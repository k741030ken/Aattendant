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F08F9" w14:textId="4A60669F" w:rsidR="006F7A43" w:rsidRPr="006F7A43" w:rsidRDefault="006F7A43" w:rsidP="003F67FB">
      <w:pPr>
        <w:rPr>
          <w:rFonts w:ascii="微軟正黑體" w:eastAsia="微軟正黑體" w:hAnsi="微軟正黑體" w:cs="Arial"/>
          <w:color w:val="000000" w:themeColor="text1"/>
        </w:rPr>
      </w:pPr>
      <w:bookmarkStart w:id="0" w:name="_Toc339009179"/>
      <w:bookmarkStart w:id="1" w:name="_GoBack"/>
      <w:r w:rsidRPr="006F7A43">
        <w:rPr>
          <w:rFonts w:ascii="微軟正黑體" w:eastAsia="微軟正黑體" w:hAnsi="微軟正黑體" w:cs="Arial" w:hint="eastAsia"/>
          <w:b/>
          <w:color w:val="000000" w:themeColor="text1"/>
        </w:rPr>
        <w:t>親愛的</w:t>
      </w:r>
      <w:r w:rsidR="00AA6DF4">
        <w:rPr>
          <w:rFonts w:ascii="微軟正黑體" w:eastAsia="微軟正黑體" w:hAnsi="微軟正黑體" w:cs="Arial" w:hint="eastAsia"/>
          <w:b/>
          <w:color w:val="000000" w:themeColor="text1"/>
        </w:rPr>
        <w:t>[$</w:t>
      </w:r>
      <w:proofErr w:type="spellStart"/>
      <w:r w:rsidR="00AA6DF4">
        <w:rPr>
          <w:rFonts w:ascii="微軟正黑體" w:eastAsia="微軟正黑體" w:hAnsi="微軟正黑體" w:cs="Arial" w:hint="eastAsia"/>
          <w:b/>
          <w:color w:val="000000" w:themeColor="text1"/>
        </w:rPr>
        <w:t>CusName</w:t>
      </w:r>
      <w:proofErr w:type="spellEnd"/>
      <w:r w:rsidR="00AA6DF4">
        <w:rPr>
          <w:rFonts w:ascii="微軟正黑體" w:eastAsia="微軟正黑體" w:hAnsi="微軟正黑體" w:cs="Arial" w:hint="eastAsia"/>
          <w:b/>
          <w:color w:val="000000" w:themeColor="text1"/>
        </w:rPr>
        <w:t>$]</w:t>
      </w:r>
      <w:r w:rsidRPr="006F7A43">
        <w:rPr>
          <w:rFonts w:ascii="微軟正黑體" w:eastAsia="微軟正黑體" w:hAnsi="微軟正黑體" w:cs="Arial" w:hint="eastAsia"/>
          <w:b/>
          <w:color w:val="000000" w:themeColor="text1"/>
        </w:rPr>
        <w:t>先生/女士：</w:t>
      </w:r>
      <w:r w:rsidRPr="006F7A43">
        <w:rPr>
          <w:rFonts w:ascii="微軟正黑體" w:eastAsia="微軟正黑體" w:hAnsi="微軟正黑體" w:cs="Arial" w:hint="eastAsia"/>
          <w:color w:val="000000" w:themeColor="text1"/>
        </w:rPr>
        <w:br/>
      </w:r>
      <w:r w:rsidRPr="006F7A43">
        <w:rPr>
          <w:rFonts w:ascii="微軟正黑體" w:eastAsia="微軟正黑體" w:hAnsi="微軟正黑體" w:cs="Arial" w:hint="eastAsia"/>
          <w:color w:val="000000" w:themeColor="text1"/>
        </w:rPr>
        <w:br/>
        <w:t>感謝您申請本公司的客戶資產查詢系統，以下是您的註冊資料及預設密碼</w:t>
      </w:r>
    </w:p>
    <w:p w14:paraId="762B38C2" w14:textId="2F938AA7" w:rsidR="006F7A43" w:rsidRPr="006F7A43" w:rsidRDefault="006F7A43" w:rsidP="003F67FB">
      <w:pPr>
        <w:rPr>
          <w:rFonts w:ascii="微軟正黑體" w:eastAsia="微軟正黑體" w:hAnsi="微軟正黑體" w:cs="Arial"/>
          <w:color w:val="000000" w:themeColor="text1"/>
        </w:rPr>
      </w:pPr>
      <w:r w:rsidRPr="006F7A43">
        <w:rPr>
          <w:rFonts w:ascii="微軟正黑體" w:eastAsia="微軟正黑體" w:hAnsi="微軟正黑體" w:cs="Arial" w:hint="eastAsia"/>
          <w:color w:val="000000" w:themeColor="text1"/>
        </w:rPr>
        <w:t>請記得上網修改您的密碼。</w:t>
      </w:r>
      <w:r w:rsidRPr="006F7A43">
        <w:rPr>
          <w:rFonts w:ascii="微軟正黑體" w:eastAsia="微軟正黑體" w:hAnsi="微軟正黑體" w:cs="Arial" w:hint="eastAsia"/>
          <w:color w:val="000000" w:themeColor="text1"/>
        </w:rPr>
        <w:br/>
      </w:r>
      <w:r w:rsidRPr="006F7A43">
        <w:rPr>
          <w:rFonts w:ascii="微軟正黑體" w:eastAsia="微軟正黑體" w:hAnsi="微軟正黑體" w:cs="Arial" w:hint="eastAsia"/>
          <w:color w:val="000000" w:themeColor="text1"/>
        </w:rPr>
        <w:br/>
        <w:t>【會員資料】</w:t>
      </w:r>
      <w:r w:rsidRPr="006F7A43">
        <w:rPr>
          <w:rFonts w:ascii="微軟正黑體" w:eastAsia="微軟正黑體" w:hAnsi="微軟正黑體" w:cs="Arial" w:hint="eastAsia"/>
          <w:color w:val="000000" w:themeColor="text1"/>
        </w:rPr>
        <w:br/>
        <w:t>身分證字號：</w:t>
      </w:r>
      <w:r>
        <w:rPr>
          <w:rFonts w:ascii="微軟正黑體" w:eastAsia="微軟正黑體" w:hAnsi="微軟正黑體" w:cs="Arial" w:hint="eastAsia"/>
          <w:color w:val="000000" w:themeColor="text1"/>
        </w:rPr>
        <w:t>[$</w:t>
      </w:r>
      <w:proofErr w:type="spellStart"/>
      <w:r>
        <w:rPr>
          <w:rFonts w:ascii="微軟正黑體" w:eastAsia="微軟正黑體" w:hAnsi="微軟正黑體" w:cs="Arial" w:hint="eastAsia"/>
          <w:color w:val="000000" w:themeColor="text1"/>
        </w:rPr>
        <w:t>Idn</w:t>
      </w:r>
      <w:proofErr w:type="spellEnd"/>
      <w:r>
        <w:rPr>
          <w:rFonts w:ascii="微軟正黑體" w:eastAsia="微軟正黑體" w:hAnsi="微軟正黑體" w:cs="Arial" w:hint="eastAsia"/>
          <w:color w:val="000000" w:themeColor="text1"/>
        </w:rPr>
        <w:t>$]</w:t>
      </w:r>
      <w:r w:rsidRPr="006F7A43">
        <w:rPr>
          <w:rFonts w:ascii="微軟正黑體" w:eastAsia="微軟正黑體" w:hAnsi="微軟正黑體" w:cs="Arial" w:hint="eastAsia"/>
          <w:color w:val="000000" w:themeColor="text1"/>
        </w:rPr>
        <w:br/>
      </w:r>
      <w:r w:rsidR="0010351D">
        <w:rPr>
          <w:rFonts w:ascii="微軟正黑體" w:eastAsia="微軟正黑體" w:hAnsi="微軟正黑體" w:cs="Arial" w:hint="eastAsia"/>
          <w:color w:val="000000" w:themeColor="text1"/>
        </w:rPr>
        <w:t>使用者代碼</w:t>
      </w:r>
      <w:r w:rsidRPr="006F7A43">
        <w:rPr>
          <w:rFonts w:ascii="微軟正黑體" w:eastAsia="微軟正黑體" w:hAnsi="微軟正黑體" w:cs="Arial" w:hint="eastAsia"/>
          <w:color w:val="000000" w:themeColor="text1"/>
        </w:rPr>
        <w:t>：</w:t>
      </w:r>
      <w:r>
        <w:rPr>
          <w:rFonts w:ascii="微軟正黑體" w:eastAsia="微軟正黑體" w:hAnsi="微軟正黑體" w:cs="Arial" w:hint="eastAsia"/>
          <w:color w:val="000000" w:themeColor="text1"/>
        </w:rPr>
        <w:t>[$</w:t>
      </w:r>
      <w:proofErr w:type="spellStart"/>
      <w:r>
        <w:rPr>
          <w:rFonts w:ascii="微軟正黑體" w:eastAsia="微軟正黑體" w:hAnsi="微軟正黑體" w:cs="Arial" w:hint="eastAsia"/>
          <w:color w:val="000000" w:themeColor="text1"/>
        </w:rPr>
        <w:t>UserId</w:t>
      </w:r>
      <w:proofErr w:type="spellEnd"/>
      <w:r>
        <w:rPr>
          <w:rFonts w:ascii="微軟正黑體" w:eastAsia="微軟正黑體" w:hAnsi="微軟正黑體" w:cs="Arial" w:hint="eastAsia"/>
          <w:color w:val="000000" w:themeColor="text1"/>
        </w:rPr>
        <w:t>$]</w:t>
      </w:r>
    </w:p>
    <w:p w14:paraId="4DC34106" w14:textId="49A7A980" w:rsidR="006F7A43" w:rsidRPr="006F7A43" w:rsidRDefault="006F7A43" w:rsidP="003F67FB">
      <w:pPr>
        <w:rPr>
          <w:rFonts w:ascii="微軟正黑體" w:eastAsia="微軟正黑體" w:hAnsi="微軟正黑體" w:cs="Arial"/>
          <w:color w:val="000000" w:themeColor="text1"/>
        </w:rPr>
      </w:pPr>
      <w:r w:rsidRPr="006F7A43">
        <w:rPr>
          <w:rFonts w:ascii="微軟正黑體" w:eastAsia="微軟正黑體" w:hAnsi="微軟正黑體" w:cs="Arial" w:hint="eastAsia"/>
          <w:color w:val="000000" w:themeColor="text1"/>
        </w:rPr>
        <w:t>預設密碼：</w:t>
      </w:r>
      <w:r>
        <w:rPr>
          <w:rFonts w:ascii="微軟正黑體" w:eastAsia="微軟正黑體" w:hAnsi="微軟正黑體" w:cs="Arial" w:hint="eastAsia"/>
          <w:color w:val="000000" w:themeColor="text1"/>
        </w:rPr>
        <w:t>[$Password$]</w:t>
      </w:r>
    </w:p>
    <w:p w14:paraId="269D7F03" w14:textId="77777777" w:rsidR="006F7A43" w:rsidRPr="006F7A43" w:rsidRDefault="006F7A43" w:rsidP="003F67FB">
      <w:pPr>
        <w:rPr>
          <w:rFonts w:ascii="微軟正黑體" w:eastAsia="微軟正黑體" w:hAnsi="微軟正黑體" w:cs="Arial"/>
          <w:color w:val="000000" w:themeColor="text1"/>
        </w:rPr>
      </w:pPr>
    </w:p>
    <w:p w14:paraId="337BEFB7" w14:textId="4FD83075" w:rsidR="006F7A43" w:rsidRDefault="006F7A43" w:rsidP="00464782">
      <w:pPr>
        <w:rPr>
          <w:rFonts w:ascii="微軟正黑體" w:eastAsia="微軟正黑體" w:hAnsi="微軟正黑體"/>
          <w:b/>
          <w:color w:val="000000" w:themeColor="text1"/>
        </w:rPr>
      </w:pPr>
      <w:r w:rsidRPr="006F7A43">
        <w:rPr>
          <w:rFonts w:ascii="微軟正黑體" w:eastAsia="微軟正黑體" w:hAnsi="微軟正黑體" w:cs="Arial" w:hint="eastAsia"/>
          <w:color w:val="000000" w:themeColor="text1"/>
        </w:rPr>
        <w:t>請至下列網址登入，並修改您的密碼</w:t>
      </w:r>
    </w:p>
    <w:bookmarkEnd w:id="0"/>
    <w:bookmarkEnd w:id="1"/>
    <w:p w14:paraId="1DC14221" w14:textId="77777777" w:rsidR="005212BE" w:rsidRDefault="005212BE" w:rsidP="003F67FB">
      <w:pPr>
        <w:rPr>
          <w:rFonts w:ascii="微軟正黑體" w:eastAsia="微軟正黑體" w:hAnsi="微軟正黑體"/>
          <w:b/>
          <w:color w:val="000000" w:themeColor="text1"/>
        </w:rPr>
      </w:pPr>
    </w:p>
    <w:sectPr w:rsidR="005212BE" w:rsidSect="003F67FB">
      <w:headerReference w:type="default" r:id="rId9"/>
      <w:footerReference w:type="default" r:id="rId10"/>
      <w:type w:val="continuous"/>
      <w:pgSz w:w="11906" w:h="16838" w:code="9"/>
      <w:pgMar w:top="1440" w:right="1559" w:bottom="1440" w:left="1559" w:header="284" w:footer="567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70B27" w14:textId="77777777" w:rsidR="00DE264D" w:rsidRDefault="00DE264D">
      <w:r>
        <w:separator/>
      </w:r>
    </w:p>
  </w:endnote>
  <w:endnote w:type="continuationSeparator" w:id="0">
    <w:p w14:paraId="364FC391" w14:textId="77777777" w:rsidR="00DE264D" w:rsidRDefault="00DE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仿宋體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文鼎新粗黑">
    <w:charset w:val="88"/>
    <w:family w:val="modern"/>
    <w:pitch w:val="fixed"/>
    <w:sig w:usb0="00000003" w:usb1="28880000" w:usb2="00000016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7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Segoe Light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">
    <w:altName w:val="Segoe UI"/>
    <w:charset w:val="00"/>
    <w:family w:val="swiss"/>
    <w:pitch w:val="variable"/>
    <w:sig w:usb0="00000001" w:usb1="00000000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F975B" w14:textId="681B6D7A" w:rsidR="008D1CCF" w:rsidRPr="00283F77" w:rsidRDefault="008D1CCF" w:rsidP="00D03B94">
    <w:pPr>
      <w:pStyle w:val="a6"/>
      <w:tabs>
        <w:tab w:val="clear" w:pos="4536"/>
        <w:tab w:val="clear" w:pos="8789"/>
        <w:tab w:val="right" w:pos="8306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ABD95" wp14:editId="35A7DE50">
              <wp:simplePos x="0" y="0"/>
              <wp:positionH relativeFrom="column">
                <wp:posOffset>5825490</wp:posOffset>
              </wp:positionH>
              <wp:positionV relativeFrom="paragraph">
                <wp:posOffset>-127635</wp:posOffset>
              </wp:positionV>
              <wp:extent cx="503555" cy="503555"/>
              <wp:effectExtent l="0" t="0" r="0" b="0"/>
              <wp:wrapNone/>
              <wp:docPr id="6" name="橢圓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3555" cy="503555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42D816" w14:textId="77777777" w:rsidR="008D1CCF" w:rsidRPr="00E46FF1" w:rsidRDefault="008D1CCF" w:rsidP="00E46FF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E46FF1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46FF1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E46FF1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64782" w:rsidRPr="00464782">
                            <w:rPr>
                              <w:rFonts w:ascii="Arial" w:hAnsi="Arial" w:cs="Arial"/>
                              <w:b/>
                              <w:noProof/>
                              <w:sz w:val="28"/>
                              <w:szCs w:val="28"/>
                              <w:lang w:val="zh-TW"/>
                            </w:rPr>
                            <w:t>1</w:t>
                          </w:r>
                          <w:r w:rsidRPr="00E46FF1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橢圓 6" o:spid="_x0000_s1026" style="position:absolute;margin-left:458.7pt;margin-top:-10.05pt;width:39.65pt;height: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" fillcolor="#00b0f0" stroked="f" strokeweight="2pt">
              <v:path arrowok="t"/>
              <v:textbox inset="0,,0">
                <w:txbxContent>
                  <w:p w14:paraId="6B42D816" w14:textId="77777777" w:rsidR="008D1CCF" w:rsidRPr="00E46FF1" w:rsidRDefault="008D1CCF" w:rsidP="00E46FF1">
                    <w:pPr>
                      <w:jc w:val="center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 w:rsidRPr="00E46FF1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fldChar w:fldCharType="begin"/>
                    </w:r>
                    <w:r w:rsidRPr="00E46FF1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instrText>PAGE   \* MERGEFORMAT</w:instrText>
                    </w:r>
                    <w:r w:rsidRPr="00E46FF1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fldChar w:fldCharType="separate"/>
                    </w:r>
                    <w:r w:rsidR="00464782" w:rsidRPr="00464782">
                      <w:rPr>
                        <w:rFonts w:ascii="Arial" w:hAnsi="Arial" w:cs="Arial"/>
                        <w:b/>
                        <w:noProof/>
                        <w:sz w:val="28"/>
                        <w:szCs w:val="28"/>
                        <w:lang w:val="zh-TW"/>
                      </w:rPr>
                      <w:t>1</w:t>
                    </w:r>
                    <w:r w:rsidRPr="00E46FF1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086D2C" wp14:editId="5250D6BF">
              <wp:simplePos x="0" y="0"/>
              <wp:positionH relativeFrom="column">
                <wp:posOffset>-502920</wp:posOffset>
              </wp:positionH>
              <wp:positionV relativeFrom="paragraph">
                <wp:posOffset>267335</wp:posOffset>
              </wp:positionV>
              <wp:extent cx="6694805" cy="7620"/>
              <wp:effectExtent l="0" t="0" r="10795" b="30480"/>
              <wp:wrapNone/>
              <wp:docPr id="3" name="直線接點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94805" cy="762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直線接點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6pt,21.05pt" to="487.5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" strokecolor="#00b0f0">
              <o:lock v:ext="edit" shapetype="f"/>
            </v:lin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DD557" w14:textId="77777777" w:rsidR="00DE264D" w:rsidRDefault="00DE264D">
      <w:r>
        <w:separator/>
      </w:r>
    </w:p>
  </w:footnote>
  <w:footnote w:type="continuationSeparator" w:id="0">
    <w:p w14:paraId="7DEC7E00" w14:textId="77777777" w:rsidR="00DE264D" w:rsidRDefault="00DE2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4FB08" w14:textId="444834F8" w:rsidR="008D1CCF" w:rsidRPr="00D40C89" w:rsidRDefault="008D1CCF" w:rsidP="00D03B94">
    <w:pPr>
      <w:tabs>
        <w:tab w:val="left" w:pos="9356"/>
      </w:tabs>
      <w:ind w:leftChars="1100" w:left="2640" w:rightChars="-277" w:right="-66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8610A2" wp14:editId="62F0DBA9">
              <wp:simplePos x="0" y="0"/>
              <wp:positionH relativeFrom="column">
                <wp:posOffset>-60325</wp:posOffset>
              </wp:positionH>
              <wp:positionV relativeFrom="paragraph">
                <wp:posOffset>160691</wp:posOffset>
              </wp:positionV>
              <wp:extent cx="4527550" cy="80010"/>
              <wp:effectExtent l="0" t="0" r="6350" b="0"/>
              <wp:wrapNone/>
              <wp:docPr id="7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27550" cy="8001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2" o:spid="_x0000_s1026" style="position:absolute;margin-left:-4.75pt;margin-top:12.65pt;width:356.5pt;height: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" fillcolor="#bfbfbf [2412]" stroked="f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652"/>
    <w:multiLevelType w:val="singleLevel"/>
    <w:tmpl w:val="83B4F6A0"/>
    <w:lvl w:ilvl="0">
      <w:start w:val="1"/>
      <w:numFmt w:val="bullet"/>
      <w:pStyle w:val="8"/>
      <w:lvlText w:val=""/>
      <w:lvlJc w:val="left"/>
      <w:pPr>
        <w:tabs>
          <w:tab w:val="num" w:pos="3620"/>
        </w:tabs>
        <w:ind w:left="3544" w:hanging="284"/>
      </w:pPr>
      <w:rPr>
        <w:rFonts w:ascii="Monotype Sorts" w:hAnsi="Monotype Sorts" w:hint="default"/>
        <w:sz w:val="24"/>
      </w:rPr>
    </w:lvl>
  </w:abstractNum>
  <w:abstractNum w:abstractNumId="1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2">
    <w:nsid w:val="0411201A"/>
    <w:multiLevelType w:val="hybridMultilevel"/>
    <w:tmpl w:val="8FF88FE0"/>
    <w:lvl w:ilvl="0" w:tplc="18502A2C">
      <w:start w:val="1"/>
      <w:numFmt w:val="bullet"/>
      <w:pStyle w:val="1TEX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3">
    <w:nsid w:val="04805D0F"/>
    <w:multiLevelType w:val="hybridMultilevel"/>
    <w:tmpl w:val="C93456F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52935E4"/>
    <w:multiLevelType w:val="hybridMultilevel"/>
    <w:tmpl w:val="5978B27E"/>
    <w:lvl w:ilvl="0" w:tplc="04090001">
      <w:start w:val="1"/>
      <w:numFmt w:val="bullet"/>
      <w:lvlText w:val=""/>
      <w:lvlJc w:val="left"/>
      <w:pPr>
        <w:ind w:left="104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5">
    <w:nsid w:val="0604710C"/>
    <w:multiLevelType w:val="hybridMultilevel"/>
    <w:tmpl w:val="F342ED96"/>
    <w:lvl w:ilvl="0" w:tplc="87C62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908198B"/>
    <w:multiLevelType w:val="hybridMultilevel"/>
    <w:tmpl w:val="67186D72"/>
    <w:lvl w:ilvl="0" w:tplc="FACE3D22">
      <w:start w:val="5"/>
      <w:numFmt w:val="decimal"/>
      <w:pStyle w:val="7"/>
      <w:lvlText w:val="(%1)"/>
      <w:lvlJc w:val="left"/>
      <w:pPr>
        <w:tabs>
          <w:tab w:val="num" w:pos="0"/>
        </w:tabs>
        <w:ind w:left="189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7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8">
    <w:nsid w:val="144552FB"/>
    <w:multiLevelType w:val="hybridMultilevel"/>
    <w:tmpl w:val="7B5C16E0"/>
    <w:lvl w:ilvl="0" w:tplc="16F04188">
      <w:start w:val="1"/>
      <w:numFmt w:val="decimal"/>
      <w:lvlText w:val="%1."/>
      <w:lvlJc w:val="left"/>
      <w:pPr>
        <w:ind w:left="1320" w:hanging="36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15047039"/>
    <w:multiLevelType w:val="hybridMultilevel"/>
    <w:tmpl w:val="9D8A5D62"/>
    <w:lvl w:ilvl="0" w:tplc="F292818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151E5793"/>
    <w:multiLevelType w:val="hybridMultilevel"/>
    <w:tmpl w:val="F14EF60A"/>
    <w:lvl w:ilvl="0" w:tplc="C9205E2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91F29EB4">
      <w:start w:val="1"/>
      <w:numFmt w:val="decimal"/>
      <w:pStyle w:val="4"/>
      <w:lvlText w:val="(%2)"/>
      <w:lvlJc w:val="left"/>
      <w:pPr>
        <w:tabs>
          <w:tab w:val="num" w:pos="722"/>
        </w:tabs>
        <w:ind w:left="1374" w:hanging="654"/>
      </w:pPr>
      <w:rPr>
        <w:rFonts w:ascii="Arial" w:hAnsi="Arial" w:cs="Arial" w:hint="default"/>
        <w:color w:val="auto"/>
        <w:sz w:val="24"/>
        <w:szCs w:val="24"/>
      </w:rPr>
    </w:lvl>
    <w:lvl w:ilvl="2" w:tplc="7F7E89F0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2">
    <w:nsid w:val="19E04C13"/>
    <w:multiLevelType w:val="multilevel"/>
    <w:tmpl w:val="A69AF3FE"/>
    <w:lvl w:ilvl="0">
      <w:start w:val="1"/>
      <w:numFmt w:val="decimal"/>
      <w:lvlText w:val="(%1)"/>
      <w:lvlJc w:val="left"/>
      <w:pPr>
        <w:ind w:left="1231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82" w:hanging="1700"/>
      </w:pPr>
      <w:rPr>
        <w:rFonts w:hint="eastAsia"/>
      </w:rPr>
    </w:lvl>
  </w:abstractNum>
  <w:abstractNum w:abstractNumId="13">
    <w:nsid w:val="1B18160C"/>
    <w:multiLevelType w:val="hybridMultilevel"/>
    <w:tmpl w:val="FA181B3E"/>
    <w:lvl w:ilvl="0" w:tplc="0B68116A">
      <w:start w:val="1"/>
      <w:numFmt w:val="decimal"/>
      <w:pStyle w:val="a"/>
      <w:lvlText w:val="圖%1."/>
      <w:lvlJc w:val="left"/>
      <w:pPr>
        <w:tabs>
          <w:tab w:val="num" w:pos="-1081"/>
        </w:tabs>
        <w:ind w:left="-1081" w:firstLine="4200"/>
      </w:pPr>
      <w:rPr>
        <w:rFonts w:ascii="Times New Roman" w:eastAsia="標楷體" w:hAnsi="Times New Roman" w:hint="default"/>
        <w:b w:val="0"/>
        <w:i w:val="0"/>
        <w:sz w:val="28"/>
        <w:szCs w:val="28"/>
        <w:bdr w:val="none" w:sz="0" w:space="0" w:color="auto"/>
        <w:shd w:val="clear" w:color="auto" w:fill="auto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 w:val="0"/>
        <w:i w:val="0"/>
        <w:sz w:val="28"/>
        <w:szCs w:val="28"/>
        <w:bdr w:val="none" w:sz="0" w:space="0" w:color="auto"/>
        <w:shd w:val="clear" w:color="auto" w:fill="auto"/>
      </w:rPr>
    </w:lvl>
    <w:lvl w:ilvl="2" w:tplc="862CB8A4">
      <w:numFmt w:val="bullet"/>
      <w:lvlText w:val="‧"/>
      <w:lvlJc w:val="left"/>
      <w:pPr>
        <w:ind w:left="1470" w:hanging="510"/>
      </w:pPr>
      <w:rPr>
        <w:rFonts w:ascii="標楷體" w:eastAsia="標楷體" w:hAnsi="標楷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1D795364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1ED57A6B"/>
    <w:multiLevelType w:val="hybridMultilevel"/>
    <w:tmpl w:val="5A001EEC"/>
    <w:lvl w:ilvl="0" w:tplc="56882778">
      <w:start w:val="1"/>
      <w:numFmt w:val="bullet"/>
      <w:lvlText w:val=""/>
      <w:lvlJc w:val="left"/>
      <w:pPr>
        <w:tabs>
          <w:tab w:val="num" w:pos="245"/>
        </w:tabs>
        <w:ind w:left="245" w:hanging="284"/>
      </w:pPr>
      <w:rPr>
        <w:rFonts w:ascii="Wingdings" w:hAnsi="Wingdings" w:hint="default"/>
        <w:sz w:val="20"/>
        <w:szCs w:val="20"/>
      </w:rPr>
    </w:lvl>
    <w:lvl w:ilvl="1" w:tplc="B6E89940">
      <w:start w:val="1"/>
      <w:numFmt w:val="bullet"/>
      <w:lvlText w:val=""/>
      <w:lvlJc w:val="left"/>
      <w:pPr>
        <w:tabs>
          <w:tab w:val="num" w:pos="1401"/>
        </w:tabs>
        <w:ind w:left="1401" w:hanging="48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881"/>
        </w:tabs>
        <w:ind w:left="188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61"/>
        </w:tabs>
        <w:ind w:left="236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41"/>
        </w:tabs>
        <w:ind w:left="284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21"/>
        </w:tabs>
        <w:ind w:left="332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01"/>
        </w:tabs>
        <w:ind w:left="380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81"/>
        </w:tabs>
        <w:ind w:left="428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761"/>
        </w:tabs>
        <w:ind w:left="4761" w:hanging="480"/>
      </w:pPr>
      <w:rPr>
        <w:rFonts w:ascii="Wingdings" w:hAnsi="Wingdings" w:hint="default"/>
      </w:rPr>
    </w:lvl>
  </w:abstractNum>
  <w:abstractNum w:abstractNumId="16">
    <w:nsid w:val="211272AE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254912FB"/>
    <w:multiLevelType w:val="hybridMultilevel"/>
    <w:tmpl w:val="7B5C16E0"/>
    <w:lvl w:ilvl="0" w:tplc="16F04188">
      <w:start w:val="1"/>
      <w:numFmt w:val="decimal"/>
      <w:lvlText w:val="%1."/>
      <w:lvlJc w:val="left"/>
      <w:pPr>
        <w:ind w:left="600" w:hanging="36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>
      <w:start w:val="1"/>
      <w:numFmt w:val="decimal"/>
      <w:lvlText w:val="%4."/>
      <w:lvlJc w:val="left"/>
      <w:pPr>
        <w:ind w:left="2160" w:hanging="480"/>
      </w:pPr>
    </w:lvl>
    <w:lvl w:ilvl="4" w:tplc="04090019">
      <w:start w:val="1"/>
      <w:numFmt w:val="ideographTraditional"/>
      <w:lvlText w:val="%5、"/>
      <w:lvlJc w:val="left"/>
      <w:pPr>
        <w:ind w:left="2640" w:hanging="480"/>
      </w:pPr>
    </w:lvl>
    <w:lvl w:ilvl="5" w:tplc="0409001B">
      <w:start w:val="1"/>
      <w:numFmt w:val="lowerRoman"/>
      <w:lvlText w:val="%6."/>
      <w:lvlJc w:val="right"/>
      <w:pPr>
        <w:ind w:left="3120" w:hanging="480"/>
      </w:pPr>
    </w:lvl>
    <w:lvl w:ilvl="6" w:tplc="0409000F">
      <w:start w:val="1"/>
      <w:numFmt w:val="decimal"/>
      <w:lvlText w:val="%7."/>
      <w:lvlJc w:val="left"/>
      <w:pPr>
        <w:ind w:left="3600" w:hanging="480"/>
      </w:pPr>
    </w:lvl>
    <w:lvl w:ilvl="7" w:tplc="04090019">
      <w:start w:val="1"/>
      <w:numFmt w:val="ideographTraditional"/>
      <w:lvlText w:val="%8、"/>
      <w:lvlJc w:val="left"/>
      <w:pPr>
        <w:ind w:left="4080" w:hanging="480"/>
      </w:pPr>
    </w:lvl>
    <w:lvl w:ilvl="8" w:tplc="0409001B">
      <w:start w:val="1"/>
      <w:numFmt w:val="lowerRoman"/>
      <w:lvlText w:val="%9."/>
      <w:lvlJc w:val="right"/>
      <w:pPr>
        <w:ind w:left="4560" w:hanging="480"/>
      </w:pPr>
    </w:lvl>
  </w:abstractNum>
  <w:abstractNum w:abstractNumId="18">
    <w:nsid w:val="2B4415B2"/>
    <w:multiLevelType w:val="hybridMultilevel"/>
    <w:tmpl w:val="D736E47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>
    <w:nsid w:val="2B7013F0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2F1D388D"/>
    <w:multiLevelType w:val="hybridMultilevel"/>
    <w:tmpl w:val="AD5406A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1">
    <w:nsid w:val="2F74224D"/>
    <w:multiLevelType w:val="singleLevel"/>
    <w:tmpl w:val="94C60B56"/>
    <w:lvl w:ilvl="0">
      <w:start w:val="1"/>
      <w:numFmt w:val="bullet"/>
      <w:pStyle w:val="3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22">
    <w:nsid w:val="300B6489"/>
    <w:multiLevelType w:val="multilevel"/>
    <w:tmpl w:val="5EE29D88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37AE58B8"/>
    <w:multiLevelType w:val="hybridMultilevel"/>
    <w:tmpl w:val="E3A0F0A2"/>
    <w:lvl w:ilvl="0" w:tplc="3BC083AC">
      <w:start w:val="1"/>
      <w:numFmt w:val="bullet"/>
      <w:pStyle w:val="a0"/>
      <w:lvlText w:val=""/>
      <w:lvlJc w:val="left"/>
      <w:pPr>
        <w:tabs>
          <w:tab w:val="num" w:pos="764"/>
        </w:tabs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AD952FD"/>
    <w:multiLevelType w:val="hybridMultilevel"/>
    <w:tmpl w:val="8870976E"/>
    <w:lvl w:ilvl="0" w:tplc="04090001">
      <w:start w:val="1"/>
      <w:numFmt w:val="bullet"/>
      <w:lvlText w:val="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FC200BDE" w:tentative="1">
      <w:start w:val="1"/>
      <w:numFmt w:val="ideographTraditional"/>
      <w:lvlText w:val="%2、"/>
      <w:lvlJc w:val="left"/>
      <w:pPr>
        <w:tabs>
          <w:tab w:val="num" w:pos="1620"/>
        </w:tabs>
        <w:ind w:left="1620" w:hanging="480"/>
      </w:pPr>
    </w:lvl>
    <w:lvl w:ilvl="2" w:tplc="B50AC23E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3ABEEB5E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2B48F78E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86980468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48403A64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9C2CBBEC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F43EA8E4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25">
    <w:nsid w:val="3B1F5A63"/>
    <w:multiLevelType w:val="multilevel"/>
    <w:tmpl w:val="430A4B6E"/>
    <w:styleLink w:val="HeadingNumbered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3CFD7332"/>
    <w:multiLevelType w:val="multilevel"/>
    <w:tmpl w:val="5EE29D88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3EFA3475"/>
    <w:multiLevelType w:val="hybridMultilevel"/>
    <w:tmpl w:val="7AA8F716"/>
    <w:lvl w:ilvl="0" w:tplc="33300BCC">
      <w:start w:val="1"/>
      <w:numFmt w:val="bullet"/>
      <w:pStyle w:val="0"/>
      <w:lvlText w:val=""/>
      <w:lvlJc w:val="left"/>
      <w:pPr>
        <w:tabs>
          <w:tab w:val="num" w:pos="764"/>
        </w:tabs>
        <w:ind w:left="764" w:hanging="284"/>
      </w:pPr>
      <w:rPr>
        <w:rFonts w:ascii="Wingdings" w:hAnsi="Wingdings" w:hint="default"/>
      </w:rPr>
    </w:lvl>
    <w:lvl w:ilvl="1" w:tplc="CC0443F2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31DAE9A0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3CA18DA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B5A89238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E95C0938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028F52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C40A6CE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71EA50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3FDC2A7F"/>
    <w:multiLevelType w:val="multilevel"/>
    <w:tmpl w:val="A69AF3FE"/>
    <w:lvl w:ilvl="0">
      <w:start w:val="1"/>
      <w:numFmt w:val="decimal"/>
      <w:lvlText w:val="(%1)"/>
      <w:lvlJc w:val="left"/>
      <w:pPr>
        <w:ind w:left="1231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82" w:hanging="1700"/>
      </w:pPr>
      <w:rPr>
        <w:rFonts w:hint="eastAsia"/>
      </w:rPr>
    </w:lvl>
  </w:abstractNum>
  <w:abstractNum w:abstractNumId="29">
    <w:nsid w:val="430D7B40"/>
    <w:multiLevelType w:val="hybridMultilevel"/>
    <w:tmpl w:val="49CC6550"/>
    <w:lvl w:ilvl="0" w:tplc="D236EFCE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86D4B42"/>
    <w:multiLevelType w:val="multilevel"/>
    <w:tmpl w:val="5EE29D88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48A232B7"/>
    <w:multiLevelType w:val="hybridMultilevel"/>
    <w:tmpl w:val="395622E0"/>
    <w:lvl w:ilvl="0" w:tplc="AC109758">
      <w:start w:val="1"/>
      <w:numFmt w:val="decimal"/>
      <w:lvlText w:val="%1."/>
      <w:lvlJc w:val="left"/>
      <w:pPr>
        <w:tabs>
          <w:tab w:val="num" w:pos="3038"/>
        </w:tabs>
        <w:ind w:left="303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20"/>
        </w:tabs>
        <w:ind w:left="2220" w:hanging="480"/>
      </w:pPr>
    </w:lvl>
    <w:lvl w:ilvl="2" w:tplc="6818E3E8">
      <w:start w:val="1"/>
      <w:numFmt w:val="decimal"/>
      <w:pStyle w:val="5"/>
      <w:lvlText w:val="%3."/>
      <w:lvlJc w:val="left"/>
      <w:pPr>
        <w:tabs>
          <w:tab w:val="num" w:pos="2580"/>
        </w:tabs>
        <w:ind w:left="25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60"/>
        </w:tabs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00"/>
        </w:tabs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480"/>
      </w:pPr>
    </w:lvl>
  </w:abstractNum>
  <w:abstractNum w:abstractNumId="32">
    <w:nsid w:val="4B623E0A"/>
    <w:multiLevelType w:val="multilevel"/>
    <w:tmpl w:val="A69AF3FE"/>
    <w:lvl w:ilvl="0">
      <w:start w:val="1"/>
      <w:numFmt w:val="decimal"/>
      <w:lvlText w:val="(%1)"/>
      <w:lvlJc w:val="left"/>
      <w:pPr>
        <w:ind w:left="1231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82" w:hanging="1700"/>
      </w:pPr>
      <w:rPr>
        <w:rFonts w:hint="eastAsia"/>
      </w:rPr>
    </w:lvl>
  </w:abstractNum>
  <w:abstractNum w:abstractNumId="33">
    <w:nsid w:val="4C3129F8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4DE80629"/>
    <w:multiLevelType w:val="multilevel"/>
    <w:tmpl w:val="5EE29D88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4E305EDD"/>
    <w:multiLevelType w:val="multilevel"/>
    <w:tmpl w:val="BF8C0B96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4E740F6B"/>
    <w:multiLevelType w:val="hybridMultilevel"/>
    <w:tmpl w:val="ACB66C70"/>
    <w:lvl w:ilvl="0" w:tplc="44F84664">
      <w:start w:val="1"/>
      <w:numFmt w:val="decimal"/>
      <w:lvlText w:val="(%1)."/>
      <w:lvlJc w:val="left"/>
      <w:pPr>
        <w:ind w:left="1331" w:hanging="480"/>
      </w:pPr>
      <w:rPr>
        <w:rFonts w:hint="default"/>
      </w:rPr>
    </w:lvl>
    <w:lvl w:ilvl="1" w:tplc="04090001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7">
    <w:nsid w:val="545178F3"/>
    <w:multiLevelType w:val="hybridMultilevel"/>
    <w:tmpl w:val="436AB7BC"/>
    <w:lvl w:ilvl="0" w:tplc="5688277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pStyle w:val="30"/>
      <w:lvlText w:val="%2."/>
      <w:lvlJc w:val="left"/>
      <w:pPr>
        <w:tabs>
          <w:tab w:val="num" w:pos="840"/>
        </w:tabs>
        <w:ind w:left="840" w:hanging="360"/>
      </w:pPr>
      <w:rPr>
        <w:rFonts w:ascii="Arial" w:eastAsia="標楷體" w:hAnsi="Arial" w:cs="Times New Roman" w:hint="default"/>
        <w:b/>
        <w:i w:val="0"/>
        <w:color w:val="auto"/>
        <w:sz w:val="32"/>
        <w:szCs w:val="28"/>
        <w:em w:val="none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545E5D38"/>
    <w:multiLevelType w:val="hybridMultilevel"/>
    <w:tmpl w:val="7B5C16E0"/>
    <w:lvl w:ilvl="0" w:tplc="16F04188">
      <w:start w:val="1"/>
      <w:numFmt w:val="decimal"/>
      <w:lvlText w:val="%1."/>
      <w:lvlJc w:val="left"/>
      <w:pPr>
        <w:ind w:left="1320" w:hanging="36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39">
    <w:nsid w:val="566D6425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>
    <w:nsid w:val="56AE0EA3"/>
    <w:multiLevelType w:val="hybridMultilevel"/>
    <w:tmpl w:val="ACB66C70"/>
    <w:lvl w:ilvl="0" w:tplc="44F84664">
      <w:start w:val="1"/>
      <w:numFmt w:val="decimal"/>
      <w:lvlText w:val="(%1)."/>
      <w:lvlJc w:val="left"/>
      <w:pPr>
        <w:ind w:left="1331" w:hanging="480"/>
      </w:pPr>
      <w:rPr>
        <w:rFonts w:hint="default"/>
      </w:rPr>
    </w:lvl>
    <w:lvl w:ilvl="1" w:tplc="04090001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41">
    <w:nsid w:val="583108F6"/>
    <w:multiLevelType w:val="multilevel"/>
    <w:tmpl w:val="E3F8610A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  <w:sz w:val="36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ascii="Arial" w:hAnsi="Arial" w:cs="Arial" w:hint="default"/>
        <w:b/>
        <w:sz w:val="28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077"/>
        </w:tabs>
        <w:ind w:left="1077" w:hanging="1077"/>
      </w:pPr>
      <w:rPr>
        <w:rFonts w:ascii="Arial" w:hAnsi="Arial" w:cs="Arial"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0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0"/>
      <w:lvlText w:val="%7."/>
      <w:lvlJc w:val="left"/>
      <w:pPr>
        <w:tabs>
          <w:tab w:val="num" w:pos="1494"/>
        </w:tabs>
        <w:ind w:left="1361" w:hanging="227"/>
      </w:pPr>
      <w:rPr>
        <w:rFonts w:ascii="Times New Roman" w:eastAsia="標楷體" w:hAnsi="Times New Roman" w:cs="Times New Roman"/>
      </w:rPr>
    </w:lvl>
    <w:lvl w:ilvl="7">
      <w:start w:val="1"/>
      <w:numFmt w:val="lowerLetter"/>
      <w:pStyle w:val="80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5C6D185A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>
    <w:nsid w:val="5D472B6E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>
    <w:nsid w:val="5D5B46CD"/>
    <w:multiLevelType w:val="hybridMultilevel"/>
    <w:tmpl w:val="3F367298"/>
    <w:lvl w:ilvl="0" w:tplc="A47A4D76">
      <w:start w:val="1"/>
      <w:numFmt w:val="bullet"/>
      <w:pStyle w:val="41"/>
      <w:lvlText w:val=""/>
      <w:lvlJc w:val="left"/>
      <w:pPr>
        <w:tabs>
          <w:tab w:val="num" w:pos="1077"/>
        </w:tabs>
        <w:ind w:left="1077" w:hanging="340"/>
      </w:pPr>
      <w:rPr>
        <w:rFonts w:ascii="Wingdings" w:hAnsi="Wingdings" w:hint="default"/>
      </w:rPr>
    </w:lvl>
    <w:lvl w:ilvl="1" w:tplc="FA788302">
      <w:start w:val="1"/>
      <w:numFmt w:val="bullet"/>
      <w:pStyle w:val="32"/>
      <w:lvlText w:val=""/>
      <w:lvlJc w:val="left"/>
      <w:pPr>
        <w:tabs>
          <w:tab w:val="num" w:pos="-174"/>
        </w:tabs>
        <w:ind w:left="-174" w:hanging="480"/>
      </w:pPr>
      <w:rPr>
        <w:rFonts w:ascii="Wingdings" w:hAnsi="Wingdings" w:hint="default"/>
      </w:rPr>
    </w:lvl>
    <w:lvl w:ilvl="2" w:tplc="6D086344">
      <w:start w:val="1"/>
      <w:numFmt w:val="bullet"/>
      <w:pStyle w:val="42"/>
      <w:lvlText w:val=""/>
      <w:lvlJc w:val="left"/>
      <w:pPr>
        <w:tabs>
          <w:tab w:val="num" w:pos="306"/>
        </w:tabs>
        <w:ind w:left="3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86"/>
        </w:tabs>
        <w:ind w:left="7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746"/>
        </w:tabs>
        <w:ind w:left="17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26"/>
        </w:tabs>
        <w:ind w:left="22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06"/>
        </w:tabs>
        <w:ind w:left="27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86"/>
        </w:tabs>
        <w:ind w:left="3186" w:hanging="480"/>
      </w:pPr>
      <w:rPr>
        <w:rFonts w:ascii="Wingdings" w:hAnsi="Wingdings" w:hint="default"/>
      </w:rPr>
    </w:lvl>
  </w:abstractNum>
  <w:abstractNum w:abstractNumId="45">
    <w:nsid w:val="5D733FE5"/>
    <w:multiLevelType w:val="hybridMultilevel"/>
    <w:tmpl w:val="7B5C16E0"/>
    <w:lvl w:ilvl="0" w:tplc="16F04188">
      <w:start w:val="1"/>
      <w:numFmt w:val="decimal"/>
      <w:lvlText w:val="%1."/>
      <w:lvlJc w:val="left"/>
      <w:pPr>
        <w:ind w:left="1320" w:hanging="36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46">
    <w:nsid w:val="5D8B5639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7">
    <w:nsid w:val="5EB92386"/>
    <w:multiLevelType w:val="multilevel"/>
    <w:tmpl w:val="BF8C0B96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>
    <w:nsid w:val="5FDF301E"/>
    <w:multiLevelType w:val="singleLevel"/>
    <w:tmpl w:val="B0764F62"/>
    <w:lvl w:ilvl="0">
      <w:start w:val="1"/>
      <w:numFmt w:val="bullet"/>
      <w:pStyle w:val="9"/>
      <w:lvlText w:val=""/>
      <w:lvlJc w:val="left"/>
      <w:pPr>
        <w:tabs>
          <w:tab w:val="num" w:pos="4187"/>
        </w:tabs>
        <w:ind w:left="3544" w:firstLine="283"/>
      </w:pPr>
      <w:rPr>
        <w:rFonts w:ascii="Monotype Sorts" w:hAnsi="Monotype Sorts" w:hint="default"/>
        <w:sz w:val="24"/>
      </w:rPr>
    </w:lvl>
  </w:abstractNum>
  <w:abstractNum w:abstractNumId="49">
    <w:nsid w:val="60DC3143"/>
    <w:multiLevelType w:val="singleLevel"/>
    <w:tmpl w:val="F7F28B5A"/>
    <w:lvl w:ilvl="0">
      <w:start w:val="1"/>
      <w:numFmt w:val="bullet"/>
      <w:pStyle w:val="71"/>
      <w:lvlText w:val=""/>
      <w:lvlJc w:val="left"/>
      <w:pPr>
        <w:tabs>
          <w:tab w:val="num" w:pos="3337"/>
        </w:tabs>
        <w:ind w:left="3260" w:hanging="283"/>
      </w:pPr>
      <w:rPr>
        <w:rFonts w:ascii="Monotype Sorts" w:hAnsi="Monotype Sorts" w:hint="default"/>
        <w:sz w:val="20"/>
      </w:rPr>
    </w:lvl>
  </w:abstractNum>
  <w:abstractNum w:abstractNumId="50">
    <w:nsid w:val="60DF1663"/>
    <w:multiLevelType w:val="multilevel"/>
    <w:tmpl w:val="A69AF3FE"/>
    <w:lvl w:ilvl="0">
      <w:start w:val="1"/>
      <w:numFmt w:val="decimal"/>
      <w:lvlText w:val="(%1)"/>
      <w:lvlJc w:val="left"/>
      <w:pPr>
        <w:ind w:left="1231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82" w:hanging="1700"/>
      </w:pPr>
      <w:rPr>
        <w:rFonts w:hint="eastAsia"/>
      </w:rPr>
    </w:lvl>
  </w:abstractNum>
  <w:abstractNum w:abstractNumId="51">
    <w:nsid w:val="618F02C8"/>
    <w:multiLevelType w:val="multilevel"/>
    <w:tmpl w:val="A69AF3FE"/>
    <w:lvl w:ilvl="0">
      <w:start w:val="1"/>
      <w:numFmt w:val="decimal"/>
      <w:lvlText w:val="(%1)"/>
      <w:lvlJc w:val="left"/>
      <w:pPr>
        <w:ind w:left="1231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82" w:hanging="1700"/>
      </w:pPr>
      <w:rPr>
        <w:rFonts w:hint="eastAsia"/>
      </w:rPr>
    </w:lvl>
  </w:abstractNum>
  <w:abstractNum w:abstractNumId="52">
    <w:nsid w:val="61FC40E0"/>
    <w:multiLevelType w:val="multilevel"/>
    <w:tmpl w:val="A69AF3FE"/>
    <w:lvl w:ilvl="0">
      <w:start w:val="1"/>
      <w:numFmt w:val="decimal"/>
      <w:lvlText w:val="(%1)"/>
      <w:lvlJc w:val="left"/>
      <w:pPr>
        <w:ind w:left="1231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82" w:hanging="1700"/>
      </w:pPr>
      <w:rPr>
        <w:rFonts w:hint="eastAsia"/>
      </w:rPr>
    </w:lvl>
  </w:abstractNum>
  <w:abstractNum w:abstractNumId="53">
    <w:nsid w:val="628E2C0D"/>
    <w:multiLevelType w:val="hybridMultilevel"/>
    <w:tmpl w:val="6902F788"/>
    <w:lvl w:ilvl="0" w:tplc="35904B36">
      <w:start w:val="1"/>
      <w:numFmt w:val="decimal"/>
      <w:pStyle w:val="21"/>
      <w:lvlText w:val="(%1)"/>
      <w:lvlJc w:val="left"/>
      <w:pPr>
        <w:ind w:left="1092" w:hanging="480"/>
      </w:pPr>
      <w:rPr>
        <w:rFonts w:ascii="Times New Roman" w:eastAsia="微軟正黑體" w:hAnsi="Times New Roman" w:hint="default"/>
        <w:sz w:val="24"/>
      </w:rPr>
    </w:lvl>
    <w:lvl w:ilvl="1" w:tplc="A478F8B2">
      <w:start w:val="5"/>
      <w:numFmt w:val="decimal"/>
      <w:lvlText w:val="(%2)"/>
      <w:lvlJc w:val="left"/>
      <w:pPr>
        <w:ind w:left="1722" w:hanging="6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2" w:hanging="480"/>
      </w:pPr>
    </w:lvl>
    <w:lvl w:ilvl="3" w:tplc="0409000F" w:tentative="1">
      <w:start w:val="1"/>
      <w:numFmt w:val="decimal"/>
      <w:lvlText w:val="%4."/>
      <w:lvlJc w:val="left"/>
      <w:pPr>
        <w:ind w:left="25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12" w:hanging="480"/>
      </w:pPr>
    </w:lvl>
    <w:lvl w:ilvl="5" w:tplc="0409001B" w:tentative="1">
      <w:start w:val="1"/>
      <w:numFmt w:val="lowerRoman"/>
      <w:lvlText w:val="%6."/>
      <w:lvlJc w:val="right"/>
      <w:pPr>
        <w:ind w:left="3492" w:hanging="480"/>
      </w:pPr>
    </w:lvl>
    <w:lvl w:ilvl="6" w:tplc="0409000F" w:tentative="1">
      <w:start w:val="1"/>
      <w:numFmt w:val="decimal"/>
      <w:lvlText w:val="%7."/>
      <w:lvlJc w:val="left"/>
      <w:pPr>
        <w:ind w:left="39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52" w:hanging="480"/>
      </w:pPr>
    </w:lvl>
    <w:lvl w:ilvl="8" w:tplc="0409001B" w:tentative="1">
      <w:start w:val="1"/>
      <w:numFmt w:val="lowerRoman"/>
      <w:lvlText w:val="%9."/>
      <w:lvlJc w:val="right"/>
      <w:pPr>
        <w:ind w:left="4932" w:hanging="480"/>
      </w:pPr>
    </w:lvl>
  </w:abstractNum>
  <w:abstractNum w:abstractNumId="54">
    <w:nsid w:val="66B75600"/>
    <w:multiLevelType w:val="singleLevel"/>
    <w:tmpl w:val="EBBC44FA"/>
    <w:lvl w:ilvl="0">
      <w:start w:val="1"/>
      <w:numFmt w:val="bullet"/>
      <w:pStyle w:val="a1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55">
    <w:nsid w:val="67487B16"/>
    <w:multiLevelType w:val="hybridMultilevel"/>
    <w:tmpl w:val="FE246984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6">
    <w:nsid w:val="681A0123"/>
    <w:multiLevelType w:val="hybridMultilevel"/>
    <w:tmpl w:val="B3CE7050"/>
    <w:lvl w:ilvl="0" w:tplc="4E56A176">
      <w:start w:val="1"/>
      <w:numFmt w:val="bullet"/>
      <w:lvlText w:val="˙"/>
      <w:lvlJc w:val="left"/>
      <w:pPr>
        <w:ind w:left="1048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57">
    <w:nsid w:val="68C22981"/>
    <w:multiLevelType w:val="hybridMultilevel"/>
    <w:tmpl w:val="ACB66C70"/>
    <w:lvl w:ilvl="0" w:tplc="44F84664">
      <w:start w:val="1"/>
      <w:numFmt w:val="decimal"/>
      <w:lvlText w:val="(%1)."/>
      <w:lvlJc w:val="left"/>
      <w:pPr>
        <w:ind w:left="1331" w:hanging="480"/>
      </w:pPr>
      <w:rPr>
        <w:rFonts w:hint="default"/>
      </w:rPr>
    </w:lvl>
    <w:lvl w:ilvl="1" w:tplc="04090001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58">
    <w:nsid w:val="694F4B8D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9">
    <w:nsid w:val="6B15526F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>
    <w:nsid w:val="6B7940C3"/>
    <w:multiLevelType w:val="hybridMultilevel"/>
    <w:tmpl w:val="83FCC2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1">
    <w:nsid w:val="6CE14DC7"/>
    <w:multiLevelType w:val="multilevel"/>
    <w:tmpl w:val="A69AF3FE"/>
    <w:lvl w:ilvl="0">
      <w:start w:val="1"/>
      <w:numFmt w:val="decimal"/>
      <w:lvlText w:val="(%1)"/>
      <w:lvlJc w:val="left"/>
      <w:pPr>
        <w:ind w:left="1231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82" w:hanging="1700"/>
      </w:pPr>
      <w:rPr>
        <w:rFonts w:hint="eastAsia"/>
      </w:rPr>
    </w:lvl>
  </w:abstractNum>
  <w:abstractNum w:abstractNumId="62">
    <w:nsid w:val="6FBC4A0B"/>
    <w:multiLevelType w:val="singleLevel"/>
    <w:tmpl w:val="1A20AF54"/>
    <w:lvl w:ilvl="0">
      <w:start w:val="1"/>
      <w:numFmt w:val="bullet"/>
      <w:pStyle w:val="2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3">
    <w:nsid w:val="710764DC"/>
    <w:multiLevelType w:val="multilevel"/>
    <w:tmpl w:val="A69AF3FE"/>
    <w:lvl w:ilvl="0">
      <w:start w:val="1"/>
      <w:numFmt w:val="decimal"/>
      <w:lvlText w:val="(%1)"/>
      <w:lvlJc w:val="left"/>
      <w:pPr>
        <w:ind w:left="1231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82" w:hanging="1700"/>
      </w:pPr>
      <w:rPr>
        <w:rFonts w:hint="eastAsia"/>
      </w:rPr>
    </w:lvl>
  </w:abstractNum>
  <w:abstractNum w:abstractNumId="64">
    <w:nsid w:val="720A3329"/>
    <w:multiLevelType w:val="hybridMultilevel"/>
    <w:tmpl w:val="7196EEE4"/>
    <w:lvl w:ilvl="0" w:tplc="5FD4DE38">
      <w:start w:val="1"/>
      <w:numFmt w:val="decimal"/>
      <w:lvlText w:val="(%1)."/>
      <w:lvlJc w:val="left"/>
      <w:pPr>
        <w:ind w:left="1331" w:hanging="480"/>
      </w:pPr>
      <w:rPr>
        <w:rFonts w:hint="default"/>
        <w:sz w:val="24"/>
        <w:szCs w:val="24"/>
      </w:rPr>
    </w:lvl>
    <w:lvl w:ilvl="1" w:tplc="04090001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65">
    <w:nsid w:val="73CE048E"/>
    <w:multiLevelType w:val="hybridMultilevel"/>
    <w:tmpl w:val="DF625796"/>
    <w:lvl w:ilvl="0" w:tplc="DDC8C1E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FC200BDE" w:tentative="1">
      <w:start w:val="1"/>
      <w:numFmt w:val="ideographTraditional"/>
      <w:lvlText w:val="%2、"/>
      <w:lvlJc w:val="left"/>
      <w:pPr>
        <w:tabs>
          <w:tab w:val="num" w:pos="1620"/>
        </w:tabs>
        <w:ind w:left="1620" w:hanging="480"/>
      </w:pPr>
    </w:lvl>
    <w:lvl w:ilvl="2" w:tplc="B50AC23E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3ABEEB5E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2B48F78E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86980468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48403A64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9C2CBBEC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F43EA8E4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66">
    <w:nsid w:val="73E564AF"/>
    <w:multiLevelType w:val="hybridMultilevel"/>
    <w:tmpl w:val="3AFAD0DA"/>
    <w:lvl w:ilvl="0" w:tplc="E38618C6">
      <w:start w:val="1"/>
      <w:numFmt w:val="decimal"/>
      <w:pStyle w:val="33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67">
    <w:nsid w:val="76CF4749"/>
    <w:multiLevelType w:val="singleLevel"/>
    <w:tmpl w:val="091817F8"/>
    <w:lvl w:ilvl="0">
      <w:start w:val="1"/>
      <w:numFmt w:val="decimal"/>
      <w:pStyle w:val="Title5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8">
    <w:nsid w:val="78856AB4"/>
    <w:multiLevelType w:val="hybridMultilevel"/>
    <w:tmpl w:val="AB0ED7B8"/>
    <w:lvl w:ilvl="0" w:tplc="9BF22A3A">
      <w:start w:val="1"/>
      <w:numFmt w:val="decimal"/>
      <w:pStyle w:val="61"/>
      <w:lvlText w:val="%1."/>
      <w:lvlJc w:val="left"/>
      <w:pPr>
        <w:ind w:left="1898" w:hanging="480"/>
      </w:pPr>
      <w:rPr>
        <w:rFonts w:ascii="Arial" w:eastAsia="標楷體" w:hAnsi="Arial" w:cs="Times New Roman" w:hint="default"/>
        <w:b/>
        <w:i w:val="0"/>
        <w:color w:val="auto"/>
        <w:sz w:val="32"/>
        <w:szCs w:val="28"/>
        <w:em w:val="none"/>
      </w:rPr>
    </w:lvl>
    <w:lvl w:ilvl="1" w:tplc="733E787A">
      <w:start w:val="1"/>
      <w:numFmt w:val="decimal"/>
      <w:lvlText w:val="%2."/>
      <w:lvlJc w:val="left"/>
      <w:pPr>
        <w:tabs>
          <w:tab w:val="num" w:pos="2258"/>
        </w:tabs>
        <w:ind w:left="2258" w:hanging="360"/>
      </w:pPr>
      <w:rPr>
        <w:rFonts w:hint="eastAsia"/>
        <w:b/>
        <w:i w:val="0"/>
        <w:color w:val="auto"/>
        <w:sz w:val="32"/>
        <w:szCs w:val="28"/>
        <w:em w:val="none"/>
      </w:rPr>
    </w:lvl>
    <w:lvl w:ilvl="2" w:tplc="74927C0E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992C96BE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68E2019A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E138B49E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C498ADE6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F3D84016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2A0F446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69">
    <w:nsid w:val="78E71436"/>
    <w:multiLevelType w:val="multilevel"/>
    <w:tmpl w:val="A69AF3FE"/>
    <w:lvl w:ilvl="0">
      <w:start w:val="1"/>
      <w:numFmt w:val="decimal"/>
      <w:lvlText w:val="(%1)"/>
      <w:lvlJc w:val="left"/>
      <w:pPr>
        <w:ind w:left="1231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82" w:hanging="1700"/>
      </w:pPr>
      <w:rPr>
        <w:rFonts w:hint="eastAsia"/>
      </w:rPr>
    </w:lvl>
  </w:abstractNum>
  <w:abstractNum w:abstractNumId="70">
    <w:nsid w:val="7A3764A5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1">
    <w:nsid w:val="7B4029A2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2">
    <w:nsid w:val="7B5242B5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3">
    <w:nsid w:val="7C0B1843"/>
    <w:multiLevelType w:val="multilevel"/>
    <w:tmpl w:val="464AEBB4"/>
    <w:lvl w:ilvl="0">
      <w:start w:val="1"/>
      <w:numFmt w:val="decimal"/>
      <w:lvlText w:val="%1."/>
      <w:lvlJc w:val="left"/>
      <w:pPr>
        <w:ind w:left="851" w:hanging="51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4">
    <w:nsid w:val="7CE6600A"/>
    <w:multiLevelType w:val="hybridMultilevel"/>
    <w:tmpl w:val="8EB41A46"/>
    <w:lvl w:ilvl="0" w:tplc="3F74D3BA">
      <w:start w:val="1"/>
      <w:numFmt w:val="decimal"/>
      <w:lvlText w:val="(%1)."/>
      <w:lvlJc w:val="left"/>
      <w:pPr>
        <w:ind w:left="1331" w:hanging="480"/>
      </w:pPr>
      <w:rPr>
        <w:rFonts w:hint="default"/>
        <w:sz w:val="24"/>
        <w:szCs w:val="24"/>
      </w:rPr>
    </w:lvl>
    <w:lvl w:ilvl="1" w:tplc="04090001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75">
    <w:nsid w:val="7D6D0C28"/>
    <w:multiLevelType w:val="hybridMultilevel"/>
    <w:tmpl w:val="ACB66C70"/>
    <w:lvl w:ilvl="0" w:tplc="44F84664">
      <w:start w:val="1"/>
      <w:numFmt w:val="decimal"/>
      <w:lvlText w:val="(%1)."/>
      <w:lvlJc w:val="left"/>
      <w:pPr>
        <w:ind w:left="1331" w:hanging="480"/>
      </w:pPr>
      <w:rPr>
        <w:rFonts w:hint="default"/>
      </w:rPr>
    </w:lvl>
    <w:lvl w:ilvl="1" w:tplc="04090001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76">
    <w:nsid w:val="7E350DD4"/>
    <w:multiLevelType w:val="hybridMultilevel"/>
    <w:tmpl w:val="832A578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7">
    <w:nsid w:val="7FDA2002"/>
    <w:multiLevelType w:val="multilevel"/>
    <w:tmpl w:val="A69AF3FE"/>
    <w:lvl w:ilvl="0">
      <w:start w:val="1"/>
      <w:numFmt w:val="decimal"/>
      <w:lvlText w:val="(%1)"/>
      <w:lvlJc w:val="left"/>
      <w:pPr>
        <w:ind w:left="1231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82" w:hanging="1700"/>
      </w:pPr>
      <w:rPr>
        <w:rFonts w:hint="eastAsia"/>
      </w:rPr>
    </w:lvl>
  </w:abstractNum>
  <w:num w:numId="1">
    <w:abstractNumId w:val="41"/>
  </w:num>
  <w:num w:numId="2">
    <w:abstractNumId w:val="65"/>
  </w:num>
  <w:num w:numId="3">
    <w:abstractNumId w:val="27"/>
  </w:num>
  <w:num w:numId="4">
    <w:abstractNumId w:val="1"/>
  </w:num>
  <w:num w:numId="5">
    <w:abstractNumId w:val="49"/>
  </w:num>
  <w:num w:numId="6">
    <w:abstractNumId w:val="0"/>
  </w:num>
  <w:num w:numId="7">
    <w:abstractNumId w:val="48"/>
  </w:num>
  <w:num w:numId="8">
    <w:abstractNumId w:val="7"/>
  </w:num>
  <w:num w:numId="9">
    <w:abstractNumId w:val="21"/>
  </w:num>
  <w:num w:numId="10">
    <w:abstractNumId w:val="11"/>
  </w:num>
  <w:num w:numId="11">
    <w:abstractNumId w:val="62"/>
  </w:num>
  <w:num w:numId="12">
    <w:abstractNumId w:val="6"/>
  </w:num>
  <w:num w:numId="13">
    <w:abstractNumId w:val="53"/>
  </w:num>
  <w:num w:numId="14">
    <w:abstractNumId w:val="66"/>
  </w:num>
  <w:num w:numId="15">
    <w:abstractNumId w:val="2"/>
  </w:num>
  <w:num w:numId="16">
    <w:abstractNumId w:val="13"/>
  </w:num>
  <w:num w:numId="17">
    <w:abstractNumId w:val="24"/>
  </w:num>
  <w:num w:numId="18">
    <w:abstractNumId w:val="25"/>
  </w:num>
  <w:num w:numId="19">
    <w:abstractNumId w:val="44"/>
  </w:num>
  <w:num w:numId="20">
    <w:abstractNumId w:val="56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5"/>
  </w:num>
  <w:num w:numId="23">
    <w:abstractNumId w:val="5"/>
  </w:num>
  <w:num w:numId="24">
    <w:abstractNumId w:val="10"/>
  </w:num>
  <w:num w:numId="25">
    <w:abstractNumId w:val="37"/>
  </w:num>
  <w:num w:numId="26">
    <w:abstractNumId w:val="68"/>
  </w:num>
  <w:num w:numId="27">
    <w:abstractNumId w:val="54"/>
  </w:num>
  <w:num w:numId="28">
    <w:abstractNumId w:val="23"/>
  </w:num>
  <w:num w:numId="29">
    <w:abstractNumId w:val="9"/>
  </w:num>
  <w:num w:numId="30">
    <w:abstractNumId w:val="67"/>
  </w:num>
  <w:num w:numId="31">
    <w:abstractNumId w:val="76"/>
  </w:num>
  <w:num w:numId="32">
    <w:abstractNumId w:val="60"/>
  </w:num>
  <w:num w:numId="33">
    <w:abstractNumId w:val="3"/>
  </w:num>
  <w:num w:numId="34">
    <w:abstractNumId w:val="4"/>
  </w:num>
  <w:num w:numId="35">
    <w:abstractNumId w:val="20"/>
  </w:num>
  <w:num w:numId="36">
    <w:abstractNumId w:val="15"/>
  </w:num>
  <w:num w:numId="37">
    <w:abstractNumId w:val="69"/>
  </w:num>
  <w:num w:numId="38">
    <w:abstractNumId w:val="31"/>
  </w:num>
  <w:num w:numId="39">
    <w:abstractNumId w:val="71"/>
  </w:num>
  <w:num w:numId="40">
    <w:abstractNumId w:val="29"/>
  </w:num>
  <w:num w:numId="41">
    <w:abstractNumId w:val="47"/>
  </w:num>
  <w:num w:numId="42">
    <w:abstractNumId w:val="75"/>
  </w:num>
  <w:num w:numId="43">
    <w:abstractNumId w:val="36"/>
  </w:num>
  <w:num w:numId="44">
    <w:abstractNumId w:val="40"/>
  </w:num>
  <w:num w:numId="45">
    <w:abstractNumId w:val="35"/>
  </w:num>
  <w:num w:numId="46">
    <w:abstractNumId w:val="57"/>
  </w:num>
  <w:num w:numId="47">
    <w:abstractNumId w:val="64"/>
  </w:num>
  <w:num w:numId="48">
    <w:abstractNumId w:val="74"/>
  </w:num>
  <w:num w:numId="49">
    <w:abstractNumId w:val="22"/>
  </w:num>
  <w:num w:numId="50">
    <w:abstractNumId w:val="30"/>
  </w:num>
  <w:num w:numId="51">
    <w:abstractNumId w:val="26"/>
  </w:num>
  <w:num w:numId="52">
    <w:abstractNumId w:val="34"/>
  </w:num>
  <w:num w:numId="53">
    <w:abstractNumId w:val="58"/>
  </w:num>
  <w:num w:numId="54">
    <w:abstractNumId w:val="51"/>
  </w:num>
  <w:num w:numId="55">
    <w:abstractNumId w:val="73"/>
  </w:num>
  <w:num w:numId="56">
    <w:abstractNumId w:val="42"/>
  </w:num>
  <w:num w:numId="57">
    <w:abstractNumId w:val="32"/>
  </w:num>
  <w:num w:numId="58">
    <w:abstractNumId w:val="18"/>
  </w:num>
  <w:num w:numId="59">
    <w:abstractNumId w:val="33"/>
  </w:num>
  <w:num w:numId="60">
    <w:abstractNumId w:val="52"/>
  </w:num>
  <w:num w:numId="61">
    <w:abstractNumId w:val="39"/>
  </w:num>
  <w:num w:numId="62">
    <w:abstractNumId w:val="70"/>
  </w:num>
  <w:num w:numId="63">
    <w:abstractNumId w:val="19"/>
  </w:num>
  <w:num w:numId="64">
    <w:abstractNumId w:val="61"/>
  </w:num>
  <w:num w:numId="65">
    <w:abstractNumId w:val="63"/>
  </w:num>
  <w:num w:numId="66">
    <w:abstractNumId w:val="12"/>
  </w:num>
  <w:num w:numId="67">
    <w:abstractNumId w:val="43"/>
  </w:num>
  <w:num w:numId="68">
    <w:abstractNumId w:val="50"/>
  </w:num>
  <w:num w:numId="69">
    <w:abstractNumId w:val="77"/>
  </w:num>
  <w:num w:numId="70">
    <w:abstractNumId w:val="16"/>
  </w:num>
  <w:num w:numId="71">
    <w:abstractNumId w:val="28"/>
  </w:num>
  <w:num w:numId="72">
    <w:abstractNumId w:val="72"/>
  </w:num>
  <w:num w:numId="73">
    <w:abstractNumId w:val="59"/>
  </w:num>
  <w:num w:numId="74">
    <w:abstractNumId w:val="46"/>
  </w:num>
  <w:num w:numId="75">
    <w:abstractNumId w:val="38"/>
  </w:num>
  <w:num w:numId="76">
    <w:abstractNumId w:val="45"/>
  </w:num>
  <w:num w:numId="77">
    <w:abstractNumId w:val="8"/>
  </w:num>
  <w:num w:numId="78">
    <w:abstractNumId w:val="14"/>
  </w:num>
  <w:num w:numId="79">
    <w:abstractNumId w:val="4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0"/>
  <w:doNotHyphenateCaps/>
  <w:drawingGridHorizontalSpacing w:val="120"/>
  <w:drawingGridVerticalSpacing w:val="166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BA"/>
    <w:rsid w:val="000014B0"/>
    <w:rsid w:val="00002335"/>
    <w:rsid w:val="000041FF"/>
    <w:rsid w:val="00004E46"/>
    <w:rsid w:val="000062A1"/>
    <w:rsid w:val="00007E7A"/>
    <w:rsid w:val="000100EE"/>
    <w:rsid w:val="00013D13"/>
    <w:rsid w:val="00014520"/>
    <w:rsid w:val="0001477B"/>
    <w:rsid w:val="00016C57"/>
    <w:rsid w:val="00016F17"/>
    <w:rsid w:val="00017D35"/>
    <w:rsid w:val="000206B0"/>
    <w:rsid w:val="00020845"/>
    <w:rsid w:val="0002152C"/>
    <w:rsid w:val="0002230E"/>
    <w:rsid w:val="00023A5D"/>
    <w:rsid w:val="00023CC2"/>
    <w:rsid w:val="000265B8"/>
    <w:rsid w:val="0002670E"/>
    <w:rsid w:val="00027AE5"/>
    <w:rsid w:val="000300F8"/>
    <w:rsid w:val="00030103"/>
    <w:rsid w:val="000333A8"/>
    <w:rsid w:val="0003343C"/>
    <w:rsid w:val="000344FE"/>
    <w:rsid w:val="00034C4B"/>
    <w:rsid w:val="000361C6"/>
    <w:rsid w:val="0004053B"/>
    <w:rsid w:val="00040A10"/>
    <w:rsid w:val="000411BA"/>
    <w:rsid w:val="00041838"/>
    <w:rsid w:val="00042807"/>
    <w:rsid w:val="0004293B"/>
    <w:rsid w:val="00043782"/>
    <w:rsid w:val="0004392E"/>
    <w:rsid w:val="00044154"/>
    <w:rsid w:val="00044669"/>
    <w:rsid w:val="00045415"/>
    <w:rsid w:val="00046601"/>
    <w:rsid w:val="000469A3"/>
    <w:rsid w:val="000470E7"/>
    <w:rsid w:val="00047169"/>
    <w:rsid w:val="000474C9"/>
    <w:rsid w:val="000502E6"/>
    <w:rsid w:val="000504F1"/>
    <w:rsid w:val="00050DA7"/>
    <w:rsid w:val="00051077"/>
    <w:rsid w:val="00053D87"/>
    <w:rsid w:val="00054079"/>
    <w:rsid w:val="00056031"/>
    <w:rsid w:val="00056B52"/>
    <w:rsid w:val="00056FFC"/>
    <w:rsid w:val="0005706E"/>
    <w:rsid w:val="000572C3"/>
    <w:rsid w:val="00060C78"/>
    <w:rsid w:val="000613D0"/>
    <w:rsid w:val="00062557"/>
    <w:rsid w:val="00062562"/>
    <w:rsid w:val="00062B37"/>
    <w:rsid w:val="00063E88"/>
    <w:rsid w:val="00064505"/>
    <w:rsid w:val="000647EC"/>
    <w:rsid w:val="000666B0"/>
    <w:rsid w:val="0006722B"/>
    <w:rsid w:val="00067B00"/>
    <w:rsid w:val="0007153D"/>
    <w:rsid w:val="00072344"/>
    <w:rsid w:val="000725DD"/>
    <w:rsid w:val="00073861"/>
    <w:rsid w:val="0007411D"/>
    <w:rsid w:val="00080122"/>
    <w:rsid w:val="000813F0"/>
    <w:rsid w:val="000819E1"/>
    <w:rsid w:val="00083965"/>
    <w:rsid w:val="00083DC3"/>
    <w:rsid w:val="0008591D"/>
    <w:rsid w:val="0008610A"/>
    <w:rsid w:val="0008658E"/>
    <w:rsid w:val="0008679C"/>
    <w:rsid w:val="00086826"/>
    <w:rsid w:val="00086A69"/>
    <w:rsid w:val="00090020"/>
    <w:rsid w:val="000900F5"/>
    <w:rsid w:val="00090C08"/>
    <w:rsid w:val="00094180"/>
    <w:rsid w:val="00094869"/>
    <w:rsid w:val="000956D3"/>
    <w:rsid w:val="00095D2B"/>
    <w:rsid w:val="00096BD8"/>
    <w:rsid w:val="00096DC2"/>
    <w:rsid w:val="000A0D1B"/>
    <w:rsid w:val="000A1C38"/>
    <w:rsid w:val="000A283C"/>
    <w:rsid w:val="000A346A"/>
    <w:rsid w:val="000A4274"/>
    <w:rsid w:val="000A4F86"/>
    <w:rsid w:val="000A5197"/>
    <w:rsid w:val="000A56AC"/>
    <w:rsid w:val="000A6270"/>
    <w:rsid w:val="000A6F73"/>
    <w:rsid w:val="000A7195"/>
    <w:rsid w:val="000B1519"/>
    <w:rsid w:val="000B1BB9"/>
    <w:rsid w:val="000B263B"/>
    <w:rsid w:val="000B2BE6"/>
    <w:rsid w:val="000B305D"/>
    <w:rsid w:val="000B323D"/>
    <w:rsid w:val="000B3792"/>
    <w:rsid w:val="000B433D"/>
    <w:rsid w:val="000B6C1B"/>
    <w:rsid w:val="000B704F"/>
    <w:rsid w:val="000B7665"/>
    <w:rsid w:val="000B76C7"/>
    <w:rsid w:val="000C125C"/>
    <w:rsid w:val="000C1B61"/>
    <w:rsid w:val="000C2BC8"/>
    <w:rsid w:val="000C3447"/>
    <w:rsid w:val="000C4242"/>
    <w:rsid w:val="000C71E1"/>
    <w:rsid w:val="000D0B6D"/>
    <w:rsid w:val="000D24A9"/>
    <w:rsid w:val="000D47C1"/>
    <w:rsid w:val="000D5082"/>
    <w:rsid w:val="000D516F"/>
    <w:rsid w:val="000D740F"/>
    <w:rsid w:val="000E1207"/>
    <w:rsid w:val="000E1823"/>
    <w:rsid w:val="000E196D"/>
    <w:rsid w:val="000E1BD9"/>
    <w:rsid w:val="000E530E"/>
    <w:rsid w:val="000E5E82"/>
    <w:rsid w:val="000E6B6C"/>
    <w:rsid w:val="000E716F"/>
    <w:rsid w:val="000E7897"/>
    <w:rsid w:val="000E7F45"/>
    <w:rsid w:val="000F0F66"/>
    <w:rsid w:val="000F1E40"/>
    <w:rsid w:val="000F3334"/>
    <w:rsid w:val="000F3355"/>
    <w:rsid w:val="000F3AA1"/>
    <w:rsid w:val="000F3BBA"/>
    <w:rsid w:val="000F4747"/>
    <w:rsid w:val="000F5585"/>
    <w:rsid w:val="000F5A8B"/>
    <w:rsid w:val="000F5BDB"/>
    <w:rsid w:val="000F66A3"/>
    <w:rsid w:val="000F6928"/>
    <w:rsid w:val="0010086A"/>
    <w:rsid w:val="0010111D"/>
    <w:rsid w:val="00101FA9"/>
    <w:rsid w:val="0010351D"/>
    <w:rsid w:val="00103D55"/>
    <w:rsid w:val="00103D85"/>
    <w:rsid w:val="001041FA"/>
    <w:rsid w:val="00104A1A"/>
    <w:rsid w:val="00106459"/>
    <w:rsid w:val="00111940"/>
    <w:rsid w:val="001126E2"/>
    <w:rsid w:val="001136FA"/>
    <w:rsid w:val="00114889"/>
    <w:rsid w:val="00115955"/>
    <w:rsid w:val="001163C5"/>
    <w:rsid w:val="00116992"/>
    <w:rsid w:val="00117732"/>
    <w:rsid w:val="0011781C"/>
    <w:rsid w:val="00122351"/>
    <w:rsid w:val="001233D3"/>
    <w:rsid w:val="00125094"/>
    <w:rsid w:val="001255C2"/>
    <w:rsid w:val="00126A2D"/>
    <w:rsid w:val="00127839"/>
    <w:rsid w:val="001310E3"/>
    <w:rsid w:val="001332E3"/>
    <w:rsid w:val="0013460C"/>
    <w:rsid w:val="001347E3"/>
    <w:rsid w:val="001354A6"/>
    <w:rsid w:val="0013686C"/>
    <w:rsid w:val="001372B0"/>
    <w:rsid w:val="00137620"/>
    <w:rsid w:val="0014127B"/>
    <w:rsid w:val="00141587"/>
    <w:rsid w:val="001417BF"/>
    <w:rsid w:val="00141D19"/>
    <w:rsid w:val="00142D77"/>
    <w:rsid w:val="001430B3"/>
    <w:rsid w:val="00146800"/>
    <w:rsid w:val="001478B7"/>
    <w:rsid w:val="00147D73"/>
    <w:rsid w:val="00150602"/>
    <w:rsid w:val="0015134D"/>
    <w:rsid w:val="00151EFA"/>
    <w:rsid w:val="001550EA"/>
    <w:rsid w:val="00155271"/>
    <w:rsid w:val="0015531A"/>
    <w:rsid w:val="00156E3D"/>
    <w:rsid w:val="0015757F"/>
    <w:rsid w:val="001575B4"/>
    <w:rsid w:val="00157E4B"/>
    <w:rsid w:val="00161637"/>
    <w:rsid w:val="00163958"/>
    <w:rsid w:val="00164989"/>
    <w:rsid w:val="00165287"/>
    <w:rsid w:val="00165F92"/>
    <w:rsid w:val="00166577"/>
    <w:rsid w:val="00166D85"/>
    <w:rsid w:val="00167051"/>
    <w:rsid w:val="00170A12"/>
    <w:rsid w:val="0017267B"/>
    <w:rsid w:val="00173C25"/>
    <w:rsid w:val="001768E3"/>
    <w:rsid w:val="00180BAA"/>
    <w:rsid w:val="00180E28"/>
    <w:rsid w:val="001818B7"/>
    <w:rsid w:val="00182F79"/>
    <w:rsid w:val="00184955"/>
    <w:rsid w:val="00184BE9"/>
    <w:rsid w:val="0018505E"/>
    <w:rsid w:val="0018713C"/>
    <w:rsid w:val="00187AA6"/>
    <w:rsid w:val="00191542"/>
    <w:rsid w:val="00193373"/>
    <w:rsid w:val="00193C30"/>
    <w:rsid w:val="001943D2"/>
    <w:rsid w:val="00196004"/>
    <w:rsid w:val="0019662B"/>
    <w:rsid w:val="001968A4"/>
    <w:rsid w:val="00196C34"/>
    <w:rsid w:val="00196E96"/>
    <w:rsid w:val="00197582"/>
    <w:rsid w:val="0019775D"/>
    <w:rsid w:val="001A1FAE"/>
    <w:rsid w:val="001A261E"/>
    <w:rsid w:val="001A3372"/>
    <w:rsid w:val="001A373A"/>
    <w:rsid w:val="001B01CF"/>
    <w:rsid w:val="001B0D4D"/>
    <w:rsid w:val="001B1242"/>
    <w:rsid w:val="001B2C35"/>
    <w:rsid w:val="001B799C"/>
    <w:rsid w:val="001B7B3C"/>
    <w:rsid w:val="001C002E"/>
    <w:rsid w:val="001C04F1"/>
    <w:rsid w:val="001C189B"/>
    <w:rsid w:val="001C65B0"/>
    <w:rsid w:val="001C691B"/>
    <w:rsid w:val="001C6A81"/>
    <w:rsid w:val="001C7969"/>
    <w:rsid w:val="001C798B"/>
    <w:rsid w:val="001D14DE"/>
    <w:rsid w:val="001D15AE"/>
    <w:rsid w:val="001D3D48"/>
    <w:rsid w:val="001D4D40"/>
    <w:rsid w:val="001D5153"/>
    <w:rsid w:val="001D566F"/>
    <w:rsid w:val="001D571D"/>
    <w:rsid w:val="001D59E7"/>
    <w:rsid w:val="001D6EE0"/>
    <w:rsid w:val="001D7045"/>
    <w:rsid w:val="001D7DC0"/>
    <w:rsid w:val="001E0123"/>
    <w:rsid w:val="001E013F"/>
    <w:rsid w:val="001E1353"/>
    <w:rsid w:val="001E14FA"/>
    <w:rsid w:val="001E26E5"/>
    <w:rsid w:val="001E3252"/>
    <w:rsid w:val="001E32A3"/>
    <w:rsid w:val="001E4B16"/>
    <w:rsid w:val="001E4D57"/>
    <w:rsid w:val="001E53D7"/>
    <w:rsid w:val="001E5911"/>
    <w:rsid w:val="001E5D21"/>
    <w:rsid w:val="001E600B"/>
    <w:rsid w:val="001E678F"/>
    <w:rsid w:val="001F0049"/>
    <w:rsid w:val="001F0F6B"/>
    <w:rsid w:val="001F1BA6"/>
    <w:rsid w:val="001F259C"/>
    <w:rsid w:val="001F3D27"/>
    <w:rsid w:val="001F44DB"/>
    <w:rsid w:val="001F55F0"/>
    <w:rsid w:val="001F7F36"/>
    <w:rsid w:val="00200986"/>
    <w:rsid w:val="0020351D"/>
    <w:rsid w:val="0020403C"/>
    <w:rsid w:val="002040C4"/>
    <w:rsid w:val="0020427B"/>
    <w:rsid w:val="0020506F"/>
    <w:rsid w:val="0020692C"/>
    <w:rsid w:val="00206BDC"/>
    <w:rsid w:val="00210F36"/>
    <w:rsid w:val="002119BD"/>
    <w:rsid w:val="0021217B"/>
    <w:rsid w:val="00212187"/>
    <w:rsid w:val="00213CD9"/>
    <w:rsid w:val="002149BB"/>
    <w:rsid w:val="00215B19"/>
    <w:rsid w:val="002178C1"/>
    <w:rsid w:val="00221F1B"/>
    <w:rsid w:val="00222632"/>
    <w:rsid w:val="002247B6"/>
    <w:rsid w:val="00225BAA"/>
    <w:rsid w:val="00226D17"/>
    <w:rsid w:val="00227920"/>
    <w:rsid w:val="002279B2"/>
    <w:rsid w:val="00227B09"/>
    <w:rsid w:val="0023161B"/>
    <w:rsid w:val="00231BCB"/>
    <w:rsid w:val="00232D6E"/>
    <w:rsid w:val="002331E5"/>
    <w:rsid w:val="00233446"/>
    <w:rsid w:val="00233AEA"/>
    <w:rsid w:val="00233BD3"/>
    <w:rsid w:val="002341FE"/>
    <w:rsid w:val="00234555"/>
    <w:rsid w:val="00235DFD"/>
    <w:rsid w:val="002366D5"/>
    <w:rsid w:val="002370B8"/>
    <w:rsid w:val="00237C7E"/>
    <w:rsid w:val="0024038E"/>
    <w:rsid w:val="00242D44"/>
    <w:rsid w:val="00243F6F"/>
    <w:rsid w:val="00245557"/>
    <w:rsid w:val="00245826"/>
    <w:rsid w:val="002468D7"/>
    <w:rsid w:val="00247992"/>
    <w:rsid w:val="002522D0"/>
    <w:rsid w:val="0025269E"/>
    <w:rsid w:val="002531A4"/>
    <w:rsid w:val="00253777"/>
    <w:rsid w:val="00253C05"/>
    <w:rsid w:val="00255381"/>
    <w:rsid w:val="00256A0C"/>
    <w:rsid w:val="0026072E"/>
    <w:rsid w:val="00261B59"/>
    <w:rsid w:val="00263304"/>
    <w:rsid w:val="00265075"/>
    <w:rsid w:val="0026558C"/>
    <w:rsid w:val="0027001F"/>
    <w:rsid w:val="002715C7"/>
    <w:rsid w:val="00271836"/>
    <w:rsid w:val="00272BEB"/>
    <w:rsid w:val="00272D22"/>
    <w:rsid w:val="00273A0F"/>
    <w:rsid w:val="00274400"/>
    <w:rsid w:val="002766EE"/>
    <w:rsid w:val="00276B94"/>
    <w:rsid w:val="002811C8"/>
    <w:rsid w:val="00283F0B"/>
    <w:rsid w:val="00283F77"/>
    <w:rsid w:val="00287730"/>
    <w:rsid w:val="002914F0"/>
    <w:rsid w:val="00293671"/>
    <w:rsid w:val="002939BE"/>
    <w:rsid w:val="00296A84"/>
    <w:rsid w:val="002972BE"/>
    <w:rsid w:val="002976EC"/>
    <w:rsid w:val="002A0862"/>
    <w:rsid w:val="002A0978"/>
    <w:rsid w:val="002A2337"/>
    <w:rsid w:val="002A23A6"/>
    <w:rsid w:val="002A23AB"/>
    <w:rsid w:val="002A39C2"/>
    <w:rsid w:val="002A3B39"/>
    <w:rsid w:val="002A4D85"/>
    <w:rsid w:val="002A55F0"/>
    <w:rsid w:val="002A5787"/>
    <w:rsid w:val="002A71F7"/>
    <w:rsid w:val="002A767E"/>
    <w:rsid w:val="002B1D50"/>
    <w:rsid w:val="002B1F55"/>
    <w:rsid w:val="002B4167"/>
    <w:rsid w:val="002B597C"/>
    <w:rsid w:val="002B6EA6"/>
    <w:rsid w:val="002B7952"/>
    <w:rsid w:val="002C09DE"/>
    <w:rsid w:val="002C0DB8"/>
    <w:rsid w:val="002C184F"/>
    <w:rsid w:val="002C18CD"/>
    <w:rsid w:val="002C1935"/>
    <w:rsid w:val="002C6591"/>
    <w:rsid w:val="002C67DB"/>
    <w:rsid w:val="002C6E17"/>
    <w:rsid w:val="002D08B4"/>
    <w:rsid w:val="002D1B74"/>
    <w:rsid w:val="002D1D08"/>
    <w:rsid w:val="002D2EE5"/>
    <w:rsid w:val="002D3D4B"/>
    <w:rsid w:val="002D4060"/>
    <w:rsid w:val="002D458F"/>
    <w:rsid w:val="002D6C86"/>
    <w:rsid w:val="002D7BA5"/>
    <w:rsid w:val="002D7BB6"/>
    <w:rsid w:val="002E1B0C"/>
    <w:rsid w:val="002E1F26"/>
    <w:rsid w:val="002E3DD3"/>
    <w:rsid w:val="002E579E"/>
    <w:rsid w:val="002E585B"/>
    <w:rsid w:val="002E59A6"/>
    <w:rsid w:val="002E5E96"/>
    <w:rsid w:val="002E79F9"/>
    <w:rsid w:val="002F09FA"/>
    <w:rsid w:val="002F0DDE"/>
    <w:rsid w:val="002F1633"/>
    <w:rsid w:val="002F2360"/>
    <w:rsid w:val="002F246E"/>
    <w:rsid w:val="002F32A4"/>
    <w:rsid w:val="002F3FCF"/>
    <w:rsid w:val="002F48B9"/>
    <w:rsid w:val="002F5805"/>
    <w:rsid w:val="002F5D7C"/>
    <w:rsid w:val="002F6834"/>
    <w:rsid w:val="002F7187"/>
    <w:rsid w:val="002F77B6"/>
    <w:rsid w:val="002F78B5"/>
    <w:rsid w:val="002F7BD1"/>
    <w:rsid w:val="003015E4"/>
    <w:rsid w:val="0030283C"/>
    <w:rsid w:val="003032B1"/>
    <w:rsid w:val="0030462B"/>
    <w:rsid w:val="00304EDE"/>
    <w:rsid w:val="00305FBA"/>
    <w:rsid w:val="0030677C"/>
    <w:rsid w:val="003076CA"/>
    <w:rsid w:val="00310462"/>
    <w:rsid w:val="003104E4"/>
    <w:rsid w:val="00310CC6"/>
    <w:rsid w:val="00311FBF"/>
    <w:rsid w:val="00312516"/>
    <w:rsid w:val="00312EAA"/>
    <w:rsid w:val="00314426"/>
    <w:rsid w:val="00315DBE"/>
    <w:rsid w:val="00316511"/>
    <w:rsid w:val="00320B5E"/>
    <w:rsid w:val="00320E57"/>
    <w:rsid w:val="00320E88"/>
    <w:rsid w:val="00322064"/>
    <w:rsid w:val="00322283"/>
    <w:rsid w:val="00323CFA"/>
    <w:rsid w:val="00323FB5"/>
    <w:rsid w:val="00324A02"/>
    <w:rsid w:val="003270B9"/>
    <w:rsid w:val="00327733"/>
    <w:rsid w:val="003309E7"/>
    <w:rsid w:val="00330BFF"/>
    <w:rsid w:val="0033279F"/>
    <w:rsid w:val="00332A75"/>
    <w:rsid w:val="00333633"/>
    <w:rsid w:val="0033375B"/>
    <w:rsid w:val="00333C31"/>
    <w:rsid w:val="00335858"/>
    <w:rsid w:val="003406C4"/>
    <w:rsid w:val="003415FF"/>
    <w:rsid w:val="00343071"/>
    <w:rsid w:val="003454BC"/>
    <w:rsid w:val="00345C47"/>
    <w:rsid w:val="003506FD"/>
    <w:rsid w:val="003514BD"/>
    <w:rsid w:val="00352825"/>
    <w:rsid w:val="0035298A"/>
    <w:rsid w:val="00352BFD"/>
    <w:rsid w:val="003540F1"/>
    <w:rsid w:val="003541C6"/>
    <w:rsid w:val="003542E7"/>
    <w:rsid w:val="00356F48"/>
    <w:rsid w:val="00357B7E"/>
    <w:rsid w:val="0036028F"/>
    <w:rsid w:val="003616FF"/>
    <w:rsid w:val="00361AE2"/>
    <w:rsid w:val="00361B21"/>
    <w:rsid w:val="00362E47"/>
    <w:rsid w:val="00363332"/>
    <w:rsid w:val="0036542F"/>
    <w:rsid w:val="00367791"/>
    <w:rsid w:val="0037157F"/>
    <w:rsid w:val="00373967"/>
    <w:rsid w:val="00373DA4"/>
    <w:rsid w:val="003746AF"/>
    <w:rsid w:val="0037490B"/>
    <w:rsid w:val="00375A08"/>
    <w:rsid w:val="003768EF"/>
    <w:rsid w:val="00382052"/>
    <w:rsid w:val="00382BBA"/>
    <w:rsid w:val="00383010"/>
    <w:rsid w:val="003831F9"/>
    <w:rsid w:val="00383473"/>
    <w:rsid w:val="00383FBD"/>
    <w:rsid w:val="00383FD6"/>
    <w:rsid w:val="0038536A"/>
    <w:rsid w:val="00385BF0"/>
    <w:rsid w:val="00385DC4"/>
    <w:rsid w:val="00387076"/>
    <w:rsid w:val="0039194B"/>
    <w:rsid w:val="00391B0B"/>
    <w:rsid w:val="00391F4D"/>
    <w:rsid w:val="00392800"/>
    <w:rsid w:val="00394105"/>
    <w:rsid w:val="0039426E"/>
    <w:rsid w:val="00394796"/>
    <w:rsid w:val="003948BB"/>
    <w:rsid w:val="00395473"/>
    <w:rsid w:val="00395A00"/>
    <w:rsid w:val="0039656B"/>
    <w:rsid w:val="003969ED"/>
    <w:rsid w:val="00397D6D"/>
    <w:rsid w:val="003A0885"/>
    <w:rsid w:val="003A0B06"/>
    <w:rsid w:val="003A1033"/>
    <w:rsid w:val="003A1095"/>
    <w:rsid w:val="003A18A1"/>
    <w:rsid w:val="003A1A29"/>
    <w:rsid w:val="003A1CB7"/>
    <w:rsid w:val="003A2586"/>
    <w:rsid w:val="003A2DE8"/>
    <w:rsid w:val="003A3D60"/>
    <w:rsid w:val="003A490F"/>
    <w:rsid w:val="003A5D2B"/>
    <w:rsid w:val="003A6504"/>
    <w:rsid w:val="003A6FA5"/>
    <w:rsid w:val="003A7EE4"/>
    <w:rsid w:val="003B0C6C"/>
    <w:rsid w:val="003B1BE1"/>
    <w:rsid w:val="003B2E35"/>
    <w:rsid w:val="003B36EC"/>
    <w:rsid w:val="003B4E7C"/>
    <w:rsid w:val="003B52D2"/>
    <w:rsid w:val="003B7AB7"/>
    <w:rsid w:val="003C13CF"/>
    <w:rsid w:val="003C2219"/>
    <w:rsid w:val="003C2E98"/>
    <w:rsid w:val="003C4C98"/>
    <w:rsid w:val="003C5B85"/>
    <w:rsid w:val="003C6B2E"/>
    <w:rsid w:val="003C70F9"/>
    <w:rsid w:val="003D0948"/>
    <w:rsid w:val="003D1482"/>
    <w:rsid w:val="003D1619"/>
    <w:rsid w:val="003D1FA4"/>
    <w:rsid w:val="003D38BD"/>
    <w:rsid w:val="003D3F22"/>
    <w:rsid w:val="003D4539"/>
    <w:rsid w:val="003D56CE"/>
    <w:rsid w:val="003D5F5C"/>
    <w:rsid w:val="003D6776"/>
    <w:rsid w:val="003D67CB"/>
    <w:rsid w:val="003D7DA2"/>
    <w:rsid w:val="003E07E2"/>
    <w:rsid w:val="003E0B02"/>
    <w:rsid w:val="003E1353"/>
    <w:rsid w:val="003E3079"/>
    <w:rsid w:val="003E355B"/>
    <w:rsid w:val="003E3F70"/>
    <w:rsid w:val="003E4611"/>
    <w:rsid w:val="003E4754"/>
    <w:rsid w:val="003E7CA9"/>
    <w:rsid w:val="003E7D98"/>
    <w:rsid w:val="003F08B8"/>
    <w:rsid w:val="003F1316"/>
    <w:rsid w:val="003F1B14"/>
    <w:rsid w:val="003F278D"/>
    <w:rsid w:val="003F3543"/>
    <w:rsid w:val="003F37DA"/>
    <w:rsid w:val="003F54C4"/>
    <w:rsid w:val="003F67FB"/>
    <w:rsid w:val="003F704B"/>
    <w:rsid w:val="004011DD"/>
    <w:rsid w:val="00401AC8"/>
    <w:rsid w:val="00401DCB"/>
    <w:rsid w:val="00402A8F"/>
    <w:rsid w:val="00402DE2"/>
    <w:rsid w:val="00404310"/>
    <w:rsid w:val="00404ED2"/>
    <w:rsid w:val="00406314"/>
    <w:rsid w:val="0040779B"/>
    <w:rsid w:val="00407812"/>
    <w:rsid w:val="00410EA9"/>
    <w:rsid w:val="004112E0"/>
    <w:rsid w:val="00412097"/>
    <w:rsid w:val="00412858"/>
    <w:rsid w:val="00412AE7"/>
    <w:rsid w:val="0041303D"/>
    <w:rsid w:val="00414264"/>
    <w:rsid w:val="0041458F"/>
    <w:rsid w:val="00414B53"/>
    <w:rsid w:val="00414D35"/>
    <w:rsid w:val="004151F3"/>
    <w:rsid w:val="00416CC2"/>
    <w:rsid w:val="00417457"/>
    <w:rsid w:val="00417B01"/>
    <w:rsid w:val="00417BDE"/>
    <w:rsid w:val="00420A8D"/>
    <w:rsid w:val="0042231F"/>
    <w:rsid w:val="004239C9"/>
    <w:rsid w:val="00424990"/>
    <w:rsid w:val="00426A30"/>
    <w:rsid w:val="004302DD"/>
    <w:rsid w:val="00430559"/>
    <w:rsid w:val="00431222"/>
    <w:rsid w:val="004344D9"/>
    <w:rsid w:val="004345F0"/>
    <w:rsid w:val="00434D82"/>
    <w:rsid w:val="00435801"/>
    <w:rsid w:val="0043701F"/>
    <w:rsid w:val="0043743C"/>
    <w:rsid w:val="00440476"/>
    <w:rsid w:val="00440529"/>
    <w:rsid w:val="00441252"/>
    <w:rsid w:val="0044292C"/>
    <w:rsid w:val="00442B29"/>
    <w:rsid w:val="0044362C"/>
    <w:rsid w:val="00443B23"/>
    <w:rsid w:val="00443B31"/>
    <w:rsid w:val="004441AD"/>
    <w:rsid w:val="00445577"/>
    <w:rsid w:val="0044678C"/>
    <w:rsid w:val="00450990"/>
    <w:rsid w:val="00450F5E"/>
    <w:rsid w:val="0045102B"/>
    <w:rsid w:val="00452A54"/>
    <w:rsid w:val="00452B5A"/>
    <w:rsid w:val="0045368F"/>
    <w:rsid w:val="0045424F"/>
    <w:rsid w:val="004543A2"/>
    <w:rsid w:val="00456038"/>
    <w:rsid w:val="00456167"/>
    <w:rsid w:val="004567FD"/>
    <w:rsid w:val="00456A98"/>
    <w:rsid w:val="00456BB7"/>
    <w:rsid w:val="00456E8B"/>
    <w:rsid w:val="00456EF6"/>
    <w:rsid w:val="0046033D"/>
    <w:rsid w:val="004614AE"/>
    <w:rsid w:val="00463568"/>
    <w:rsid w:val="004636B1"/>
    <w:rsid w:val="00464782"/>
    <w:rsid w:val="00464B4E"/>
    <w:rsid w:val="004662DD"/>
    <w:rsid w:val="00466D65"/>
    <w:rsid w:val="00467DEE"/>
    <w:rsid w:val="004740D7"/>
    <w:rsid w:val="0047467D"/>
    <w:rsid w:val="00474A80"/>
    <w:rsid w:val="00475A8D"/>
    <w:rsid w:val="00475B81"/>
    <w:rsid w:val="004768D6"/>
    <w:rsid w:val="00480720"/>
    <w:rsid w:val="00481D07"/>
    <w:rsid w:val="00483C92"/>
    <w:rsid w:val="00483E9E"/>
    <w:rsid w:val="0048428D"/>
    <w:rsid w:val="0048455E"/>
    <w:rsid w:val="00484616"/>
    <w:rsid w:val="00484875"/>
    <w:rsid w:val="004849D1"/>
    <w:rsid w:val="00484A55"/>
    <w:rsid w:val="00485595"/>
    <w:rsid w:val="00486565"/>
    <w:rsid w:val="004869D8"/>
    <w:rsid w:val="00491F67"/>
    <w:rsid w:val="00492289"/>
    <w:rsid w:val="004935E6"/>
    <w:rsid w:val="00494007"/>
    <w:rsid w:val="00494382"/>
    <w:rsid w:val="004949F6"/>
    <w:rsid w:val="00494F1A"/>
    <w:rsid w:val="00494F7A"/>
    <w:rsid w:val="00494F87"/>
    <w:rsid w:val="00495123"/>
    <w:rsid w:val="004A13CE"/>
    <w:rsid w:val="004A2846"/>
    <w:rsid w:val="004A37E7"/>
    <w:rsid w:val="004A3847"/>
    <w:rsid w:val="004A4D50"/>
    <w:rsid w:val="004A54DC"/>
    <w:rsid w:val="004A6723"/>
    <w:rsid w:val="004A6739"/>
    <w:rsid w:val="004B0259"/>
    <w:rsid w:val="004B08AA"/>
    <w:rsid w:val="004B0D90"/>
    <w:rsid w:val="004B375E"/>
    <w:rsid w:val="004B5249"/>
    <w:rsid w:val="004B5927"/>
    <w:rsid w:val="004B6120"/>
    <w:rsid w:val="004B7176"/>
    <w:rsid w:val="004C03BA"/>
    <w:rsid w:val="004C0780"/>
    <w:rsid w:val="004C0F5F"/>
    <w:rsid w:val="004C110E"/>
    <w:rsid w:val="004C4A3C"/>
    <w:rsid w:val="004C6395"/>
    <w:rsid w:val="004C63E7"/>
    <w:rsid w:val="004C6D97"/>
    <w:rsid w:val="004D04B0"/>
    <w:rsid w:val="004D05A2"/>
    <w:rsid w:val="004D0FD7"/>
    <w:rsid w:val="004D4AFB"/>
    <w:rsid w:val="004D57F9"/>
    <w:rsid w:val="004D5832"/>
    <w:rsid w:val="004D7FC6"/>
    <w:rsid w:val="004E0BC8"/>
    <w:rsid w:val="004E1514"/>
    <w:rsid w:val="004E17F4"/>
    <w:rsid w:val="004E1888"/>
    <w:rsid w:val="004E487F"/>
    <w:rsid w:val="004E4C34"/>
    <w:rsid w:val="004E6222"/>
    <w:rsid w:val="004E6528"/>
    <w:rsid w:val="004E6942"/>
    <w:rsid w:val="004E69F3"/>
    <w:rsid w:val="004E7A93"/>
    <w:rsid w:val="004F213C"/>
    <w:rsid w:val="004F2623"/>
    <w:rsid w:val="004F3779"/>
    <w:rsid w:val="004F49C2"/>
    <w:rsid w:val="004F54E7"/>
    <w:rsid w:val="004F5E95"/>
    <w:rsid w:val="004F689B"/>
    <w:rsid w:val="004F7FBD"/>
    <w:rsid w:val="00501379"/>
    <w:rsid w:val="0050184F"/>
    <w:rsid w:val="00501FDC"/>
    <w:rsid w:val="005027E1"/>
    <w:rsid w:val="005032CE"/>
    <w:rsid w:val="0050338B"/>
    <w:rsid w:val="005041CE"/>
    <w:rsid w:val="00504D9D"/>
    <w:rsid w:val="00504E8B"/>
    <w:rsid w:val="005056F1"/>
    <w:rsid w:val="00506A29"/>
    <w:rsid w:val="00506A50"/>
    <w:rsid w:val="005104E4"/>
    <w:rsid w:val="005115C1"/>
    <w:rsid w:val="0051489A"/>
    <w:rsid w:val="00514C9F"/>
    <w:rsid w:val="00516210"/>
    <w:rsid w:val="00516240"/>
    <w:rsid w:val="005166AC"/>
    <w:rsid w:val="00517C81"/>
    <w:rsid w:val="00520A83"/>
    <w:rsid w:val="005211CA"/>
    <w:rsid w:val="005212BE"/>
    <w:rsid w:val="005216F8"/>
    <w:rsid w:val="00521AAB"/>
    <w:rsid w:val="00521E9E"/>
    <w:rsid w:val="0052222B"/>
    <w:rsid w:val="005225D9"/>
    <w:rsid w:val="00522985"/>
    <w:rsid w:val="005234A0"/>
    <w:rsid w:val="00523DA1"/>
    <w:rsid w:val="0052410C"/>
    <w:rsid w:val="00524111"/>
    <w:rsid w:val="005243BF"/>
    <w:rsid w:val="005250B9"/>
    <w:rsid w:val="00525232"/>
    <w:rsid w:val="00525E56"/>
    <w:rsid w:val="005273B0"/>
    <w:rsid w:val="00527DD5"/>
    <w:rsid w:val="00530554"/>
    <w:rsid w:val="00530B17"/>
    <w:rsid w:val="00531642"/>
    <w:rsid w:val="00531882"/>
    <w:rsid w:val="00531921"/>
    <w:rsid w:val="00531B03"/>
    <w:rsid w:val="005332C0"/>
    <w:rsid w:val="005338C2"/>
    <w:rsid w:val="00534362"/>
    <w:rsid w:val="0053589D"/>
    <w:rsid w:val="0053717D"/>
    <w:rsid w:val="00537588"/>
    <w:rsid w:val="00537CFD"/>
    <w:rsid w:val="005414C8"/>
    <w:rsid w:val="0054374D"/>
    <w:rsid w:val="00544444"/>
    <w:rsid w:val="00544704"/>
    <w:rsid w:val="00544EB5"/>
    <w:rsid w:val="00545367"/>
    <w:rsid w:val="0054766E"/>
    <w:rsid w:val="00547C99"/>
    <w:rsid w:val="00550604"/>
    <w:rsid w:val="00550C79"/>
    <w:rsid w:val="00555487"/>
    <w:rsid w:val="005556BA"/>
    <w:rsid w:val="00555FA5"/>
    <w:rsid w:val="005561B7"/>
    <w:rsid w:val="00556525"/>
    <w:rsid w:val="0055663A"/>
    <w:rsid w:val="00557253"/>
    <w:rsid w:val="00557935"/>
    <w:rsid w:val="00560239"/>
    <w:rsid w:val="0056186F"/>
    <w:rsid w:val="0056268C"/>
    <w:rsid w:val="00562859"/>
    <w:rsid w:val="00562AF5"/>
    <w:rsid w:val="0056350E"/>
    <w:rsid w:val="00563713"/>
    <w:rsid w:val="005638C1"/>
    <w:rsid w:val="005642D5"/>
    <w:rsid w:val="00565727"/>
    <w:rsid w:val="005661BF"/>
    <w:rsid w:val="005662E5"/>
    <w:rsid w:val="0056671F"/>
    <w:rsid w:val="00567BC1"/>
    <w:rsid w:val="00571B09"/>
    <w:rsid w:val="00573596"/>
    <w:rsid w:val="00573ABB"/>
    <w:rsid w:val="00573D7E"/>
    <w:rsid w:val="00574575"/>
    <w:rsid w:val="00575063"/>
    <w:rsid w:val="00575663"/>
    <w:rsid w:val="00581CFF"/>
    <w:rsid w:val="00582BCA"/>
    <w:rsid w:val="00583803"/>
    <w:rsid w:val="0058380A"/>
    <w:rsid w:val="00583C10"/>
    <w:rsid w:val="0058693C"/>
    <w:rsid w:val="00586BF4"/>
    <w:rsid w:val="00587266"/>
    <w:rsid w:val="0058781C"/>
    <w:rsid w:val="00590021"/>
    <w:rsid w:val="0059101A"/>
    <w:rsid w:val="005912E7"/>
    <w:rsid w:val="00591713"/>
    <w:rsid w:val="005919FD"/>
    <w:rsid w:val="0059216A"/>
    <w:rsid w:val="00592E74"/>
    <w:rsid w:val="00593077"/>
    <w:rsid w:val="00593B93"/>
    <w:rsid w:val="00594380"/>
    <w:rsid w:val="005943E6"/>
    <w:rsid w:val="00594BDE"/>
    <w:rsid w:val="005960C8"/>
    <w:rsid w:val="00597B99"/>
    <w:rsid w:val="005A063B"/>
    <w:rsid w:val="005A0FD0"/>
    <w:rsid w:val="005A1D00"/>
    <w:rsid w:val="005A3EFF"/>
    <w:rsid w:val="005A41A5"/>
    <w:rsid w:val="005A4758"/>
    <w:rsid w:val="005A5EED"/>
    <w:rsid w:val="005A6D4E"/>
    <w:rsid w:val="005A79F3"/>
    <w:rsid w:val="005A7B13"/>
    <w:rsid w:val="005B2C74"/>
    <w:rsid w:val="005B2FEE"/>
    <w:rsid w:val="005B4412"/>
    <w:rsid w:val="005B507B"/>
    <w:rsid w:val="005B5112"/>
    <w:rsid w:val="005B6840"/>
    <w:rsid w:val="005B6904"/>
    <w:rsid w:val="005B763C"/>
    <w:rsid w:val="005C11C5"/>
    <w:rsid w:val="005C2178"/>
    <w:rsid w:val="005C29DE"/>
    <w:rsid w:val="005C5A3B"/>
    <w:rsid w:val="005C694D"/>
    <w:rsid w:val="005C728B"/>
    <w:rsid w:val="005C7EE6"/>
    <w:rsid w:val="005D0808"/>
    <w:rsid w:val="005D0ED8"/>
    <w:rsid w:val="005D1824"/>
    <w:rsid w:val="005D2717"/>
    <w:rsid w:val="005D327D"/>
    <w:rsid w:val="005D4527"/>
    <w:rsid w:val="005D4E88"/>
    <w:rsid w:val="005D56D0"/>
    <w:rsid w:val="005D5E2A"/>
    <w:rsid w:val="005D7DF8"/>
    <w:rsid w:val="005E06AA"/>
    <w:rsid w:val="005E099B"/>
    <w:rsid w:val="005E190A"/>
    <w:rsid w:val="005E1E79"/>
    <w:rsid w:val="005E35E9"/>
    <w:rsid w:val="005E4657"/>
    <w:rsid w:val="005E52A4"/>
    <w:rsid w:val="005E5321"/>
    <w:rsid w:val="005E5E7F"/>
    <w:rsid w:val="005E5FBA"/>
    <w:rsid w:val="005E72A1"/>
    <w:rsid w:val="005E75D1"/>
    <w:rsid w:val="005F010A"/>
    <w:rsid w:val="005F0653"/>
    <w:rsid w:val="005F2609"/>
    <w:rsid w:val="005F2870"/>
    <w:rsid w:val="005F360D"/>
    <w:rsid w:val="005F4576"/>
    <w:rsid w:val="005F48B6"/>
    <w:rsid w:val="005F58F5"/>
    <w:rsid w:val="005F6134"/>
    <w:rsid w:val="005F6C47"/>
    <w:rsid w:val="005F739F"/>
    <w:rsid w:val="005F7EB7"/>
    <w:rsid w:val="00602113"/>
    <w:rsid w:val="00602FB6"/>
    <w:rsid w:val="00603308"/>
    <w:rsid w:val="00604152"/>
    <w:rsid w:val="00604A76"/>
    <w:rsid w:val="006050A5"/>
    <w:rsid w:val="006051FB"/>
    <w:rsid w:val="00606453"/>
    <w:rsid w:val="0060750B"/>
    <w:rsid w:val="00610B3D"/>
    <w:rsid w:val="00611002"/>
    <w:rsid w:val="00612633"/>
    <w:rsid w:val="00613456"/>
    <w:rsid w:val="00614867"/>
    <w:rsid w:val="006159B3"/>
    <w:rsid w:val="00616345"/>
    <w:rsid w:val="0062002E"/>
    <w:rsid w:val="00620FE2"/>
    <w:rsid w:val="006229A8"/>
    <w:rsid w:val="006237E5"/>
    <w:rsid w:val="006254D6"/>
    <w:rsid w:val="00625605"/>
    <w:rsid w:val="00626C42"/>
    <w:rsid w:val="00631E47"/>
    <w:rsid w:val="00632144"/>
    <w:rsid w:val="00632B32"/>
    <w:rsid w:val="00634336"/>
    <w:rsid w:val="00635A35"/>
    <w:rsid w:val="00635FD6"/>
    <w:rsid w:val="00635FE2"/>
    <w:rsid w:val="00636D57"/>
    <w:rsid w:val="00640543"/>
    <w:rsid w:val="0064055B"/>
    <w:rsid w:val="0064137B"/>
    <w:rsid w:val="006422FF"/>
    <w:rsid w:val="00642AA5"/>
    <w:rsid w:val="0064319C"/>
    <w:rsid w:val="00643485"/>
    <w:rsid w:val="00643F38"/>
    <w:rsid w:val="006442E1"/>
    <w:rsid w:val="00645759"/>
    <w:rsid w:val="00645D85"/>
    <w:rsid w:val="00645E06"/>
    <w:rsid w:val="00647525"/>
    <w:rsid w:val="0064782A"/>
    <w:rsid w:val="006501B5"/>
    <w:rsid w:val="00650AF5"/>
    <w:rsid w:val="006515C7"/>
    <w:rsid w:val="0065288E"/>
    <w:rsid w:val="00652B18"/>
    <w:rsid w:val="00652E0E"/>
    <w:rsid w:val="00653C67"/>
    <w:rsid w:val="0065593E"/>
    <w:rsid w:val="00655D0B"/>
    <w:rsid w:val="006571FC"/>
    <w:rsid w:val="00657897"/>
    <w:rsid w:val="0066070C"/>
    <w:rsid w:val="00662EE5"/>
    <w:rsid w:val="0066495B"/>
    <w:rsid w:val="0066496E"/>
    <w:rsid w:val="006650FC"/>
    <w:rsid w:val="00665622"/>
    <w:rsid w:val="00665DBE"/>
    <w:rsid w:val="006668A8"/>
    <w:rsid w:val="00666C8B"/>
    <w:rsid w:val="006673D3"/>
    <w:rsid w:val="00670EB6"/>
    <w:rsid w:val="0067238B"/>
    <w:rsid w:val="006729EA"/>
    <w:rsid w:val="00672EDB"/>
    <w:rsid w:val="00673C4B"/>
    <w:rsid w:val="0067416E"/>
    <w:rsid w:val="00675755"/>
    <w:rsid w:val="00675E98"/>
    <w:rsid w:val="00676059"/>
    <w:rsid w:val="006760E6"/>
    <w:rsid w:val="00676651"/>
    <w:rsid w:val="0067679C"/>
    <w:rsid w:val="00677808"/>
    <w:rsid w:val="00680C49"/>
    <w:rsid w:val="00680F43"/>
    <w:rsid w:val="006815A2"/>
    <w:rsid w:val="00681A92"/>
    <w:rsid w:val="00681D24"/>
    <w:rsid w:val="0068233C"/>
    <w:rsid w:val="0068314A"/>
    <w:rsid w:val="00683EFB"/>
    <w:rsid w:val="0068456C"/>
    <w:rsid w:val="0068482E"/>
    <w:rsid w:val="00684DDC"/>
    <w:rsid w:val="00684FDC"/>
    <w:rsid w:val="006859F0"/>
    <w:rsid w:val="006863EE"/>
    <w:rsid w:val="006865FF"/>
    <w:rsid w:val="00686A84"/>
    <w:rsid w:val="00692276"/>
    <w:rsid w:val="006925C0"/>
    <w:rsid w:val="006928D5"/>
    <w:rsid w:val="006934A7"/>
    <w:rsid w:val="0069482F"/>
    <w:rsid w:val="006950A4"/>
    <w:rsid w:val="00695897"/>
    <w:rsid w:val="00696722"/>
    <w:rsid w:val="00697308"/>
    <w:rsid w:val="006974E0"/>
    <w:rsid w:val="00697807"/>
    <w:rsid w:val="006A1B06"/>
    <w:rsid w:val="006A1EE1"/>
    <w:rsid w:val="006A443B"/>
    <w:rsid w:val="006A4749"/>
    <w:rsid w:val="006A493E"/>
    <w:rsid w:val="006A4CFD"/>
    <w:rsid w:val="006A53A1"/>
    <w:rsid w:val="006A6592"/>
    <w:rsid w:val="006A6ACC"/>
    <w:rsid w:val="006B0E61"/>
    <w:rsid w:val="006B0F65"/>
    <w:rsid w:val="006B18ED"/>
    <w:rsid w:val="006B1A24"/>
    <w:rsid w:val="006B3977"/>
    <w:rsid w:val="006B3CA0"/>
    <w:rsid w:val="006B3F91"/>
    <w:rsid w:val="006B5DF4"/>
    <w:rsid w:val="006B6A4E"/>
    <w:rsid w:val="006B77EF"/>
    <w:rsid w:val="006B7F1D"/>
    <w:rsid w:val="006C2836"/>
    <w:rsid w:val="006C2AB0"/>
    <w:rsid w:val="006C350E"/>
    <w:rsid w:val="006C3F92"/>
    <w:rsid w:val="006C59DF"/>
    <w:rsid w:val="006C5EE0"/>
    <w:rsid w:val="006C64AA"/>
    <w:rsid w:val="006C72DB"/>
    <w:rsid w:val="006D037F"/>
    <w:rsid w:val="006D05C0"/>
    <w:rsid w:val="006D09D5"/>
    <w:rsid w:val="006D2E6C"/>
    <w:rsid w:val="006D5859"/>
    <w:rsid w:val="006D7860"/>
    <w:rsid w:val="006E02A4"/>
    <w:rsid w:val="006E0F8D"/>
    <w:rsid w:val="006E1059"/>
    <w:rsid w:val="006E1FB6"/>
    <w:rsid w:val="006E2501"/>
    <w:rsid w:val="006E2990"/>
    <w:rsid w:val="006E31BC"/>
    <w:rsid w:val="006E32F7"/>
    <w:rsid w:val="006E3CBD"/>
    <w:rsid w:val="006E42F6"/>
    <w:rsid w:val="006E60B1"/>
    <w:rsid w:val="006E611E"/>
    <w:rsid w:val="006E687A"/>
    <w:rsid w:val="006E70B1"/>
    <w:rsid w:val="006F20D2"/>
    <w:rsid w:val="006F20F5"/>
    <w:rsid w:val="006F2C02"/>
    <w:rsid w:val="006F4ECB"/>
    <w:rsid w:val="006F5D77"/>
    <w:rsid w:val="006F6346"/>
    <w:rsid w:val="006F6EA4"/>
    <w:rsid w:val="006F7A43"/>
    <w:rsid w:val="006F7F44"/>
    <w:rsid w:val="0070104D"/>
    <w:rsid w:val="0070169C"/>
    <w:rsid w:val="007016FB"/>
    <w:rsid w:val="007044BB"/>
    <w:rsid w:val="00704625"/>
    <w:rsid w:val="00704A95"/>
    <w:rsid w:val="00704D35"/>
    <w:rsid w:val="007055E3"/>
    <w:rsid w:val="00705D32"/>
    <w:rsid w:val="00706410"/>
    <w:rsid w:val="00706F71"/>
    <w:rsid w:val="00707620"/>
    <w:rsid w:val="007111D2"/>
    <w:rsid w:val="0071174E"/>
    <w:rsid w:val="007119BE"/>
    <w:rsid w:val="007144BF"/>
    <w:rsid w:val="007148FA"/>
    <w:rsid w:val="00714B9F"/>
    <w:rsid w:val="0071502C"/>
    <w:rsid w:val="00715345"/>
    <w:rsid w:val="00715FB6"/>
    <w:rsid w:val="007161E4"/>
    <w:rsid w:val="00716624"/>
    <w:rsid w:val="007169A1"/>
    <w:rsid w:val="00716A19"/>
    <w:rsid w:val="00716AFC"/>
    <w:rsid w:val="007178B6"/>
    <w:rsid w:val="00720DA0"/>
    <w:rsid w:val="0072236A"/>
    <w:rsid w:val="00723FB7"/>
    <w:rsid w:val="00724673"/>
    <w:rsid w:val="00726205"/>
    <w:rsid w:val="00730197"/>
    <w:rsid w:val="00730A6F"/>
    <w:rsid w:val="00730CD4"/>
    <w:rsid w:val="00731BBB"/>
    <w:rsid w:val="00732562"/>
    <w:rsid w:val="00732893"/>
    <w:rsid w:val="00732D9E"/>
    <w:rsid w:val="007333F0"/>
    <w:rsid w:val="007338C4"/>
    <w:rsid w:val="00734665"/>
    <w:rsid w:val="0073611E"/>
    <w:rsid w:val="00740A5D"/>
    <w:rsid w:val="00740EB2"/>
    <w:rsid w:val="00740F51"/>
    <w:rsid w:val="00743156"/>
    <w:rsid w:val="007460EE"/>
    <w:rsid w:val="00746B97"/>
    <w:rsid w:val="00747CDA"/>
    <w:rsid w:val="00750494"/>
    <w:rsid w:val="00750D1D"/>
    <w:rsid w:val="0075266D"/>
    <w:rsid w:val="00752C36"/>
    <w:rsid w:val="00753007"/>
    <w:rsid w:val="00753D5E"/>
    <w:rsid w:val="0075574B"/>
    <w:rsid w:val="00756670"/>
    <w:rsid w:val="007606A0"/>
    <w:rsid w:val="007621BD"/>
    <w:rsid w:val="00762F7E"/>
    <w:rsid w:val="0076751B"/>
    <w:rsid w:val="0077013F"/>
    <w:rsid w:val="0077135B"/>
    <w:rsid w:val="007725DF"/>
    <w:rsid w:val="00772C18"/>
    <w:rsid w:val="00773558"/>
    <w:rsid w:val="00773F9F"/>
    <w:rsid w:val="007755A3"/>
    <w:rsid w:val="007768EE"/>
    <w:rsid w:val="00777782"/>
    <w:rsid w:val="00777EA0"/>
    <w:rsid w:val="0078276C"/>
    <w:rsid w:val="00782D7A"/>
    <w:rsid w:val="0078313F"/>
    <w:rsid w:val="00783AC8"/>
    <w:rsid w:val="00784707"/>
    <w:rsid w:val="00784D6C"/>
    <w:rsid w:val="007855C1"/>
    <w:rsid w:val="0078565F"/>
    <w:rsid w:val="0078782A"/>
    <w:rsid w:val="007906DF"/>
    <w:rsid w:val="0079193A"/>
    <w:rsid w:val="00793036"/>
    <w:rsid w:val="007931BC"/>
    <w:rsid w:val="007943BD"/>
    <w:rsid w:val="00794EC8"/>
    <w:rsid w:val="0079734C"/>
    <w:rsid w:val="007A056A"/>
    <w:rsid w:val="007A0FE7"/>
    <w:rsid w:val="007A2300"/>
    <w:rsid w:val="007A2E18"/>
    <w:rsid w:val="007A3A99"/>
    <w:rsid w:val="007A3AEB"/>
    <w:rsid w:val="007A46A8"/>
    <w:rsid w:val="007A5F38"/>
    <w:rsid w:val="007A6A2E"/>
    <w:rsid w:val="007A72F2"/>
    <w:rsid w:val="007A7D9E"/>
    <w:rsid w:val="007B01F0"/>
    <w:rsid w:val="007B0D81"/>
    <w:rsid w:val="007B219F"/>
    <w:rsid w:val="007B41C0"/>
    <w:rsid w:val="007B7004"/>
    <w:rsid w:val="007B7951"/>
    <w:rsid w:val="007B7FE5"/>
    <w:rsid w:val="007C0136"/>
    <w:rsid w:val="007C180C"/>
    <w:rsid w:val="007C1A4A"/>
    <w:rsid w:val="007C1C67"/>
    <w:rsid w:val="007C221D"/>
    <w:rsid w:val="007C328C"/>
    <w:rsid w:val="007C3478"/>
    <w:rsid w:val="007C47CE"/>
    <w:rsid w:val="007C4DCE"/>
    <w:rsid w:val="007C58AB"/>
    <w:rsid w:val="007C696E"/>
    <w:rsid w:val="007C6D09"/>
    <w:rsid w:val="007C6DF2"/>
    <w:rsid w:val="007C78E7"/>
    <w:rsid w:val="007D12B7"/>
    <w:rsid w:val="007D1F0F"/>
    <w:rsid w:val="007D2585"/>
    <w:rsid w:val="007D3F79"/>
    <w:rsid w:val="007D48B9"/>
    <w:rsid w:val="007D65F2"/>
    <w:rsid w:val="007E0312"/>
    <w:rsid w:val="007E172F"/>
    <w:rsid w:val="007E1BD3"/>
    <w:rsid w:val="007E1FB4"/>
    <w:rsid w:val="007E30D7"/>
    <w:rsid w:val="007E3D4A"/>
    <w:rsid w:val="007E3F48"/>
    <w:rsid w:val="007E4C12"/>
    <w:rsid w:val="007E55C1"/>
    <w:rsid w:val="007E5E5D"/>
    <w:rsid w:val="007E63EE"/>
    <w:rsid w:val="007E762B"/>
    <w:rsid w:val="007E7852"/>
    <w:rsid w:val="007F0587"/>
    <w:rsid w:val="007F23B8"/>
    <w:rsid w:val="007F2781"/>
    <w:rsid w:val="007F29B6"/>
    <w:rsid w:val="007F331A"/>
    <w:rsid w:val="007F44B8"/>
    <w:rsid w:val="007F4EC8"/>
    <w:rsid w:val="007F54C1"/>
    <w:rsid w:val="007F56D0"/>
    <w:rsid w:val="007F6448"/>
    <w:rsid w:val="007F6FD5"/>
    <w:rsid w:val="008022D2"/>
    <w:rsid w:val="008037AE"/>
    <w:rsid w:val="00804C9A"/>
    <w:rsid w:val="008060CB"/>
    <w:rsid w:val="00806128"/>
    <w:rsid w:val="008102FA"/>
    <w:rsid w:val="008110FB"/>
    <w:rsid w:val="0081210D"/>
    <w:rsid w:val="0081337E"/>
    <w:rsid w:val="0081482B"/>
    <w:rsid w:val="00814C13"/>
    <w:rsid w:val="00814E61"/>
    <w:rsid w:val="008156A3"/>
    <w:rsid w:val="008175E8"/>
    <w:rsid w:val="00817C13"/>
    <w:rsid w:val="00817F38"/>
    <w:rsid w:val="00820CF5"/>
    <w:rsid w:val="00821382"/>
    <w:rsid w:val="008258F6"/>
    <w:rsid w:val="00825D3A"/>
    <w:rsid w:val="00825D3C"/>
    <w:rsid w:val="00825E9B"/>
    <w:rsid w:val="008274BA"/>
    <w:rsid w:val="00827D8F"/>
    <w:rsid w:val="00830AA5"/>
    <w:rsid w:val="008326CB"/>
    <w:rsid w:val="0083321F"/>
    <w:rsid w:val="00833F33"/>
    <w:rsid w:val="00835B15"/>
    <w:rsid w:val="008373B9"/>
    <w:rsid w:val="00840CBF"/>
    <w:rsid w:val="00843CC1"/>
    <w:rsid w:val="0084517B"/>
    <w:rsid w:val="008455A7"/>
    <w:rsid w:val="00845CAB"/>
    <w:rsid w:val="0084670F"/>
    <w:rsid w:val="00847ACD"/>
    <w:rsid w:val="00847DAD"/>
    <w:rsid w:val="00847E3E"/>
    <w:rsid w:val="00850485"/>
    <w:rsid w:val="0085093C"/>
    <w:rsid w:val="00850ABF"/>
    <w:rsid w:val="00850BFD"/>
    <w:rsid w:val="008514D7"/>
    <w:rsid w:val="00851637"/>
    <w:rsid w:val="008516F2"/>
    <w:rsid w:val="00851BFC"/>
    <w:rsid w:val="00852A67"/>
    <w:rsid w:val="008543BF"/>
    <w:rsid w:val="00854C0F"/>
    <w:rsid w:val="00855135"/>
    <w:rsid w:val="0085529C"/>
    <w:rsid w:val="00855B45"/>
    <w:rsid w:val="00856843"/>
    <w:rsid w:val="00857269"/>
    <w:rsid w:val="00862D33"/>
    <w:rsid w:val="00864429"/>
    <w:rsid w:val="00866B6E"/>
    <w:rsid w:val="00866ECC"/>
    <w:rsid w:val="00870115"/>
    <w:rsid w:val="00870476"/>
    <w:rsid w:val="0087098B"/>
    <w:rsid w:val="00870D85"/>
    <w:rsid w:val="0087192D"/>
    <w:rsid w:val="00872E09"/>
    <w:rsid w:val="00873143"/>
    <w:rsid w:val="008737A5"/>
    <w:rsid w:val="00877000"/>
    <w:rsid w:val="00877BAB"/>
    <w:rsid w:val="00880247"/>
    <w:rsid w:val="00880776"/>
    <w:rsid w:val="008827BE"/>
    <w:rsid w:val="008838ED"/>
    <w:rsid w:val="00883B0A"/>
    <w:rsid w:val="00884CC4"/>
    <w:rsid w:val="00885108"/>
    <w:rsid w:val="00885D4A"/>
    <w:rsid w:val="00885F30"/>
    <w:rsid w:val="008900D3"/>
    <w:rsid w:val="00890813"/>
    <w:rsid w:val="00890DC3"/>
    <w:rsid w:val="00892534"/>
    <w:rsid w:val="00892BA2"/>
    <w:rsid w:val="00892E0B"/>
    <w:rsid w:val="00893CF4"/>
    <w:rsid w:val="00893F11"/>
    <w:rsid w:val="00894D72"/>
    <w:rsid w:val="00895474"/>
    <w:rsid w:val="008961E9"/>
    <w:rsid w:val="00897663"/>
    <w:rsid w:val="008A0E79"/>
    <w:rsid w:val="008A184C"/>
    <w:rsid w:val="008A79FD"/>
    <w:rsid w:val="008B05E8"/>
    <w:rsid w:val="008B0CA3"/>
    <w:rsid w:val="008B133A"/>
    <w:rsid w:val="008B187B"/>
    <w:rsid w:val="008B19C5"/>
    <w:rsid w:val="008B4673"/>
    <w:rsid w:val="008C01B7"/>
    <w:rsid w:val="008C1D88"/>
    <w:rsid w:val="008C3BD8"/>
    <w:rsid w:val="008C4CC6"/>
    <w:rsid w:val="008C5985"/>
    <w:rsid w:val="008C5F71"/>
    <w:rsid w:val="008C6723"/>
    <w:rsid w:val="008C7BD1"/>
    <w:rsid w:val="008D0D89"/>
    <w:rsid w:val="008D1818"/>
    <w:rsid w:val="008D1B24"/>
    <w:rsid w:val="008D1CCF"/>
    <w:rsid w:val="008D1FEE"/>
    <w:rsid w:val="008D2635"/>
    <w:rsid w:val="008D2DB9"/>
    <w:rsid w:val="008D3127"/>
    <w:rsid w:val="008D6EB7"/>
    <w:rsid w:val="008D7140"/>
    <w:rsid w:val="008D73A3"/>
    <w:rsid w:val="008E232D"/>
    <w:rsid w:val="008E31D4"/>
    <w:rsid w:val="008E3D02"/>
    <w:rsid w:val="008E3D5E"/>
    <w:rsid w:val="008E4850"/>
    <w:rsid w:val="008E4ABA"/>
    <w:rsid w:val="008E67B3"/>
    <w:rsid w:val="008F04AC"/>
    <w:rsid w:val="008F1BD6"/>
    <w:rsid w:val="008F2056"/>
    <w:rsid w:val="008F3FC2"/>
    <w:rsid w:val="008F4855"/>
    <w:rsid w:val="008F628A"/>
    <w:rsid w:val="008F643E"/>
    <w:rsid w:val="008F6CE3"/>
    <w:rsid w:val="008F6D1C"/>
    <w:rsid w:val="008F6F1B"/>
    <w:rsid w:val="00900E0F"/>
    <w:rsid w:val="00902EB9"/>
    <w:rsid w:val="0090306D"/>
    <w:rsid w:val="00903630"/>
    <w:rsid w:val="009047A3"/>
    <w:rsid w:val="009051D2"/>
    <w:rsid w:val="009051EE"/>
    <w:rsid w:val="009065A9"/>
    <w:rsid w:val="0090698D"/>
    <w:rsid w:val="00911390"/>
    <w:rsid w:val="009121AF"/>
    <w:rsid w:val="00914AA5"/>
    <w:rsid w:val="009153E8"/>
    <w:rsid w:val="00915ED0"/>
    <w:rsid w:val="0091713A"/>
    <w:rsid w:val="00921B6B"/>
    <w:rsid w:val="0092314B"/>
    <w:rsid w:val="00926344"/>
    <w:rsid w:val="0092635B"/>
    <w:rsid w:val="00926A01"/>
    <w:rsid w:val="00926E60"/>
    <w:rsid w:val="00926FB2"/>
    <w:rsid w:val="0093120E"/>
    <w:rsid w:val="00931547"/>
    <w:rsid w:val="00932737"/>
    <w:rsid w:val="00935229"/>
    <w:rsid w:val="009357B0"/>
    <w:rsid w:val="00936FF4"/>
    <w:rsid w:val="009379EB"/>
    <w:rsid w:val="00937F32"/>
    <w:rsid w:val="0094034F"/>
    <w:rsid w:val="0094093B"/>
    <w:rsid w:val="009412E0"/>
    <w:rsid w:val="0094177E"/>
    <w:rsid w:val="0094192F"/>
    <w:rsid w:val="00942F4E"/>
    <w:rsid w:val="00943953"/>
    <w:rsid w:val="00943B8B"/>
    <w:rsid w:val="00943E0F"/>
    <w:rsid w:val="0094411F"/>
    <w:rsid w:val="00944736"/>
    <w:rsid w:val="00946F48"/>
    <w:rsid w:val="00947F85"/>
    <w:rsid w:val="009513EA"/>
    <w:rsid w:val="009516C8"/>
    <w:rsid w:val="00951EB7"/>
    <w:rsid w:val="00952BE2"/>
    <w:rsid w:val="00953766"/>
    <w:rsid w:val="00954281"/>
    <w:rsid w:val="00954628"/>
    <w:rsid w:val="00956949"/>
    <w:rsid w:val="00956D67"/>
    <w:rsid w:val="00960045"/>
    <w:rsid w:val="00960C5D"/>
    <w:rsid w:val="00961502"/>
    <w:rsid w:val="00962E03"/>
    <w:rsid w:val="0096394A"/>
    <w:rsid w:val="0096421D"/>
    <w:rsid w:val="009643FA"/>
    <w:rsid w:val="00964D4B"/>
    <w:rsid w:val="00965C10"/>
    <w:rsid w:val="00966374"/>
    <w:rsid w:val="00970F31"/>
    <w:rsid w:val="0097144E"/>
    <w:rsid w:val="00971AD7"/>
    <w:rsid w:val="00972396"/>
    <w:rsid w:val="00973F5A"/>
    <w:rsid w:val="00974438"/>
    <w:rsid w:val="009745C9"/>
    <w:rsid w:val="009774FC"/>
    <w:rsid w:val="00977EE4"/>
    <w:rsid w:val="00980885"/>
    <w:rsid w:val="00981748"/>
    <w:rsid w:val="00981C4B"/>
    <w:rsid w:val="0098244B"/>
    <w:rsid w:val="00983577"/>
    <w:rsid w:val="009836FF"/>
    <w:rsid w:val="009846FF"/>
    <w:rsid w:val="009850C7"/>
    <w:rsid w:val="0098551F"/>
    <w:rsid w:val="00985CAF"/>
    <w:rsid w:val="0098603F"/>
    <w:rsid w:val="0098665F"/>
    <w:rsid w:val="00987E55"/>
    <w:rsid w:val="009908B3"/>
    <w:rsid w:val="009919B6"/>
    <w:rsid w:val="00991AAA"/>
    <w:rsid w:val="009925D7"/>
    <w:rsid w:val="00992670"/>
    <w:rsid w:val="00994146"/>
    <w:rsid w:val="00995C4C"/>
    <w:rsid w:val="00995D93"/>
    <w:rsid w:val="0099667E"/>
    <w:rsid w:val="009972B9"/>
    <w:rsid w:val="009974B9"/>
    <w:rsid w:val="009976B7"/>
    <w:rsid w:val="009976F0"/>
    <w:rsid w:val="009A1A5F"/>
    <w:rsid w:val="009A1E2F"/>
    <w:rsid w:val="009A27CE"/>
    <w:rsid w:val="009A3102"/>
    <w:rsid w:val="009A3BC4"/>
    <w:rsid w:val="009A3F12"/>
    <w:rsid w:val="009A3F2D"/>
    <w:rsid w:val="009A43D8"/>
    <w:rsid w:val="009A6B7E"/>
    <w:rsid w:val="009B1284"/>
    <w:rsid w:val="009B26CA"/>
    <w:rsid w:val="009B2AF7"/>
    <w:rsid w:val="009B4782"/>
    <w:rsid w:val="009B4CA5"/>
    <w:rsid w:val="009B5620"/>
    <w:rsid w:val="009B5CCE"/>
    <w:rsid w:val="009B6981"/>
    <w:rsid w:val="009B6E46"/>
    <w:rsid w:val="009B7BDC"/>
    <w:rsid w:val="009C007B"/>
    <w:rsid w:val="009C12E8"/>
    <w:rsid w:val="009C1370"/>
    <w:rsid w:val="009C1C2A"/>
    <w:rsid w:val="009C391A"/>
    <w:rsid w:val="009C3F1F"/>
    <w:rsid w:val="009C4F96"/>
    <w:rsid w:val="009C50AD"/>
    <w:rsid w:val="009C573E"/>
    <w:rsid w:val="009C5DA7"/>
    <w:rsid w:val="009C607E"/>
    <w:rsid w:val="009C6336"/>
    <w:rsid w:val="009D077F"/>
    <w:rsid w:val="009D2C47"/>
    <w:rsid w:val="009D3051"/>
    <w:rsid w:val="009D333C"/>
    <w:rsid w:val="009D3535"/>
    <w:rsid w:val="009D4776"/>
    <w:rsid w:val="009D50C2"/>
    <w:rsid w:val="009D6B2B"/>
    <w:rsid w:val="009D764C"/>
    <w:rsid w:val="009E02BD"/>
    <w:rsid w:val="009E03F7"/>
    <w:rsid w:val="009E1161"/>
    <w:rsid w:val="009E2304"/>
    <w:rsid w:val="009E2663"/>
    <w:rsid w:val="009E5B02"/>
    <w:rsid w:val="009E7989"/>
    <w:rsid w:val="009E79F6"/>
    <w:rsid w:val="009E7F38"/>
    <w:rsid w:val="009F4096"/>
    <w:rsid w:val="009F5463"/>
    <w:rsid w:val="009F7A75"/>
    <w:rsid w:val="009F7E03"/>
    <w:rsid w:val="00A00894"/>
    <w:rsid w:val="00A013F1"/>
    <w:rsid w:val="00A02FD8"/>
    <w:rsid w:val="00A03827"/>
    <w:rsid w:val="00A04B29"/>
    <w:rsid w:val="00A064AC"/>
    <w:rsid w:val="00A06C17"/>
    <w:rsid w:val="00A07159"/>
    <w:rsid w:val="00A10B1D"/>
    <w:rsid w:val="00A10FAE"/>
    <w:rsid w:val="00A1210B"/>
    <w:rsid w:val="00A12208"/>
    <w:rsid w:val="00A14DA2"/>
    <w:rsid w:val="00A15202"/>
    <w:rsid w:val="00A16A1B"/>
    <w:rsid w:val="00A20039"/>
    <w:rsid w:val="00A20DBB"/>
    <w:rsid w:val="00A21B06"/>
    <w:rsid w:val="00A23438"/>
    <w:rsid w:val="00A25390"/>
    <w:rsid w:val="00A25CEC"/>
    <w:rsid w:val="00A25F62"/>
    <w:rsid w:val="00A26CBA"/>
    <w:rsid w:val="00A27A09"/>
    <w:rsid w:val="00A30622"/>
    <w:rsid w:val="00A30714"/>
    <w:rsid w:val="00A31B8F"/>
    <w:rsid w:val="00A31FAE"/>
    <w:rsid w:val="00A323B6"/>
    <w:rsid w:val="00A353FF"/>
    <w:rsid w:val="00A36812"/>
    <w:rsid w:val="00A3689D"/>
    <w:rsid w:val="00A417C8"/>
    <w:rsid w:val="00A418A8"/>
    <w:rsid w:val="00A41C70"/>
    <w:rsid w:val="00A426F2"/>
    <w:rsid w:val="00A454AD"/>
    <w:rsid w:val="00A4552C"/>
    <w:rsid w:val="00A45A22"/>
    <w:rsid w:val="00A4602D"/>
    <w:rsid w:val="00A460AF"/>
    <w:rsid w:val="00A53426"/>
    <w:rsid w:val="00A53DDF"/>
    <w:rsid w:val="00A549B6"/>
    <w:rsid w:val="00A5593B"/>
    <w:rsid w:val="00A55D45"/>
    <w:rsid w:val="00A5613C"/>
    <w:rsid w:val="00A5629C"/>
    <w:rsid w:val="00A565E3"/>
    <w:rsid w:val="00A575DD"/>
    <w:rsid w:val="00A579E7"/>
    <w:rsid w:val="00A57D40"/>
    <w:rsid w:val="00A60D11"/>
    <w:rsid w:val="00A60D53"/>
    <w:rsid w:val="00A60E16"/>
    <w:rsid w:val="00A617D5"/>
    <w:rsid w:val="00A63B99"/>
    <w:rsid w:val="00A63FCD"/>
    <w:rsid w:val="00A6410C"/>
    <w:rsid w:val="00A662D7"/>
    <w:rsid w:val="00A70D7D"/>
    <w:rsid w:val="00A70E5F"/>
    <w:rsid w:val="00A71505"/>
    <w:rsid w:val="00A7185C"/>
    <w:rsid w:val="00A72CD3"/>
    <w:rsid w:val="00A75580"/>
    <w:rsid w:val="00A75884"/>
    <w:rsid w:val="00A75A26"/>
    <w:rsid w:val="00A75D0F"/>
    <w:rsid w:val="00A764B8"/>
    <w:rsid w:val="00A76932"/>
    <w:rsid w:val="00A80660"/>
    <w:rsid w:val="00A817B7"/>
    <w:rsid w:val="00A82CE9"/>
    <w:rsid w:val="00A84328"/>
    <w:rsid w:val="00A845B0"/>
    <w:rsid w:val="00A8560D"/>
    <w:rsid w:val="00A85A38"/>
    <w:rsid w:val="00A8647E"/>
    <w:rsid w:val="00A90A12"/>
    <w:rsid w:val="00A9112D"/>
    <w:rsid w:val="00A91451"/>
    <w:rsid w:val="00A93BC3"/>
    <w:rsid w:val="00A95873"/>
    <w:rsid w:val="00AA320C"/>
    <w:rsid w:val="00AA3444"/>
    <w:rsid w:val="00AA35F8"/>
    <w:rsid w:val="00AA3B2C"/>
    <w:rsid w:val="00AA3FB4"/>
    <w:rsid w:val="00AA44DC"/>
    <w:rsid w:val="00AA6DF4"/>
    <w:rsid w:val="00AA70C4"/>
    <w:rsid w:val="00AA733F"/>
    <w:rsid w:val="00AA7D1D"/>
    <w:rsid w:val="00AB0AB9"/>
    <w:rsid w:val="00AB0B72"/>
    <w:rsid w:val="00AB2959"/>
    <w:rsid w:val="00AB35DE"/>
    <w:rsid w:val="00AB3899"/>
    <w:rsid w:val="00AB5485"/>
    <w:rsid w:val="00AB54AC"/>
    <w:rsid w:val="00AB5CDD"/>
    <w:rsid w:val="00AB63B0"/>
    <w:rsid w:val="00AB798D"/>
    <w:rsid w:val="00AB7D45"/>
    <w:rsid w:val="00AC063B"/>
    <w:rsid w:val="00AC3A9E"/>
    <w:rsid w:val="00AC3C4D"/>
    <w:rsid w:val="00AC5193"/>
    <w:rsid w:val="00AC558F"/>
    <w:rsid w:val="00AC5626"/>
    <w:rsid w:val="00AC65EF"/>
    <w:rsid w:val="00AC7320"/>
    <w:rsid w:val="00AC732E"/>
    <w:rsid w:val="00AC7357"/>
    <w:rsid w:val="00AD1308"/>
    <w:rsid w:val="00AD4C85"/>
    <w:rsid w:val="00AD4D69"/>
    <w:rsid w:val="00AD6AA9"/>
    <w:rsid w:val="00AD7765"/>
    <w:rsid w:val="00AE02F6"/>
    <w:rsid w:val="00AE0741"/>
    <w:rsid w:val="00AE124F"/>
    <w:rsid w:val="00AE160B"/>
    <w:rsid w:val="00AE2323"/>
    <w:rsid w:val="00AE2715"/>
    <w:rsid w:val="00AE2AE8"/>
    <w:rsid w:val="00AE2B3D"/>
    <w:rsid w:val="00AE313A"/>
    <w:rsid w:val="00AE31FD"/>
    <w:rsid w:val="00AE3E7B"/>
    <w:rsid w:val="00AE43A2"/>
    <w:rsid w:val="00AE6097"/>
    <w:rsid w:val="00AE617C"/>
    <w:rsid w:val="00AE6B9B"/>
    <w:rsid w:val="00AE6F13"/>
    <w:rsid w:val="00AF0E11"/>
    <w:rsid w:val="00AF287B"/>
    <w:rsid w:val="00AF4756"/>
    <w:rsid w:val="00AF4B0B"/>
    <w:rsid w:val="00AF511E"/>
    <w:rsid w:val="00AF6134"/>
    <w:rsid w:val="00AF6CC3"/>
    <w:rsid w:val="00B00592"/>
    <w:rsid w:val="00B0161C"/>
    <w:rsid w:val="00B019FE"/>
    <w:rsid w:val="00B02704"/>
    <w:rsid w:val="00B04665"/>
    <w:rsid w:val="00B06227"/>
    <w:rsid w:val="00B072AE"/>
    <w:rsid w:val="00B0743A"/>
    <w:rsid w:val="00B075CA"/>
    <w:rsid w:val="00B1105C"/>
    <w:rsid w:val="00B111D1"/>
    <w:rsid w:val="00B1138B"/>
    <w:rsid w:val="00B13E9C"/>
    <w:rsid w:val="00B1420F"/>
    <w:rsid w:val="00B144C0"/>
    <w:rsid w:val="00B148A3"/>
    <w:rsid w:val="00B15626"/>
    <w:rsid w:val="00B16536"/>
    <w:rsid w:val="00B16E64"/>
    <w:rsid w:val="00B20576"/>
    <w:rsid w:val="00B21DF7"/>
    <w:rsid w:val="00B224F7"/>
    <w:rsid w:val="00B2592B"/>
    <w:rsid w:val="00B25BAF"/>
    <w:rsid w:val="00B26225"/>
    <w:rsid w:val="00B2722B"/>
    <w:rsid w:val="00B27D54"/>
    <w:rsid w:val="00B301F6"/>
    <w:rsid w:val="00B30AC1"/>
    <w:rsid w:val="00B31181"/>
    <w:rsid w:val="00B31C24"/>
    <w:rsid w:val="00B329A4"/>
    <w:rsid w:val="00B33375"/>
    <w:rsid w:val="00B3357A"/>
    <w:rsid w:val="00B33C8F"/>
    <w:rsid w:val="00B342A5"/>
    <w:rsid w:val="00B34CF5"/>
    <w:rsid w:val="00B40CE2"/>
    <w:rsid w:val="00B41EC2"/>
    <w:rsid w:val="00B4239C"/>
    <w:rsid w:val="00B428D9"/>
    <w:rsid w:val="00B42AC6"/>
    <w:rsid w:val="00B45134"/>
    <w:rsid w:val="00B45C53"/>
    <w:rsid w:val="00B46F48"/>
    <w:rsid w:val="00B503F9"/>
    <w:rsid w:val="00B50811"/>
    <w:rsid w:val="00B5303A"/>
    <w:rsid w:val="00B5553A"/>
    <w:rsid w:val="00B555C2"/>
    <w:rsid w:val="00B555D4"/>
    <w:rsid w:val="00B57097"/>
    <w:rsid w:val="00B631FA"/>
    <w:rsid w:val="00B63CBD"/>
    <w:rsid w:val="00B64757"/>
    <w:rsid w:val="00B64A86"/>
    <w:rsid w:val="00B667EE"/>
    <w:rsid w:val="00B66F8D"/>
    <w:rsid w:val="00B66FF0"/>
    <w:rsid w:val="00B67FB7"/>
    <w:rsid w:val="00B705DB"/>
    <w:rsid w:val="00B7073C"/>
    <w:rsid w:val="00B70C6D"/>
    <w:rsid w:val="00B732D8"/>
    <w:rsid w:val="00B738BF"/>
    <w:rsid w:val="00B752DC"/>
    <w:rsid w:val="00B7689F"/>
    <w:rsid w:val="00B81BD9"/>
    <w:rsid w:val="00B84653"/>
    <w:rsid w:val="00B8496B"/>
    <w:rsid w:val="00B85AC8"/>
    <w:rsid w:val="00B85B67"/>
    <w:rsid w:val="00B86A93"/>
    <w:rsid w:val="00B86BA6"/>
    <w:rsid w:val="00B86FC6"/>
    <w:rsid w:val="00B8742F"/>
    <w:rsid w:val="00B90B6C"/>
    <w:rsid w:val="00B90DC9"/>
    <w:rsid w:val="00B919CF"/>
    <w:rsid w:val="00B91DC5"/>
    <w:rsid w:val="00B91F13"/>
    <w:rsid w:val="00B9266B"/>
    <w:rsid w:val="00B95B15"/>
    <w:rsid w:val="00B97DBB"/>
    <w:rsid w:val="00BA1B3F"/>
    <w:rsid w:val="00BA2897"/>
    <w:rsid w:val="00BA352C"/>
    <w:rsid w:val="00BA3C73"/>
    <w:rsid w:val="00BA45A7"/>
    <w:rsid w:val="00BA7560"/>
    <w:rsid w:val="00BA77EB"/>
    <w:rsid w:val="00BA7A63"/>
    <w:rsid w:val="00BB1247"/>
    <w:rsid w:val="00BB12CD"/>
    <w:rsid w:val="00BB2A0B"/>
    <w:rsid w:val="00BB2B72"/>
    <w:rsid w:val="00BB391F"/>
    <w:rsid w:val="00BB4509"/>
    <w:rsid w:val="00BB481E"/>
    <w:rsid w:val="00BB4CC8"/>
    <w:rsid w:val="00BB505D"/>
    <w:rsid w:val="00BB5851"/>
    <w:rsid w:val="00BB63FD"/>
    <w:rsid w:val="00BB6EC0"/>
    <w:rsid w:val="00BB7C93"/>
    <w:rsid w:val="00BB7EE9"/>
    <w:rsid w:val="00BC0EC8"/>
    <w:rsid w:val="00BC1B20"/>
    <w:rsid w:val="00BC4BD9"/>
    <w:rsid w:val="00BC4C9F"/>
    <w:rsid w:val="00BC5DBB"/>
    <w:rsid w:val="00BC6129"/>
    <w:rsid w:val="00BC6D67"/>
    <w:rsid w:val="00BC6DC3"/>
    <w:rsid w:val="00BC7449"/>
    <w:rsid w:val="00BC79CC"/>
    <w:rsid w:val="00BC7E61"/>
    <w:rsid w:val="00BD0A1F"/>
    <w:rsid w:val="00BD1D5D"/>
    <w:rsid w:val="00BD24FA"/>
    <w:rsid w:val="00BD3594"/>
    <w:rsid w:val="00BD36FF"/>
    <w:rsid w:val="00BD3C9A"/>
    <w:rsid w:val="00BD48AD"/>
    <w:rsid w:val="00BD4E6E"/>
    <w:rsid w:val="00BE037F"/>
    <w:rsid w:val="00BE3E28"/>
    <w:rsid w:val="00BE4283"/>
    <w:rsid w:val="00BE5598"/>
    <w:rsid w:val="00BE6C99"/>
    <w:rsid w:val="00BE7F9C"/>
    <w:rsid w:val="00BF08AB"/>
    <w:rsid w:val="00BF0B9B"/>
    <w:rsid w:val="00BF1D29"/>
    <w:rsid w:val="00BF1E1E"/>
    <w:rsid w:val="00BF2ADC"/>
    <w:rsid w:val="00BF3275"/>
    <w:rsid w:val="00BF3494"/>
    <w:rsid w:val="00BF5DF9"/>
    <w:rsid w:val="00BF5E57"/>
    <w:rsid w:val="00BF69F7"/>
    <w:rsid w:val="00C00E2E"/>
    <w:rsid w:val="00C04A50"/>
    <w:rsid w:val="00C0525F"/>
    <w:rsid w:val="00C05D62"/>
    <w:rsid w:val="00C05FC2"/>
    <w:rsid w:val="00C102B4"/>
    <w:rsid w:val="00C10973"/>
    <w:rsid w:val="00C122A1"/>
    <w:rsid w:val="00C151F6"/>
    <w:rsid w:val="00C17843"/>
    <w:rsid w:val="00C205AD"/>
    <w:rsid w:val="00C2231E"/>
    <w:rsid w:val="00C2339A"/>
    <w:rsid w:val="00C2496B"/>
    <w:rsid w:val="00C25453"/>
    <w:rsid w:val="00C2610E"/>
    <w:rsid w:val="00C27D7A"/>
    <w:rsid w:val="00C27E8A"/>
    <w:rsid w:val="00C30522"/>
    <w:rsid w:val="00C30B5F"/>
    <w:rsid w:val="00C3125F"/>
    <w:rsid w:val="00C32677"/>
    <w:rsid w:val="00C32B59"/>
    <w:rsid w:val="00C33C9E"/>
    <w:rsid w:val="00C33FCD"/>
    <w:rsid w:val="00C3430C"/>
    <w:rsid w:val="00C34534"/>
    <w:rsid w:val="00C34C23"/>
    <w:rsid w:val="00C36E97"/>
    <w:rsid w:val="00C37155"/>
    <w:rsid w:val="00C41876"/>
    <w:rsid w:val="00C42CCB"/>
    <w:rsid w:val="00C44251"/>
    <w:rsid w:val="00C442BC"/>
    <w:rsid w:val="00C4563F"/>
    <w:rsid w:val="00C47164"/>
    <w:rsid w:val="00C478CE"/>
    <w:rsid w:val="00C50AFB"/>
    <w:rsid w:val="00C50F30"/>
    <w:rsid w:val="00C51FDF"/>
    <w:rsid w:val="00C5339E"/>
    <w:rsid w:val="00C533F7"/>
    <w:rsid w:val="00C53FCA"/>
    <w:rsid w:val="00C54A17"/>
    <w:rsid w:val="00C54E63"/>
    <w:rsid w:val="00C56B65"/>
    <w:rsid w:val="00C56B6A"/>
    <w:rsid w:val="00C60C2B"/>
    <w:rsid w:val="00C60F22"/>
    <w:rsid w:val="00C62DF4"/>
    <w:rsid w:val="00C6365E"/>
    <w:rsid w:val="00C63F3F"/>
    <w:rsid w:val="00C647E6"/>
    <w:rsid w:val="00C64BEA"/>
    <w:rsid w:val="00C6581F"/>
    <w:rsid w:val="00C65B9C"/>
    <w:rsid w:val="00C65CC1"/>
    <w:rsid w:val="00C661FD"/>
    <w:rsid w:val="00C66415"/>
    <w:rsid w:val="00C70143"/>
    <w:rsid w:val="00C709E7"/>
    <w:rsid w:val="00C70BD3"/>
    <w:rsid w:val="00C712CA"/>
    <w:rsid w:val="00C7143E"/>
    <w:rsid w:val="00C71940"/>
    <w:rsid w:val="00C72141"/>
    <w:rsid w:val="00C72827"/>
    <w:rsid w:val="00C739D7"/>
    <w:rsid w:val="00C73DBF"/>
    <w:rsid w:val="00C73EAA"/>
    <w:rsid w:val="00C7494A"/>
    <w:rsid w:val="00C81D8C"/>
    <w:rsid w:val="00C82191"/>
    <w:rsid w:val="00C82F23"/>
    <w:rsid w:val="00C83521"/>
    <w:rsid w:val="00C83CED"/>
    <w:rsid w:val="00C84C44"/>
    <w:rsid w:val="00C85813"/>
    <w:rsid w:val="00C92B80"/>
    <w:rsid w:val="00C92BA1"/>
    <w:rsid w:val="00C95A6F"/>
    <w:rsid w:val="00C96C8E"/>
    <w:rsid w:val="00C97AB2"/>
    <w:rsid w:val="00C97DB2"/>
    <w:rsid w:val="00CA0005"/>
    <w:rsid w:val="00CA02D8"/>
    <w:rsid w:val="00CA0803"/>
    <w:rsid w:val="00CA0822"/>
    <w:rsid w:val="00CA0857"/>
    <w:rsid w:val="00CA0EB3"/>
    <w:rsid w:val="00CA104F"/>
    <w:rsid w:val="00CA11DB"/>
    <w:rsid w:val="00CA15E4"/>
    <w:rsid w:val="00CA16B8"/>
    <w:rsid w:val="00CA228D"/>
    <w:rsid w:val="00CA346A"/>
    <w:rsid w:val="00CA3E3D"/>
    <w:rsid w:val="00CA40C0"/>
    <w:rsid w:val="00CA4E23"/>
    <w:rsid w:val="00CA597B"/>
    <w:rsid w:val="00CA5ABB"/>
    <w:rsid w:val="00CA5BB7"/>
    <w:rsid w:val="00CA6727"/>
    <w:rsid w:val="00CA6D60"/>
    <w:rsid w:val="00CA731C"/>
    <w:rsid w:val="00CA75B3"/>
    <w:rsid w:val="00CB008D"/>
    <w:rsid w:val="00CB051C"/>
    <w:rsid w:val="00CB1B74"/>
    <w:rsid w:val="00CB238D"/>
    <w:rsid w:val="00CB2886"/>
    <w:rsid w:val="00CB3704"/>
    <w:rsid w:val="00CB38FE"/>
    <w:rsid w:val="00CB4352"/>
    <w:rsid w:val="00CB47AC"/>
    <w:rsid w:val="00CB52C0"/>
    <w:rsid w:val="00CB5584"/>
    <w:rsid w:val="00CB55B9"/>
    <w:rsid w:val="00CB658C"/>
    <w:rsid w:val="00CB6B9E"/>
    <w:rsid w:val="00CC0A79"/>
    <w:rsid w:val="00CC0DA8"/>
    <w:rsid w:val="00CC0F85"/>
    <w:rsid w:val="00CC1F20"/>
    <w:rsid w:val="00CC2BE5"/>
    <w:rsid w:val="00CC7A78"/>
    <w:rsid w:val="00CD0A9B"/>
    <w:rsid w:val="00CD1735"/>
    <w:rsid w:val="00CD26AC"/>
    <w:rsid w:val="00CD3DE2"/>
    <w:rsid w:val="00CD5177"/>
    <w:rsid w:val="00CD7688"/>
    <w:rsid w:val="00CD7F87"/>
    <w:rsid w:val="00CE0CA7"/>
    <w:rsid w:val="00CE12E6"/>
    <w:rsid w:val="00CE2368"/>
    <w:rsid w:val="00CE4D32"/>
    <w:rsid w:val="00CE5021"/>
    <w:rsid w:val="00CE7D01"/>
    <w:rsid w:val="00CF2024"/>
    <w:rsid w:val="00CF20FF"/>
    <w:rsid w:val="00CF3E86"/>
    <w:rsid w:val="00CF4D1C"/>
    <w:rsid w:val="00CF549C"/>
    <w:rsid w:val="00CF5596"/>
    <w:rsid w:val="00CF559F"/>
    <w:rsid w:val="00CF55D0"/>
    <w:rsid w:val="00CF66F2"/>
    <w:rsid w:val="00CF7C4D"/>
    <w:rsid w:val="00D004F3"/>
    <w:rsid w:val="00D02135"/>
    <w:rsid w:val="00D022E9"/>
    <w:rsid w:val="00D03B94"/>
    <w:rsid w:val="00D03ED9"/>
    <w:rsid w:val="00D044E9"/>
    <w:rsid w:val="00D051D8"/>
    <w:rsid w:val="00D066B1"/>
    <w:rsid w:val="00D06EBE"/>
    <w:rsid w:val="00D070C8"/>
    <w:rsid w:val="00D07B5A"/>
    <w:rsid w:val="00D11274"/>
    <w:rsid w:val="00D11EC7"/>
    <w:rsid w:val="00D12EEC"/>
    <w:rsid w:val="00D12FE2"/>
    <w:rsid w:val="00D173EC"/>
    <w:rsid w:val="00D17566"/>
    <w:rsid w:val="00D17DAD"/>
    <w:rsid w:val="00D220AD"/>
    <w:rsid w:val="00D22121"/>
    <w:rsid w:val="00D22687"/>
    <w:rsid w:val="00D23D82"/>
    <w:rsid w:val="00D24F54"/>
    <w:rsid w:val="00D2501D"/>
    <w:rsid w:val="00D25430"/>
    <w:rsid w:val="00D26336"/>
    <w:rsid w:val="00D2748D"/>
    <w:rsid w:val="00D27D57"/>
    <w:rsid w:val="00D316D7"/>
    <w:rsid w:val="00D31A49"/>
    <w:rsid w:val="00D321DB"/>
    <w:rsid w:val="00D32416"/>
    <w:rsid w:val="00D32738"/>
    <w:rsid w:val="00D338CC"/>
    <w:rsid w:val="00D3595D"/>
    <w:rsid w:val="00D360AF"/>
    <w:rsid w:val="00D37883"/>
    <w:rsid w:val="00D40C89"/>
    <w:rsid w:val="00D40EDE"/>
    <w:rsid w:val="00D413C1"/>
    <w:rsid w:val="00D41F64"/>
    <w:rsid w:val="00D446CE"/>
    <w:rsid w:val="00D45B13"/>
    <w:rsid w:val="00D47804"/>
    <w:rsid w:val="00D508A8"/>
    <w:rsid w:val="00D5177A"/>
    <w:rsid w:val="00D517E6"/>
    <w:rsid w:val="00D52121"/>
    <w:rsid w:val="00D5218F"/>
    <w:rsid w:val="00D52F60"/>
    <w:rsid w:val="00D550B9"/>
    <w:rsid w:val="00D55C58"/>
    <w:rsid w:val="00D56D78"/>
    <w:rsid w:val="00D60E26"/>
    <w:rsid w:val="00D613A0"/>
    <w:rsid w:val="00D61A8A"/>
    <w:rsid w:val="00D629E8"/>
    <w:rsid w:val="00D630A3"/>
    <w:rsid w:val="00D63F82"/>
    <w:rsid w:val="00D64388"/>
    <w:rsid w:val="00D64AEE"/>
    <w:rsid w:val="00D652A0"/>
    <w:rsid w:val="00D65BCC"/>
    <w:rsid w:val="00D65DBF"/>
    <w:rsid w:val="00D6775B"/>
    <w:rsid w:val="00D71128"/>
    <w:rsid w:val="00D71550"/>
    <w:rsid w:val="00D7265A"/>
    <w:rsid w:val="00D74589"/>
    <w:rsid w:val="00D7630A"/>
    <w:rsid w:val="00D77F4A"/>
    <w:rsid w:val="00D80DE9"/>
    <w:rsid w:val="00D819F2"/>
    <w:rsid w:val="00D82CBC"/>
    <w:rsid w:val="00D830B5"/>
    <w:rsid w:val="00D84276"/>
    <w:rsid w:val="00D87CC1"/>
    <w:rsid w:val="00D87ED8"/>
    <w:rsid w:val="00D906B5"/>
    <w:rsid w:val="00D913C1"/>
    <w:rsid w:val="00D9152D"/>
    <w:rsid w:val="00D925F9"/>
    <w:rsid w:val="00D92C51"/>
    <w:rsid w:val="00D92E3C"/>
    <w:rsid w:val="00D93707"/>
    <w:rsid w:val="00D9501C"/>
    <w:rsid w:val="00D956CA"/>
    <w:rsid w:val="00D9601B"/>
    <w:rsid w:val="00D970B8"/>
    <w:rsid w:val="00D97AB4"/>
    <w:rsid w:val="00D97CFF"/>
    <w:rsid w:val="00DA06F3"/>
    <w:rsid w:val="00DA186B"/>
    <w:rsid w:val="00DA1B53"/>
    <w:rsid w:val="00DA272A"/>
    <w:rsid w:val="00DA2C85"/>
    <w:rsid w:val="00DA36EC"/>
    <w:rsid w:val="00DA399B"/>
    <w:rsid w:val="00DA4C25"/>
    <w:rsid w:val="00DA7878"/>
    <w:rsid w:val="00DB17E7"/>
    <w:rsid w:val="00DB19C3"/>
    <w:rsid w:val="00DB2199"/>
    <w:rsid w:val="00DB2A7A"/>
    <w:rsid w:val="00DB3730"/>
    <w:rsid w:val="00DB45EF"/>
    <w:rsid w:val="00DB507B"/>
    <w:rsid w:val="00DB5106"/>
    <w:rsid w:val="00DB53F4"/>
    <w:rsid w:val="00DB5EAD"/>
    <w:rsid w:val="00DB6880"/>
    <w:rsid w:val="00DB7E0B"/>
    <w:rsid w:val="00DC0860"/>
    <w:rsid w:val="00DC1301"/>
    <w:rsid w:val="00DC14BE"/>
    <w:rsid w:val="00DC4BEE"/>
    <w:rsid w:val="00DC6B61"/>
    <w:rsid w:val="00DC702C"/>
    <w:rsid w:val="00DC7785"/>
    <w:rsid w:val="00DC7B24"/>
    <w:rsid w:val="00DD019B"/>
    <w:rsid w:val="00DD10E6"/>
    <w:rsid w:val="00DD188A"/>
    <w:rsid w:val="00DD289F"/>
    <w:rsid w:val="00DD362F"/>
    <w:rsid w:val="00DD390C"/>
    <w:rsid w:val="00DD3D34"/>
    <w:rsid w:val="00DD4056"/>
    <w:rsid w:val="00DD4A53"/>
    <w:rsid w:val="00DD621D"/>
    <w:rsid w:val="00DD6A73"/>
    <w:rsid w:val="00DD6F54"/>
    <w:rsid w:val="00DD7268"/>
    <w:rsid w:val="00DE04CE"/>
    <w:rsid w:val="00DE0862"/>
    <w:rsid w:val="00DE1251"/>
    <w:rsid w:val="00DE1D0D"/>
    <w:rsid w:val="00DE21AA"/>
    <w:rsid w:val="00DE264D"/>
    <w:rsid w:val="00DE2FAD"/>
    <w:rsid w:val="00DE36F3"/>
    <w:rsid w:val="00DE683F"/>
    <w:rsid w:val="00DF091C"/>
    <w:rsid w:val="00DF142C"/>
    <w:rsid w:val="00DF21B7"/>
    <w:rsid w:val="00DF373C"/>
    <w:rsid w:val="00DF3F52"/>
    <w:rsid w:val="00DF421A"/>
    <w:rsid w:val="00DF56B2"/>
    <w:rsid w:val="00DF615C"/>
    <w:rsid w:val="00DF738B"/>
    <w:rsid w:val="00DF7C4B"/>
    <w:rsid w:val="00E016F7"/>
    <w:rsid w:val="00E02C87"/>
    <w:rsid w:val="00E03A2D"/>
    <w:rsid w:val="00E0421A"/>
    <w:rsid w:val="00E045E8"/>
    <w:rsid w:val="00E10C52"/>
    <w:rsid w:val="00E114F8"/>
    <w:rsid w:val="00E11F2C"/>
    <w:rsid w:val="00E1253E"/>
    <w:rsid w:val="00E127F8"/>
    <w:rsid w:val="00E13A5E"/>
    <w:rsid w:val="00E14E80"/>
    <w:rsid w:val="00E15049"/>
    <w:rsid w:val="00E164FA"/>
    <w:rsid w:val="00E1661C"/>
    <w:rsid w:val="00E17483"/>
    <w:rsid w:val="00E17746"/>
    <w:rsid w:val="00E17851"/>
    <w:rsid w:val="00E17FA8"/>
    <w:rsid w:val="00E20243"/>
    <w:rsid w:val="00E20C2A"/>
    <w:rsid w:val="00E21694"/>
    <w:rsid w:val="00E2191C"/>
    <w:rsid w:val="00E22324"/>
    <w:rsid w:val="00E23292"/>
    <w:rsid w:val="00E24014"/>
    <w:rsid w:val="00E252BC"/>
    <w:rsid w:val="00E2675A"/>
    <w:rsid w:val="00E26B56"/>
    <w:rsid w:val="00E26B7D"/>
    <w:rsid w:val="00E26EFD"/>
    <w:rsid w:val="00E2726A"/>
    <w:rsid w:val="00E276D1"/>
    <w:rsid w:val="00E31318"/>
    <w:rsid w:val="00E31C92"/>
    <w:rsid w:val="00E3250F"/>
    <w:rsid w:val="00E33D4B"/>
    <w:rsid w:val="00E3516C"/>
    <w:rsid w:val="00E351E9"/>
    <w:rsid w:val="00E35FB2"/>
    <w:rsid w:val="00E36ECA"/>
    <w:rsid w:val="00E37879"/>
    <w:rsid w:val="00E41796"/>
    <w:rsid w:val="00E417E6"/>
    <w:rsid w:val="00E420DB"/>
    <w:rsid w:val="00E435E7"/>
    <w:rsid w:val="00E43741"/>
    <w:rsid w:val="00E43815"/>
    <w:rsid w:val="00E43C60"/>
    <w:rsid w:val="00E448C8"/>
    <w:rsid w:val="00E44C32"/>
    <w:rsid w:val="00E4524D"/>
    <w:rsid w:val="00E46345"/>
    <w:rsid w:val="00E46783"/>
    <w:rsid w:val="00E46FF1"/>
    <w:rsid w:val="00E4733C"/>
    <w:rsid w:val="00E47B22"/>
    <w:rsid w:val="00E47B56"/>
    <w:rsid w:val="00E47EA7"/>
    <w:rsid w:val="00E52E22"/>
    <w:rsid w:val="00E54427"/>
    <w:rsid w:val="00E548D0"/>
    <w:rsid w:val="00E554C1"/>
    <w:rsid w:val="00E564B2"/>
    <w:rsid w:val="00E56A81"/>
    <w:rsid w:val="00E606E7"/>
    <w:rsid w:val="00E6077A"/>
    <w:rsid w:val="00E60C03"/>
    <w:rsid w:val="00E62570"/>
    <w:rsid w:val="00E627AC"/>
    <w:rsid w:val="00E62DA5"/>
    <w:rsid w:val="00E6307F"/>
    <w:rsid w:val="00E632C5"/>
    <w:rsid w:val="00E63A61"/>
    <w:rsid w:val="00E64F3C"/>
    <w:rsid w:val="00E658C2"/>
    <w:rsid w:val="00E6604C"/>
    <w:rsid w:val="00E6701A"/>
    <w:rsid w:val="00E674B6"/>
    <w:rsid w:val="00E71BB2"/>
    <w:rsid w:val="00E73E5D"/>
    <w:rsid w:val="00E75948"/>
    <w:rsid w:val="00E75982"/>
    <w:rsid w:val="00E75994"/>
    <w:rsid w:val="00E76430"/>
    <w:rsid w:val="00E77C55"/>
    <w:rsid w:val="00E806F1"/>
    <w:rsid w:val="00E80BBB"/>
    <w:rsid w:val="00E82750"/>
    <w:rsid w:val="00E82F5A"/>
    <w:rsid w:val="00E842CB"/>
    <w:rsid w:val="00E845C5"/>
    <w:rsid w:val="00E85425"/>
    <w:rsid w:val="00E854EA"/>
    <w:rsid w:val="00E86013"/>
    <w:rsid w:val="00E86AB1"/>
    <w:rsid w:val="00E86F5C"/>
    <w:rsid w:val="00E8762B"/>
    <w:rsid w:val="00E90E61"/>
    <w:rsid w:val="00E91EC1"/>
    <w:rsid w:val="00E92C5C"/>
    <w:rsid w:val="00E92FA5"/>
    <w:rsid w:val="00E94299"/>
    <w:rsid w:val="00E950C3"/>
    <w:rsid w:val="00E95276"/>
    <w:rsid w:val="00E95BF8"/>
    <w:rsid w:val="00E95E44"/>
    <w:rsid w:val="00E963C3"/>
    <w:rsid w:val="00E972FF"/>
    <w:rsid w:val="00E97C6E"/>
    <w:rsid w:val="00EA0416"/>
    <w:rsid w:val="00EA07C7"/>
    <w:rsid w:val="00EA124C"/>
    <w:rsid w:val="00EA1E21"/>
    <w:rsid w:val="00EA247B"/>
    <w:rsid w:val="00EA3422"/>
    <w:rsid w:val="00EA4F56"/>
    <w:rsid w:val="00EA4FC1"/>
    <w:rsid w:val="00EA4FD3"/>
    <w:rsid w:val="00EA516D"/>
    <w:rsid w:val="00EA5914"/>
    <w:rsid w:val="00EA6030"/>
    <w:rsid w:val="00EA66C3"/>
    <w:rsid w:val="00EA6AA4"/>
    <w:rsid w:val="00EA6FA9"/>
    <w:rsid w:val="00EA777D"/>
    <w:rsid w:val="00EA7CA9"/>
    <w:rsid w:val="00EB03D9"/>
    <w:rsid w:val="00EB124C"/>
    <w:rsid w:val="00EB1715"/>
    <w:rsid w:val="00EB2AD5"/>
    <w:rsid w:val="00EB400A"/>
    <w:rsid w:val="00EB40ED"/>
    <w:rsid w:val="00EB68C3"/>
    <w:rsid w:val="00EB7529"/>
    <w:rsid w:val="00EC02DA"/>
    <w:rsid w:val="00EC066A"/>
    <w:rsid w:val="00EC11A1"/>
    <w:rsid w:val="00EC3971"/>
    <w:rsid w:val="00EC599C"/>
    <w:rsid w:val="00EC5B98"/>
    <w:rsid w:val="00EC6D02"/>
    <w:rsid w:val="00EC6ED5"/>
    <w:rsid w:val="00ED00BD"/>
    <w:rsid w:val="00ED1739"/>
    <w:rsid w:val="00ED1E45"/>
    <w:rsid w:val="00ED4451"/>
    <w:rsid w:val="00ED5419"/>
    <w:rsid w:val="00ED54C1"/>
    <w:rsid w:val="00ED6CD6"/>
    <w:rsid w:val="00EE03A7"/>
    <w:rsid w:val="00EE16AF"/>
    <w:rsid w:val="00EE1C00"/>
    <w:rsid w:val="00EE1DAF"/>
    <w:rsid w:val="00EE1EC6"/>
    <w:rsid w:val="00EE20E5"/>
    <w:rsid w:val="00EE44D8"/>
    <w:rsid w:val="00EE52E8"/>
    <w:rsid w:val="00EE57E2"/>
    <w:rsid w:val="00EE580D"/>
    <w:rsid w:val="00EE5967"/>
    <w:rsid w:val="00EE633E"/>
    <w:rsid w:val="00EE719D"/>
    <w:rsid w:val="00EE7A63"/>
    <w:rsid w:val="00EF06EC"/>
    <w:rsid w:val="00EF1821"/>
    <w:rsid w:val="00EF1F5F"/>
    <w:rsid w:val="00EF3BDF"/>
    <w:rsid w:val="00EF4B61"/>
    <w:rsid w:val="00F02158"/>
    <w:rsid w:val="00F026E3"/>
    <w:rsid w:val="00F03082"/>
    <w:rsid w:val="00F03A4D"/>
    <w:rsid w:val="00F04EB3"/>
    <w:rsid w:val="00F116B6"/>
    <w:rsid w:val="00F12616"/>
    <w:rsid w:val="00F131C9"/>
    <w:rsid w:val="00F1394B"/>
    <w:rsid w:val="00F149E7"/>
    <w:rsid w:val="00F14E21"/>
    <w:rsid w:val="00F16034"/>
    <w:rsid w:val="00F16043"/>
    <w:rsid w:val="00F168C9"/>
    <w:rsid w:val="00F16AB7"/>
    <w:rsid w:val="00F1744C"/>
    <w:rsid w:val="00F2001B"/>
    <w:rsid w:val="00F20528"/>
    <w:rsid w:val="00F20622"/>
    <w:rsid w:val="00F20D90"/>
    <w:rsid w:val="00F214A1"/>
    <w:rsid w:val="00F215FB"/>
    <w:rsid w:val="00F221C9"/>
    <w:rsid w:val="00F239DD"/>
    <w:rsid w:val="00F23A2E"/>
    <w:rsid w:val="00F23F25"/>
    <w:rsid w:val="00F24096"/>
    <w:rsid w:val="00F25749"/>
    <w:rsid w:val="00F26868"/>
    <w:rsid w:val="00F31983"/>
    <w:rsid w:val="00F31ACA"/>
    <w:rsid w:val="00F32879"/>
    <w:rsid w:val="00F33122"/>
    <w:rsid w:val="00F3444F"/>
    <w:rsid w:val="00F3483B"/>
    <w:rsid w:val="00F35BC7"/>
    <w:rsid w:val="00F364B5"/>
    <w:rsid w:val="00F379E6"/>
    <w:rsid w:val="00F37A09"/>
    <w:rsid w:val="00F41214"/>
    <w:rsid w:val="00F41548"/>
    <w:rsid w:val="00F41C78"/>
    <w:rsid w:val="00F41DFD"/>
    <w:rsid w:val="00F42628"/>
    <w:rsid w:val="00F42EB5"/>
    <w:rsid w:val="00F42EC1"/>
    <w:rsid w:val="00F42ED7"/>
    <w:rsid w:val="00F4319B"/>
    <w:rsid w:val="00F4343F"/>
    <w:rsid w:val="00F4527D"/>
    <w:rsid w:val="00F45A52"/>
    <w:rsid w:val="00F46DED"/>
    <w:rsid w:val="00F47926"/>
    <w:rsid w:val="00F500B3"/>
    <w:rsid w:val="00F517F9"/>
    <w:rsid w:val="00F519BF"/>
    <w:rsid w:val="00F528E7"/>
    <w:rsid w:val="00F53AD6"/>
    <w:rsid w:val="00F54198"/>
    <w:rsid w:val="00F556D9"/>
    <w:rsid w:val="00F56240"/>
    <w:rsid w:val="00F56FFA"/>
    <w:rsid w:val="00F57114"/>
    <w:rsid w:val="00F57497"/>
    <w:rsid w:val="00F57857"/>
    <w:rsid w:val="00F610B8"/>
    <w:rsid w:val="00F61924"/>
    <w:rsid w:val="00F6197B"/>
    <w:rsid w:val="00F61D63"/>
    <w:rsid w:val="00F61ED0"/>
    <w:rsid w:val="00F620CD"/>
    <w:rsid w:val="00F622BB"/>
    <w:rsid w:val="00F624C7"/>
    <w:rsid w:val="00F6375E"/>
    <w:rsid w:val="00F64E17"/>
    <w:rsid w:val="00F65278"/>
    <w:rsid w:val="00F669FE"/>
    <w:rsid w:val="00F700D3"/>
    <w:rsid w:val="00F712FA"/>
    <w:rsid w:val="00F7360C"/>
    <w:rsid w:val="00F75536"/>
    <w:rsid w:val="00F75A33"/>
    <w:rsid w:val="00F7645E"/>
    <w:rsid w:val="00F77667"/>
    <w:rsid w:val="00F80A25"/>
    <w:rsid w:val="00F80B4D"/>
    <w:rsid w:val="00F80CF5"/>
    <w:rsid w:val="00F814F1"/>
    <w:rsid w:val="00F821DC"/>
    <w:rsid w:val="00F8303E"/>
    <w:rsid w:val="00F83F15"/>
    <w:rsid w:val="00F84F38"/>
    <w:rsid w:val="00F84F4D"/>
    <w:rsid w:val="00F8519B"/>
    <w:rsid w:val="00F864B2"/>
    <w:rsid w:val="00F86A05"/>
    <w:rsid w:val="00F87587"/>
    <w:rsid w:val="00F87AD3"/>
    <w:rsid w:val="00F91656"/>
    <w:rsid w:val="00F938BF"/>
    <w:rsid w:val="00F95491"/>
    <w:rsid w:val="00F95E8F"/>
    <w:rsid w:val="00F968AB"/>
    <w:rsid w:val="00F9724B"/>
    <w:rsid w:val="00F974D7"/>
    <w:rsid w:val="00FA665C"/>
    <w:rsid w:val="00FA6F8E"/>
    <w:rsid w:val="00FA7858"/>
    <w:rsid w:val="00FB03B6"/>
    <w:rsid w:val="00FB104B"/>
    <w:rsid w:val="00FB15FA"/>
    <w:rsid w:val="00FB2EA5"/>
    <w:rsid w:val="00FB31B5"/>
    <w:rsid w:val="00FB3383"/>
    <w:rsid w:val="00FB362C"/>
    <w:rsid w:val="00FB3F91"/>
    <w:rsid w:val="00FB43B9"/>
    <w:rsid w:val="00FB6E8C"/>
    <w:rsid w:val="00FC170F"/>
    <w:rsid w:val="00FC1C25"/>
    <w:rsid w:val="00FC4D04"/>
    <w:rsid w:val="00FC4D33"/>
    <w:rsid w:val="00FC6143"/>
    <w:rsid w:val="00FC749A"/>
    <w:rsid w:val="00FC7D61"/>
    <w:rsid w:val="00FD04CE"/>
    <w:rsid w:val="00FD0AFE"/>
    <w:rsid w:val="00FD0C11"/>
    <w:rsid w:val="00FD0E21"/>
    <w:rsid w:val="00FD2211"/>
    <w:rsid w:val="00FD27D3"/>
    <w:rsid w:val="00FD2A5F"/>
    <w:rsid w:val="00FD3CF9"/>
    <w:rsid w:val="00FD6C47"/>
    <w:rsid w:val="00FD71F5"/>
    <w:rsid w:val="00FD7FA0"/>
    <w:rsid w:val="00FE03DF"/>
    <w:rsid w:val="00FE0B4D"/>
    <w:rsid w:val="00FE0CA2"/>
    <w:rsid w:val="00FE1CFA"/>
    <w:rsid w:val="00FE2286"/>
    <w:rsid w:val="00FE344F"/>
    <w:rsid w:val="00FE3988"/>
    <w:rsid w:val="00FE4592"/>
    <w:rsid w:val="00FE56F3"/>
    <w:rsid w:val="00FF0652"/>
    <w:rsid w:val="00FF06DE"/>
    <w:rsid w:val="00FF08C3"/>
    <w:rsid w:val="00FF1886"/>
    <w:rsid w:val="00FF3203"/>
    <w:rsid w:val="00FF52B1"/>
    <w:rsid w:val="00FF6358"/>
    <w:rsid w:val="00FF6802"/>
    <w:rsid w:val="00FF6AAE"/>
    <w:rsid w:val="00FF728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C21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index 1" w:uiPriority="99"/>
    <w:lsdException w:name="index 3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page number" w:uiPriority="99"/>
    <w:lsdException w:name="List" w:uiPriority="99"/>
    <w:lsdException w:name="List Bullet" w:uiPriority="99"/>
    <w:lsdException w:name="List Bullet 2" w:uiPriority="99"/>
    <w:lsdException w:name="Title" w:uiPriority="99" w:qFormat="1"/>
    <w:lsdException w:name="Body Text Indent" w:uiPriority="99"/>
    <w:lsdException w:name="Subtitle" w:qFormat="1"/>
    <w:lsdException w:name="Date" w:uiPriority="99"/>
    <w:lsdException w:name="Note Heading" w:uiPriority="99"/>
    <w:lsdException w:name="Body Text 2" w:uiPriority="99"/>
    <w:lsdException w:name="Body Text Indent 2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annotation subjec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C50AD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aliases w:val="壹,--章名,ISO標題 1,論文標題,title,h1,H1"/>
    <w:next w:val="1TEXT"/>
    <w:link w:val="11"/>
    <w:qFormat/>
    <w:rsid w:val="00D03B94"/>
    <w:pPr>
      <w:pageBreakBefore/>
      <w:widowControl w:val="0"/>
      <w:numPr>
        <w:numId w:val="1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ascii="Times New Roman" w:eastAsia="微軟正黑體"/>
      <w:b/>
      <w:noProof/>
      <w:sz w:val="28"/>
    </w:rPr>
  </w:style>
  <w:style w:type="paragraph" w:styleId="20">
    <w:name w:val="heading 2"/>
    <w:aliases w:val="標題 2--1.1,--1.1,ISO標題 2,章標題,prob no,H2,heading 2,h2,節標題,2,Header 2,Header2,H2-Heading 2,l2,22,heading2,2nd level,B Sub/Bold,B Sub/Bold1,h2 main heading"/>
    <w:next w:val="2TEXT"/>
    <w:link w:val="23"/>
    <w:qFormat/>
    <w:rsid w:val="0048455E"/>
    <w:pPr>
      <w:numPr>
        <w:ilvl w:val="1"/>
        <w:numId w:val="1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1">
    <w:name w:val="heading 3"/>
    <w:aliases w:val="--1.1.1.,小節標題,sub pro,H3,heading 3,h3,3,list 3,H3-Heading 3,l3.3,l3,BOD 1"/>
    <w:next w:val="3TEXT"/>
    <w:link w:val="34"/>
    <w:qFormat/>
    <w:rsid w:val="0048455E"/>
    <w:pPr>
      <w:numPr>
        <w:ilvl w:val="2"/>
        <w:numId w:val="1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0">
    <w:name w:val="heading 4"/>
    <w:aliases w:val="1,--1.,--1,H4,H41,H42,H43,H44,H45,H46,H47,H48,H49,H410,H411,H421,H431,H441,H451,H461,H471,H481,H491,H4101,H412,H422,H432,H442,H452,H462,H472,H482,H492,H4102,H4111,H4211,H4311,H4411,H4511,H4611,H4711,H4811,H4911,H41011,H413,H423,H433,H443,H453,H463"/>
    <w:basedOn w:val="a2"/>
    <w:next w:val="4TEXT"/>
    <w:link w:val="43"/>
    <w:qFormat/>
    <w:rsid w:val="0048455E"/>
    <w:pPr>
      <w:numPr>
        <w:ilvl w:val="3"/>
        <w:numId w:val="1"/>
      </w:numPr>
      <w:spacing w:before="120" w:line="360" w:lineRule="atLeast"/>
      <w:outlineLvl w:val="3"/>
    </w:pPr>
  </w:style>
  <w:style w:type="paragraph" w:styleId="50">
    <w:name w:val="heading 5"/>
    <w:aliases w:val="--(1)1,--(1)"/>
    <w:basedOn w:val="a2"/>
    <w:link w:val="51"/>
    <w:qFormat/>
    <w:rsid w:val="0048455E"/>
    <w:pPr>
      <w:numPr>
        <w:ilvl w:val="4"/>
        <w:numId w:val="1"/>
      </w:numPr>
      <w:spacing w:before="120" w:line="360" w:lineRule="atLeast"/>
      <w:outlineLvl w:val="4"/>
    </w:pPr>
  </w:style>
  <w:style w:type="paragraph" w:styleId="60">
    <w:name w:val="heading 6"/>
    <w:aliases w:val="A,--A,參考文獻,ref-items"/>
    <w:basedOn w:val="a2"/>
    <w:next w:val="a2"/>
    <w:link w:val="62"/>
    <w:qFormat/>
    <w:rsid w:val="0048455E"/>
    <w:pPr>
      <w:numPr>
        <w:ilvl w:val="5"/>
        <w:numId w:val="1"/>
      </w:numPr>
      <w:spacing w:before="120" w:line="360" w:lineRule="atLeast"/>
      <w:outlineLvl w:val="5"/>
    </w:pPr>
  </w:style>
  <w:style w:type="paragraph" w:styleId="70">
    <w:name w:val="heading 7"/>
    <w:aliases w:val="(A),--(a),--a,標題 7-(a)"/>
    <w:basedOn w:val="a2"/>
    <w:next w:val="a2"/>
    <w:link w:val="72"/>
    <w:qFormat/>
    <w:rsid w:val="0048455E"/>
    <w:pPr>
      <w:numPr>
        <w:ilvl w:val="6"/>
        <w:numId w:val="1"/>
      </w:numPr>
      <w:spacing w:before="120" w:line="320" w:lineRule="atLeast"/>
      <w:outlineLvl w:val="6"/>
    </w:pPr>
  </w:style>
  <w:style w:type="paragraph" w:styleId="80">
    <w:name w:val="heading 8"/>
    <w:aliases w:val="a,--."/>
    <w:basedOn w:val="a2"/>
    <w:next w:val="a2"/>
    <w:link w:val="81"/>
    <w:qFormat/>
    <w:rsid w:val="0048455E"/>
    <w:pPr>
      <w:numPr>
        <w:ilvl w:val="7"/>
        <w:numId w:val="1"/>
      </w:numPr>
      <w:spacing w:before="120" w:line="360" w:lineRule="atLeast"/>
      <w:outlineLvl w:val="7"/>
    </w:pPr>
  </w:style>
  <w:style w:type="paragraph" w:styleId="90">
    <w:name w:val="heading 9"/>
    <w:aliases w:val="(a),--.."/>
    <w:basedOn w:val="a2"/>
    <w:next w:val="a2"/>
    <w:link w:val="91"/>
    <w:uiPriority w:val="99"/>
    <w:qFormat/>
    <w:rsid w:val="0048455E"/>
    <w:pPr>
      <w:spacing w:before="200" w:after="200"/>
      <w:outlineLvl w:val="8"/>
    </w:pPr>
    <w:rPr>
      <w:rFonts w:ascii="細明體" w:eastAsia="細明體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TEXT">
    <w:name w:val="標題1.TEXT"/>
    <w:autoRedefine/>
    <w:uiPriority w:val="99"/>
    <w:rsid w:val="002A0862"/>
    <w:pPr>
      <w:numPr>
        <w:numId w:val="15"/>
      </w:numPr>
      <w:tabs>
        <w:tab w:val="left" w:pos="567"/>
        <w:tab w:val="left" w:pos="2310"/>
      </w:tabs>
      <w:adjustRightInd w:val="0"/>
      <w:snapToGrid w:val="0"/>
      <w:spacing w:after="120"/>
    </w:pPr>
    <w:rPr>
      <w:rFonts w:ascii="微軟正黑體" w:eastAsia="微軟正黑體" w:hAnsi="微軟正黑體" w:cs="Arial"/>
      <w:b/>
      <w:noProof/>
      <w:color w:val="1F497D" w:themeColor="text2"/>
      <w:sz w:val="24"/>
    </w:rPr>
  </w:style>
  <w:style w:type="character" w:customStyle="1" w:styleId="11">
    <w:name w:val="標題 1 字元"/>
    <w:aliases w:val="壹 字元,--章名 字元,ISO標題 1 字元,論文標題 字元,title 字元,h1 字元,H1 字元"/>
    <w:basedOn w:val="a3"/>
    <w:link w:val="10"/>
    <w:rsid w:val="00D03B94"/>
    <w:rPr>
      <w:rFonts w:ascii="Times New Roman" w:eastAsia="微軟正黑體"/>
      <w:b/>
      <w:noProof/>
      <w:sz w:val="28"/>
    </w:rPr>
  </w:style>
  <w:style w:type="paragraph" w:customStyle="1" w:styleId="2TEXT">
    <w:name w:val="標題2.TEXT"/>
    <w:next w:val="a2"/>
    <w:link w:val="2TEXT0"/>
    <w:rsid w:val="0048455E"/>
    <w:pPr>
      <w:snapToGrid w:val="0"/>
      <w:spacing w:before="120" w:line="360" w:lineRule="atLeast"/>
      <w:ind w:left="482"/>
    </w:pPr>
    <w:rPr>
      <w:rFonts w:ascii="Times New Roman" w:eastAsia="標楷體"/>
      <w:sz w:val="24"/>
    </w:rPr>
  </w:style>
  <w:style w:type="paragraph" w:customStyle="1" w:styleId="3TEXT">
    <w:name w:val="標題3.TEXT"/>
    <w:link w:val="3TEXT0"/>
    <w:uiPriority w:val="99"/>
    <w:rsid w:val="0048455E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paragraph" w:customStyle="1" w:styleId="4TEXT">
    <w:name w:val="標題4.TEXT"/>
    <w:next w:val="a2"/>
    <w:rsid w:val="0048455E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ascii="Times New Roman" w:eastAsia="標楷體"/>
      <w:noProof/>
      <w:sz w:val="24"/>
    </w:rPr>
  </w:style>
  <w:style w:type="paragraph" w:styleId="44">
    <w:name w:val="toc 4"/>
    <w:basedOn w:val="a2"/>
    <w:next w:val="a2"/>
    <w:uiPriority w:val="39"/>
    <w:rsid w:val="0048455E"/>
    <w:pPr>
      <w:ind w:left="720"/>
    </w:pPr>
    <w:rPr>
      <w:szCs w:val="21"/>
    </w:rPr>
  </w:style>
  <w:style w:type="paragraph" w:styleId="35">
    <w:name w:val="toc 3"/>
    <w:basedOn w:val="a2"/>
    <w:next w:val="a2"/>
    <w:uiPriority w:val="39"/>
    <w:rsid w:val="0048455E"/>
    <w:pPr>
      <w:ind w:left="480"/>
    </w:pPr>
    <w:rPr>
      <w:iCs/>
      <w:szCs w:val="24"/>
    </w:rPr>
  </w:style>
  <w:style w:type="paragraph" w:styleId="24">
    <w:name w:val="toc 2"/>
    <w:basedOn w:val="a2"/>
    <w:next w:val="a2"/>
    <w:uiPriority w:val="39"/>
    <w:rsid w:val="0048455E"/>
    <w:pPr>
      <w:ind w:left="240"/>
    </w:pPr>
    <w:rPr>
      <w:smallCaps/>
      <w:szCs w:val="24"/>
    </w:rPr>
  </w:style>
  <w:style w:type="paragraph" w:styleId="12">
    <w:name w:val="toc 1"/>
    <w:basedOn w:val="a2"/>
    <w:next w:val="a2"/>
    <w:uiPriority w:val="39"/>
    <w:rsid w:val="0048455E"/>
    <w:rPr>
      <w:b/>
      <w:bCs/>
      <w:caps/>
      <w:szCs w:val="24"/>
    </w:rPr>
  </w:style>
  <w:style w:type="paragraph" w:styleId="a6">
    <w:name w:val="footer"/>
    <w:basedOn w:val="a2"/>
    <w:link w:val="a7"/>
    <w:uiPriority w:val="99"/>
    <w:rsid w:val="0048455E"/>
    <w:pPr>
      <w:tabs>
        <w:tab w:val="center" w:pos="4536"/>
        <w:tab w:val="right" w:pos="8789"/>
      </w:tabs>
      <w:jc w:val="center"/>
    </w:pPr>
    <w:rPr>
      <w:sz w:val="20"/>
    </w:rPr>
  </w:style>
  <w:style w:type="paragraph" w:styleId="a8">
    <w:name w:val="header"/>
    <w:basedOn w:val="a2"/>
    <w:link w:val="a9"/>
    <w:uiPriority w:val="99"/>
    <w:rsid w:val="0048455E"/>
    <w:pPr>
      <w:tabs>
        <w:tab w:val="center" w:pos="4536"/>
        <w:tab w:val="right" w:pos="8789"/>
        <w:tab w:val="right" w:pos="9356"/>
      </w:tabs>
    </w:pPr>
    <w:rPr>
      <w:sz w:val="32"/>
    </w:rPr>
  </w:style>
  <w:style w:type="paragraph" w:styleId="aa">
    <w:name w:val="Date"/>
    <w:basedOn w:val="a2"/>
    <w:next w:val="a2"/>
    <w:link w:val="ab"/>
    <w:uiPriority w:val="99"/>
    <w:rsid w:val="0048455E"/>
    <w:rPr>
      <w:rFonts w:ascii="標楷體"/>
    </w:rPr>
  </w:style>
  <w:style w:type="paragraph" w:customStyle="1" w:styleId="ac">
    <w:name w:val="公司名稱"/>
    <w:basedOn w:val="a2"/>
    <w:rsid w:val="0048455E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d">
    <w:name w:val="表格標題"/>
    <w:rsid w:val="0048455E"/>
    <w:pPr>
      <w:adjustRightInd w:val="0"/>
      <w:snapToGrid w:val="0"/>
      <w:spacing w:before="160"/>
      <w:ind w:left="113" w:right="113"/>
      <w:jc w:val="distribute"/>
    </w:pPr>
    <w:rPr>
      <w:rFonts w:ascii="標楷體" w:eastAsia="標楷體"/>
      <w:noProof/>
      <w:snapToGrid w:val="0"/>
      <w:sz w:val="24"/>
      <w:u w:val="single"/>
    </w:rPr>
  </w:style>
  <w:style w:type="paragraph" w:customStyle="1" w:styleId="13">
    <w:name w:val="表格內文1"/>
    <w:basedOn w:val="a2"/>
    <w:rsid w:val="0048455E"/>
    <w:pPr>
      <w:spacing w:before="60"/>
      <w:ind w:left="113" w:right="113"/>
      <w:textAlignment w:val="auto"/>
    </w:pPr>
  </w:style>
  <w:style w:type="paragraph" w:customStyle="1" w:styleId="ae">
    <w:name w:val="文件名稱"/>
    <w:basedOn w:val="a2"/>
    <w:uiPriority w:val="99"/>
    <w:rsid w:val="0048455E"/>
    <w:pPr>
      <w:jc w:val="center"/>
    </w:pPr>
    <w:rPr>
      <w:b/>
      <w:sz w:val="64"/>
    </w:rPr>
  </w:style>
  <w:style w:type="paragraph" w:customStyle="1" w:styleId="af">
    <w:name w:val="文件編號"/>
    <w:basedOn w:val="a2"/>
    <w:uiPriority w:val="99"/>
    <w:rsid w:val="0048455E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f0">
    <w:name w:val="List Bullet"/>
    <w:aliases w:val="Wingdings (符號),左:  1.9 cm,凸出:  4.8 字元 + 12 點"/>
    <w:basedOn w:val="a2"/>
    <w:uiPriority w:val="99"/>
    <w:rsid w:val="0048455E"/>
    <w:pPr>
      <w:tabs>
        <w:tab w:val="num" w:pos="1452"/>
      </w:tabs>
      <w:spacing w:before="120" w:line="360" w:lineRule="atLeast"/>
      <w:ind w:left="1451" w:hanging="374"/>
    </w:pPr>
  </w:style>
  <w:style w:type="character" w:styleId="af1">
    <w:name w:val="page number"/>
    <w:basedOn w:val="a3"/>
    <w:uiPriority w:val="99"/>
    <w:rsid w:val="0048455E"/>
  </w:style>
  <w:style w:type="paragraph" w:customStyle="1" w:styleId="af2">
    <w:name w:val="文件目錄"/>
    <w:basedOn w:val="a2"/>
    <w:next w:val="a2"/>
    <w:rsid w:val="0048455E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f3">
    <w:name w:val="附錄"/>
    <w:next w:val="1TEXT"/>
    <w:rsid w:val="0048455E"/>
    <w:pPr>
      <w:tabs>
        <w:tab w:val="left" w:pos="1021"/>
        <w:tab w:val="num" w:pos="1247"/>
      </w:tabs>
      <w:snapToGrid w:val="0"/>
      <w:spacing w:before="120" w:line="360" w:lineRule="auto"/>
      <w:ind w:left="1247" w:hanging="1247"/>
    </w:pPr>
    <w:rPr>
      <w:rFonts w:ascii="Times New Roman" w:eastAsia="標楷體"/>
      <w:b/>
      <w:noProof/>
      <w:sz w:val="32"/>
    </w:rPr>
  </w:style>
  <w:style w:type="paragraph" w:customStyle="1" w:styleId="af4">
    <w:name w:val="版次"/>
    <w:basedOn w:val="a2"/>
    <w:next w:val="a2"/>
    <w:uiPriority w:val="99"/>
    <w:rsid w:val="0048455E"/>
    <w:rPr>
      <w:sz w:val="40"/>
    </w:rPr>
  </w:style>
  <w:style w:type="paragraph" w:styleId="25">
    <w:name w:val="List Bullet 2"/>
    <w:basedOn w:val="a2"/>
    <w:autoRedefine/>
    <w:uiPriority w:val="99"/>
    <w:rsid w:val="0048455E"/>
    <w:pPr>
      <w:tabs>
        <w:tab w:val="left" w:pos="1800"/>
      </w:tabs>
      <w:spacing w:before="120"/>
      <w:ind w:left="1797" w:hanging="357"/>
    </w:pPr>
  </w:style>
  <w:style w:type="paragraph" w:styleId="36">
    <w:name w:val="List Bullet 3"/>
    <w:basedOn w:val="a2"/>
    <w:next w:val="a2"/>
    <w:autoRedefine/>
    <w:rsid w:val="0048455E"/>
    <w:pPr>
      <w:tabs>
        <w:tab w:val="num" w:pos="2040"/>
      </w:tabs>
      <w:spacing w:before="120" w:line="360" w:lineRule="atLeast"/>
      <w:ind w:left="2035" w:hanging="238"/>
    </w:pPr>
  </w:style>
  <w:style w:type="paragraph" w:customStyle="1" w:styleId="TEXT">
    <w:name w:val="項目符號TEXT"/>
    <w:basedOn w:val="a2"/>
    <w:rsid w:val="0048455E"/>
    <w:pPr>
      <w:spacing w:before="40"/>
      <w:ind w:left="1440"/>
    </w:pPr>
  </w:style>
  <w:style w:type="paragraph" w:customStyle="1" w:styleId="2TEXT1">
    <w:name w:val="項目符號 2TEXT"/>
    <w:basedOn w:val="a2"/>
    <w:next w:val="a2"/>
    <w:rsid w:val="0048455E"/>
    <w:pPr>
      <w:spacing w:before="40" w:line="360" w:lineRule="atLeast"/>
      <w:ind w:left="1797"/>
    </w:pPr>
  </w:style>
  <w:style w:type="paragraph" w:customStyle="1" w:styleId="3TEXT1">
    <w:name w:val="項目符號 3TEXT"/>
    <w:basedOn w:val="a2"/>
    <w:next w:val="a2"/>
    <w:rsid w:val="0048455E"/>
    <w:pPr>
      <w:spacing w:before="40" w:line="360" w:lineRule="atLeast"/>
      <w:ind w:left="2041"/>
    </w:pPr>
  </w:style>
  <w:style w:type="paragraph" w:customStyle="1" w:styleId="6TEXT">
    <w:name w:val="標題6.TEXT"/>
    <w:next w:val="a2"/>
    <w:link w:val="6TEXT0"/>
    <w:uiPriority w:val="99"/>
    <w:rsid w:val="0048455E"/>
    <w:pPr>
      <w:snapToGrid w:val="0"/>
      <w:spacing w:before="120" w:line="360" w:lineRule="atLeast"/>
      <w:ind w:left="1321"/>
    </w:pPr>
    <w:rPr>
      <w:rFonts w:ascii="Times New Roman" w:eastAsia="標楷體"/>
      <w:noProof/>
      <w:sz w:val="24"/>
    </w:rPr>
  </w:style>
  <w:style w:type="character" w:customStyle="1" w:styleId="6TEXT0">
    <w:name w:val="標題6.TEXT 字元"/>
    <w:basedOn w:val="a3"/>
    <w:link w:val="6TEXT"/>
    <w:rsid w:val="0067238B"/>
    <w:rPr>
      <w:rFonts w:ascii="Times New Roman" w:eastAsia="標楷體"/>
      <w:noProof/>
      <w:sz w:val="24"/>
      <w:lang w:val="en-US" w:eastAsia="zh-TW" w:bidi="ar-SA"/>
    </w:rPr>
  </w:style>
  <w:style w:type="paragraph" w:customStyle="1" w:styleId="7TEXT">
    <w:name w:val="標題7.TEXT"/>
    <w:next w:val="a2"/>
    <w:uiPriority w:val="99"/>
    <w:rsid w:val="0048455E"/>
    <w:pPr>
      <w:snapToGrid w:val="0"/>
      <w:spacing w:before="120" w:line="360" w:lineRule="atLeast"/>
      <w:ind w:left="1440"/>
    </w:pPr>
    <w:rPr>
      <w:rFonts w:ascii="Times New Roman" w:eastAsia="標楷體"/>
      <w:noProof/>
      <w:sz w:val="24"/>
    </w:rPr>
  </w:style>
  <w:style w:type="paragraph" w:customStyle="1" w:styleId="8TEXT">
    <w:name w:val="標題8.TEXT"/>
    <w:next w:val="a2"/>
    <w:rsid w:val="0048455E"/>
    <w:pPr>
      <w:snapToGrid w:val="0"/>
      <w:spacing w:before="120" w:line="360" w:lineRule="atLeast"/>
      <w:ind w:left="1797"/>
    </w:pPr>
    <w:rPr>
      <w:rFonts w:ascii="Times New Roman" w:eastAsia="標楷體"/>
      <w:noProof/>
      <w:sz w:val="24"/>
    </w:rPr>
  </w:style>
  <w:style w:type="paragraph" w:customStyle="1" w:styleId="af5">
    <w:name w:val="文件內文"/>
    <w:basedOn w:val="a2"/>
    <w:rsid w:val="0048455E"/>
    <w:pPr>
      <w:adjustRightInd/>
      <w:snapToGrid/>
      <w:ind w:left="964"/>
      <w:textAlignment w:val="auto"/>
    </w:pPr>
    <w:rPr>
      <w:kern w:val="2"/>
    </w:rPr>
  </w:style>
  <w:style w:type="paragraph" w:customStyle="1" w:styleId="af6">
    <w:name w:val="文件日期"/>
    <w:basedOn w:val="a2"/>
    <w:uiPriority w:val="99"/>
    <w:rsid w:val="0048455E"/>
    <w:pPr>
      <w:adjustRightInd/>
      <w:snapToGrid/>
      <w:jc w:val="center"/>
      <w:textAlignment w:val="auto"/>
    </w:pPr>
    <w:rPr>
      <w:kern w:val="2"/>
    </w:rPr>
  </w:style>
  <w:style w:type="paragraph" w:customStyle="1" w:styleId="af7">
    <w:name w:val="頁尾線"/>
    <w:basedOn w:val="a2"/>
    <w:rsid w:val="0048455E"/>
    <w:pPr>
      <w:adjustRightInd/>
      <w:snapToGrid/>
      <w:textAlignment w:val="auto"/>
    </w:pPr>
    <w:rPr>
      <w:kern w:val="2"/>
    </w:rPr>
  </w:style>
  <w:style w:type="paragraph" w:styleId="63">
    <w:name w:val="toc 6"/>
    <w:basedOn w:val="a2"/>
    <w:next w:val="a2"/>
    <w:autoRedefine/>
    <w:uiPriority w:val="39"/>
    <w:rsid w:val="0048455E"/>
    <w:pPr>
      <w:ind w:left="1200"/>
    </w:pPr>
    <w:rPr>
      <w:szCs w:val="21"/>
    </w:rPr>
  </w:style>
  <w:style w:type="paragraph" w:styleId="26">
    <w:name w:val="index 2"/>
    <w:basedOn w:val="a2"/>
    <w:next w:val="a2"/>
    <w:autoRedefine/>
    <w:semiHidden/>
    <w:rsid w:val="0048455E"/>
    <w:pPr>
      <w:adjustRightInd/>
      <w:snapToGrid/>
      <w:ind w:left="480" w:hanging="240"/>
      <w:textAlignment w:val="auto"/>
    </w:pPr>
    <w:rPr>
      <w:kern w:val="2"/>
      <w:sz w:val="20"/>
    </w:rPr>
  </w:style>
  <w:style w:type="paragraph" w:customStyle="1" w:styleId="14">
    <w:name w:val="英文編號1"/>
    <w:basedOn w:val="a2"/>
    <w:rsid w:val="0048455E"/>
    <w:pPr>
      <w:tabs>
        <w:tab w:val="left" w:pos="964"/>
        <w:tab w:val="num" w:pos="1080"/>
      </w:tabs>
      <w:spacing w:before="140"/>
      <w:ind w:left="964" w:hanging="244"/>
    </w:pPr>
    <w:rPr>
      <w:rFonts w:ascii="標楷體"/>
    </w:rPr>
  </w:style>
  <w:style w:type="paragraph" w:customStyle="1" w:styleId="37">
    <w:name w:val="英文編號3"/>
    <w:rsid w:val="0048455E"/>
    <w:pPr>
      <w:tabs>
        <w:tab w:val="num" w:pos="425"/>
        <w:tab w:val="left" w:pos="1418"/>
      </w:tabs>
      <w:adjustRightInd w:val="0"/>
      <w:snapToGrid w:val="0"/>
      <w:spacing w:before="120"/>
      <w:ind w:left="1418" w:hanging="227"/>
    </w:pPr>
    <w:rPr>
      <w:rFonts w:ascii="標楷體" w:eastAsia="標楷體"/>
      <w:noProof/>
      <w:sz w:val="24"/>
    </w:rPr>
  </w:style>
  <w:style w:type="paragraph" w:customStyle="1" w:styleId="38">
    <w:name w:val="項目3"/>
    <w:link w:val="39"/>
    <w:uiPriority w:val="99"/>
    <w:qFormat/>
    <w:rsid w:val="0048455E"/>
    <w:pPr>
      <w:tabs>
        <w:tab w:val="left" w:pos="964"/>
        <w:tab w:val="num" w:pos="1097"/>
        <w:tab w:val="left" w:pos="2552"/>
      </w:tabs>
      <w:adjustRightInd w:val="0"/>
      <w:snapToGrid w:val="0"/>
      <w:spacing w:before="140"/>
      <w:ind w:left="964" w:hanging="227"/>
    </w:pPr>
    <w:rPr>
      <w:rFonts w:ascii="標楷體" w:eastAsia="標楷體"/>
      <w:noProof/>
      <w:sz w:val="24"/>
    </w:rPr>
  </w:style>
  <w:style w:type="paragraph" w:customStyle="1" w:styleId="45">
    <w:name w:val="項目4"/>
    <w:link w:val="46"/>
    <w:qFormat/>
    <w:rsid w:val="0048455E"/>
    <w:pPr>
      <w:tabs>
        <w:tab w:val="left" w:pos="1134"/>
        <w:tab w:val="num" w:pos="1267"/>
      </w:tabs>
      <w:adjustRightInd w:val="0"/>
      <w:snapToGrid w:val="0"/>
      <w:spacing w:before="120"/>
      <w:ind w:left="1134" w:hanging="227"/>
    </w:pPr>
    <w:rPr>
      <w:rFonts w:ascii="標楷體" w:eastAsia="標楷體"/>
      <w:noProof/>
      <w:sz w:val="24"/>
    </w:rPr>
  </w:style>
  <w:style w:type="paragraph" w:customStyle="1" w:styleId="15">
    <w:name w:val="項目1"/>
    <w:link w:val="16"/>
    <w:qFormat/>
    <w:rsid w:val="0048455E"/>
    <w:pPr>
      <w:tabs>
        <w:tab w:val="num" w:pos="785"/>
      </w:tabs>
      <w:adjustRightInd w:val="0"/>
      <w:snapToGrid w:val="0"/>
      <w:spacing w:before="160"/>
      <w:ind w:left="709" w:hanging="284"/>
    </w:pPr>
    <w:rPr>
      <w:rFonts w:ascii="標楷體" w:eastAsia="標楷體"/>
      <w:noProof/>
      <w:sz w:val="24"/>
    </w:rPr>
  </w:style>
  <w:style w:type="paragraph" w:customStyle="1" w:styleId="17">
    <w:name w:val="附錄編號1"/>
    <w:basedOn w:val="14"/>
    <w:rsid w:val="0048455E"/>
    <w:pPr>
      <w:tabs>
        <w:tab w:val="clear" w:pos="1080"/>
        <w:tab w:val="num" w:pos="480"/>
      </w:tabs>
      <w:spacing w:before="240"/>
      <w:ind w:left="480" w:hanging="480"/>
    </w:pPr>
    <w:rPr>
      <w:b/>
    </w:rPr>
  </w:style>
  <w:style w:type="paragraph" w:customStyle="1" w:styleId="18">
    <w:name w:val="1."/>
    <w:basedOn w:val="a2"/>
    <w:rsid w:val="0048455E"/>
    <w:pPr>
      <w:tabs>
        <w:tab w:val="num" w:pos="360"/>
      </w:tabs>
      <w:adjustRightInd/>
      <w:snapToGrid/>
      <w:ind w:left="360" w:hanging="360"/>
      <w:textAlignment w:val="auto"/>
      <w:outlineLvl w:val="0"/>
    </w:pPr>
    <w:rPr>
      <w:rFonts w:eastAsia="新細明體"/>
      <w:kern w:val="2"/>
      <w:sz w:val="28"/>
    </w:rPr>
  </w:style>
  <w:style w:type="paragraph" w:customStyle="1" w:styleId="1TEXT0">
    <w:name w:val="英文編號1.TEXT"/>
    <w:basedOn w:val="a2"/>
    <w:next w:val="14"/>
    <w:rsid w:val="0048455E"/>
    <w:pPr>
      <w:widowControl/>
      <w:tabs>
        <w:tab w:val="num" w:pos="1069"/>
      </w:tabs>
      <w:spacing w:before="60"/>
      <w:ind w:left="964" w:hanging="255"/>
      <w:textAlignment w:val="auto"/>
    </w:pPr>
    <w:rPr>
      <w:rFonts w:ascii="標楷體"/>
    </w:rPr>
  </w:style>
  <w:style w:type="paragraph" w:customStyle="1" w:styleId="27">
    <w:name w:val="英文編號2"/>
    <w:rsid w:val="0048455E"/>
    <w:pPr>
      <w:tabs>
        <w:tab w:val="left" w:pos="1191"/>
        <w:tab w:val="num" w:pos="1324"/>
      </w:tabs>
      <w:adjustRightInd w:val="0"/>
      <w:snapToGrid w:val="0"/>
      <w:spacing w:before="120"/>
      <w:ind w:left="1191" w:hanging="227"/>
    </w:pPr>
    <w:rPr>
      <w:rFonts w:ascii="標楷體" w:eastAsia="標楷體"/>
      <w:noProof/>
      <w:sz w:val="24"/>
    </w:rPr>
  </w:style>
  <w:style w:type="paragraph" w:styleId="52">
    <w:name w:val="toc 5"/>
    <w:basedOn w:val="a2"/>
    <w:next w:val="a2"/>
    <w:autoRedefine/>
    <w:uiPriority w:val="39"/>
    <w:rsid w:val="0048455E"/>
    <w:pPr>
      <w:ind w:left="960"/>
    </w:pPr>
    <w:rPr>
      <w:szCs w:val="21"/>
    </w:rPr>
  </w:style>
  <w:style w:type="paragraph" w:styleId="73">
    <w:name w:val="toc 7"/>
    <w:basedOn w:val="a2"/>
    <w:next w:val="a2"/>
    <w:autoRedefine/>
    <w:uiPriority w:val="39"/>
    <w:rsid w:val="0048455E"/>
    <w:pPr>
      <w:ind w:left="1440"/>
    </w:pPr>
    <w:rPr>
      <w:szCs w:val="21"/>
    </w:rPr>
  </w:style>
  <w:style w:type="paragraph" w:styleId="82">
    <w:name w:val="toc 8"/>
    <w:basedOn w:val="a2"/>
    <w:next w:val="a2"/>
    <w:autoRedefine/>
    <w:uiPriority w:val="39"/>
    <w:rsid w:val="0048455E"/>
    <w:pPr>
      <w:ind w:left="1680"/>
    </w:pPr>
    <w:rPr>
      <w:szCs w:val="21"/>
    </w:rPr>
  </w:style>
  <w:style w:type="paragraph" w:styleId="92">
    <w:name w:val="toc 9"/>
    <w:basedOn w:val="a2"/>
    <w:next w:val="a2"/>
    <w:autoRedefine/>
    <w:uiPriority w:val="39"/>
    <w:rsid w:val="0048455E"/>
    <w:pPr>
      <w:ind w:left="1920"/>
    </w:pPr>
    <w:rPr>
      <w:szCs w:val="21"/>
    </w:rPr>
  </w:style>
  <w:style w:type="character" w:styleId="af8">
    <w:name w:val="Hyperlink"/>
    <w:basedOn w:val="a3"/>
    <w:uiPriority w:val="99"/>
    <w:rsid w:val="0048455E"/>
    <w:rPr>
      <w:color w:val="0000FF"/>
      <w:u w:val="single"/>
    </w:rPr>
  </w:style>
  <w:style w:type="character" w:styleId="af9">
    <w:name w:val="FollowedHyperlink"/>
    <w:basedOn w:val="a3"/>
    <w:uiPriority w:val="99"/>
    <w:rsid w:val="0048455E"/>
    <w:rPr>
      <w:color w:val="800080"/>
      <w:u w:val="single"/>
    </w:rPr>
  </w:style>
  <w:style w:type="paragraph" w:styleId="afa">
    <w:name w:val="Body Text"/>
    <w:aliases w:val="bt,body text,B"/>
    <w:basedOn w:val="a2"/>
    <w:link w:val="afb"/>
    <w:rsid w:val="0048455E"/>
    <w:pPr>
      <w:adjustRightInd/>
      <w:snapToGrid/>
      <w:ind w:leftChars="300" w:left="720" w:rightChars="200" w:right="480"/>
      <w:textAlignment w:val="auto"/>
    </w:pPr>
    <w:rPr>
      <w:rFonts w:ascii="細明體" w:eastAsia="細明體"/>
      <w:bCs/>
      <w:kern w:val="2"/>
      <w:szCs w:val="24"/>
    </w:rPr>
  </w:style>
  <w:style w:type="paragraph" w:customStyle="1" w:styleId="DefaultText1">
    <w:name w:val="Default Text:1"/>
    <w:basedOn w:val="a2"/>
    <w:uiPriority w:val="99"/>
    <w:rsid w:val="0048455E"/>
    <w:pPr>
      <w:autoSpaceDE w:val="0"/>
      <w:autoSpaceDN w:val="0"/>
      <w:snapToGrid/>
    </w:pPr>
    <w:rPr>
      <w:rFonts w:eastAsia="新細明體"/>
    </w:rPr>
  </w:style>
  <w:style w:type="paragraph" w:styleId="afc">
    <w:name w:val="Document Map"/>
    <w:basedOn w:val="a2"/>
    <w:semiHidden/>
    <w:rsid w:val="0048455E"/>
    <w:pPr>
      <w:shd w:val="clear" w:color="auto" w:fill="000080"/>
    </w:pPr>
    <w:rPr>
      <w:rFonts w:ascii="Arial" w:eastAsia="新細明體" w:hAnsi="Arial"/>
    </w:rPr>
  </w:style>
  <w:style w:type="character" w:styleId="afd">
    <w:name w:val="annotation reference"/>
    <w:basedOn w:val="a3"/>
    <w:uiPriority w:val="99"/>
    <w:rsid w:val="0048455E"/>
    <w:rPr>
      <w:sz w:val="18"/>
      <w:szCs w:val="18"/>
    </w:rPr>
  </w:style>
  <w:style w:type="paragraph" w:styleId="afe">
    <w:name w:val="annotation text"/>
    <w:basedOn w:val="a2"/>
    <w:link w:val="28"/>
    <w:uiPriority w:val="99"/>
    <w:semiHidden/>
    <w:rsid w:val="0048455E"/>
  </w:style>
  <w:style w:type="paragraph" w:customStyle="1" w:styleId="330">
    <w:name w:val="3內3"/>
    <w:basedOn w:val="a2"/>
    <w:rsid w:val="0048455E"/>
    <w:pPr>
      <w:snapToGrid/>
      <w:spacing w:line="300" w:lineRule="atLeast"/>
      <w:ind w:left="1134" w:hanging="284"/>
    </w:pPr>
    <w:rPr>
      <w:rFonts w:ascii="華康中楷體" w:eastAsia="華康中楷體"/>
    </w:rPr>
  </w:style>
  <w:style w:type="paragraph" w:customStyle="1" w:styleId="29">
    <w:name w:val="2內"/>
    <w:basedOn w:val="a2"/>
    <w:rsid w:val="0048455E"/>
    <w:pPr>
      <w:snapToGrid/>
      <w:spacing w:before="180" w:after="180" w:line="300" w:lineRule="atLeast"/>
      <w:ind w:left="454" w:firstLine="567"/>
      <w:jc w:val="both"/>
    </w:pPr>
    <w:rPr>
      <w:rFonts w:ascii="華康中楷體" w:eastAsia="華康中楷體"/>
    </w:rPr>
  </w:style>
  <w:style w:type="paragraph" w:customStyle="1" w:styleId="47">
    <w:name w:val="4內"/>
    <w:basedOn w:val="a2"/>
    <w:rsid w:val="0048455E"/>
    <w:pPr>
      <w:snapToGrid/>
      <w:spacing w:line="300" w:lineRule="atLeast"/>
      <w:ind w:left="1418" w:hanging="284"/>
    </w:pPr>
    <w:rPr>
      <w:rFonts w:ascii="華康中楷體" w:eastAsia="華康中楷體"/>
    </w:rPr>
  </w:style>
  <w:style w:type="paragraph" w:customStyle="1" w:styleId="220">
    <w:name w:val="2內2"/>
    <w:basedOn w:val="29"/>
    <w:rsid w:val="0048455E"/>
    <w:pPr>
      <w:spacing w:before="0" w:after="0"/>
      <w:ind w:left="851" w:firstLine="0"/>
    </w:pPr>
  </w:style>
  <w:style w:type="paragraph" w:customStyle="1" w:styleId="3a">
    <w:name w:val="3標"/>
    <w:basedOn w:val="a2"/>
    <w:rsid w:val="0048455E"/>
    <w:pPr>
      <w:snapToGrid/>
      <w:spacing w:before="180" w:after="180" w:line="300" w:lineRule="atLeast"/>
      <w:ind w:left="567"/>
    </w:pPr>
    <w:rPr>
      <w:rFonts w:ascii="華康中楷體" w:eastAsia="華康中楷體"/>
    </w:rPr>
  </w:style>
  <w:style w:type="paragraph" w:customStyle="1" w:styleId="aff">
    <w:name w:val="章"/>
    <w:basedOn w:val="a2"/>
    <w:rsid w:val="0048455E"/>
    <w:pPr>
      <w:autoSpaceDE w:val="0"/>
      <w:autoSpaceDN w:val="0"/>
      <w:snapToGrid/>
      <w:spacing w:before="120" w:after="60"/>
    </w:pPr>
    <w:rPr>
      <w:rFonts w:ascii="華康仿宋體" w:eastAsia="華康仿宋體"/>
      <w:sz w:val="32"/>
    </w:rPr>
  </w:style>
  <w:style w:type="paragraph" w:customStyle="1" w:styleId="aff0">
    <w:name w:val="節"/>
    <w:basedOn w:val="a2"/>
    <w:rsid w:val="0048455E"/>
    <w:pPr>
      <w:autoSpaceDE w:val="0"/>
      <w:autoSpaceDN w:val="0"/>
      <w:snapToGrid/>
      <w:spacing w:before="60"/>
      <w:ind w:left="567"/>
      <w:jc w:val="both"/>
    </w:pPr>
    <w:rPr>
      <w:rFonts w:ascii="華康仿宋體" w:eastAsia="華康仿宋體"/>
      <w:sz w:val="28"/>
    </w:rPr>
  </w:style>
  <w:style w:type="paragraph" w:styleId="3b">
    <w:name w:val="Body Text Indent 3"/>
    <w:basedOn w:val="a2"/>
    <w:rsid w:val="0048455E"/>
    <w:pPr>
      <w:widowControl/>
      <w:snapToGrid/>
      <w:spacing w:before="120" w:after="120" w:line="240" w:lineRule="atLeast"/>
      <w:ind w:left="2160"/>
      <w:textAlignment w:val="bottom"/>
    </w:pPr>
    <w:rPr>
      <w:sz w:val="28"/>
    </w:rPr>
  </w:style>
  <w:style w:type="paragraph" w:styleId="19">
    <w:name w:val="index 1"/>
    <w:basedOn w:val="a2"/>
    <w:next w:val="a2"/>
    <w:autoRedefine/>
    <w:uiPriority w:val="99"/>
    <w:semiHidden/>
    <w:rsid w:val="0048455E"/>
  </w:style>
  <w:style w:type="paragraph" w:styleId="3c">
    <w:name w:val="index 3"/>
    <w:basedOn w:val="a2"/>
    <w:next w:val="a2"/>
    <w:autoRedefine/>
    <w:uiPriority w:val="99"/>
    <w:semiHidden/>
    <w:rsid w:val="0048455E"/>
    <w:pPr>
      <w:ind w:leftChars="400" w:left="400"/>
    </w:pPr>
  </w:style>
  <w:style w:type="paragraph" w:styleId="48">
    <w:name w:val="index 4"/>
    <w:basedOn w:val="a2"/>
    <w:next w:val="a2"/>
    <w:autoRedefine/>
    <w:semiHidden/>
    <w:rsid w:val="0048455E"/>
    <w:pPr>
      <w:ind w:leftChars="600" w:left="600"/>
    </w:pPr>
  </w:style>
  <w:style w:type="paragraph" w:styleId="53">
    <w:name w:val="index 5"/>
    <w:basedOn w:val="a2"/>
    <w:next w:val="a2"/>
    <w:autoRedefine/>
    <w:semiHidden/>
    <w:rsid w:val="0048455E"/>
    <w:pPr>
      <w:ind w:leftChars="800" w:left="800"/>
    </w:pPr>
  </w:style>
  <w:style w:type="paragraph" w:styleId="64">
    <w:name w:val="index 6"/>
    <w:basedOn w:val="a2"/>
    <w:next w:val="a2"/>
    <w:autoRedefine/>
    <w:semiHidden/>
    <w:rsid w:val="0048455E"/>
    <w:pPr>
      <w:ind w:leftChars="1000" w:left="1000"/>
    </w:pPr>
  </w:style>
  <w:style w:type="paragraph" w:styleId="74">
    <w:name w:val="index 7"/>
    <w:basedOn w:val="a2"/>
    <w:next w:val="a2"/>
    <w:autoRedefine/>
    <w:semiHidden/>
    <w:rsid w:val="0048455E"/>
    <w:pPr>
      <w:ind w:leftChars="1200" w:left="1200"/>
    </w:pPr>
  </w:style>
  <w:style w:type="paragraph" w:styleId="83">
    <w:name w:val="index 8"/>
    <w:basedOn w:val="a2"/>
    <w:next w:val="a2"/>
    <w:autoRedefine/>
    <w:semiHidden/>
    <w:rsid w:val="0048455E"/>
    <w:pPr>
      <w:ind w:leftChars="1400" w:left="1400"/>
    </w:pPr>
  </w:style>
  <w:style w:type="paragraph" w:styleId="93">
    <w:name w:val="index 9"/>
    <w:basedOn w:val="a2"/>
    <w:next w:val="a2"/>
    <w:autoRedefine/>
    <w:semiHidden/>
    <w:rsid w:val="0048455E"/>
    <w:pPr>
      <w:ind w:leftChars="1600" w:left="1600"/>
    </w:pPr>
  </w:style>
  <w:style w:type="paragraph" w:styleId="aff1">
    <w:name w:val="index heading"/>
    <w:basedOn w:val="a2"/>
    <w:next w:val="19"/>
    <w:semiHidden/>
    <w:rsid w:val="0048455E"/>
  </w:style>
  <w:style w:type="paragraph" w:customStyle="1" w:styleId="1a">
    <w:name w:val="(1)內文"/>
    <w:basedOn w:val="a2"/>
    <w:autoRedefine/>
    <w:rsid w:val="0048455E"/>
    <w:pPr>
      <w:adjustRightInd/>
      <w:snapToGrid/>
      <w:spacing w:line="440" w:lineRule="exact"/>
      <w:ind w:left="720"/>
      <w:textAlignment w:val="auto"/>
    </w:pPr>
    <w:rPr>
      <w:rFonts w:ascii="Arial" w:hAnsi="Arial" w:cs="Arial"/>
      <w:kern w:val="2"/>
      <w:sz w:val="28"/>
    </w:rPr>
  </w:style>
  <w:style w:type="paragraph" w:customStyle="1" w:styleId="1b">
    <w:name w:val="(1)標題/文"/>
    <w:basedOn w:val="a2"/>
    <w:autoRedefine/>
    <w:rsid w:val="0048455E"/>
    <w:pPr>
      <w:adjustRightInd/>
      <w:snapToGrid/>
      <w:spacing w:line="440" w:lineRule="exact"/>
      <w:ind w:leftChars="755" w:left="2056" w:rightChars="-53" w:right="-127" w:hangingChars="87" w:hanging="244"/>
      <w:textAlignment w:val="auto"/>
    </w:pPr>
    <w:rPr>
      <w:kern w:val="2"/>
      <w:sz w:val="28"/>
    </w:rPr>
  </w:style>
  <w:style w:type="paragraph" w:customStyle="1" w:styleId="2a">
    <w:name w:val="2標"/>
    <w:basedOn w:val="a2"/>
    <w:rsid w:val="0048455E"/>
    <w:pPr>
      <w:snapToGrid/>
      <w:spacing w:before="180" w:after="180" w:line="300" w:lineRule="atLeast"/>
      <w:ind w:left="284"/>
    </w:pPr>
    <w:rPr>
      <w:rFonts w:ascii="華康中楷體" w:eastAsia="華康中楷體"/>
      <w:sz w:val="28"/>
    </w:rPr>
  </w:style>
  <w:style w:type="paragraph" w:customStyle="1" w:styleId="210">
    <w:name w:val="2內1"/>
    <w:basedOn w:val="29"/>
    <w:rsid w:val="0048455E"/>
    <w:pPr>
      <w:ind w:left="851" w:firstLine="0"/>
    </w:pPr>
  </w:style>
  <w:style w:type="paragraph" w:styleId="aff2">
    <w:name w:val="Normal Indent"/>
    <w:aliases w:val="正文（首行缩进两字）,特点,內文縮排 字元1,內文縮排 字元 字元,內文縮排 字元,正文（首行???|r!^,???"/>
    <w:basedOn w:val="a2"/>
    <w:uiPriority w:val="99"/>
    <w:rsid w:val="0048455E"/>
    <w:pPr>
      <w:adjustRightInd/>
      <w:spacing w:line="360" w:lineRule="auto"/>
      <w:ind w:leftChars="100" w:left="560" w:rightChars="100" w:right="100" w:firstLineChars="200" w:firstLine="560"/>
      <w:textAlignment w:val="auto"/>
    </w:pPr>
    <w:rPr>
      <w:rFonts w:ascii="Arial" w:hAnsi="Arial"/>
      <w:kern w:val="2"/>
      <w:sz w:val="28"/>
      <w:szCs w:val="24"/>
    </w:rPr>
  </w:style>
  <w:style w:type="paragraph" w:customStyle="1" w:styleId="aff3">
    <w:name w:val="圖名"/>
    <w:autoRedefine/>
    <w:rsid w:val="0048455E"/>
    <w:pPr>
      <w:spacing w:beforeLines="50" w:afterLines="50"/>
      <w:jc w:val="center"/>
    </w:pPr>
    <w:rPr>
      <w:rFonts w:ascii="Times New Roman" w:eastAsia="標楷體"/>
      <w:bCs/>
      <w:color w:val="000000"/>
      <w:sz w:val="24"/>
    </w:rPr>
  </w:style>
  <w:style w:type="paragraph" w:customStyle="1" w:styleId="1c">
    <w:name w:val="樣式1"/>
    <w:basedOn w:val="a2"/>
    <w:qFormat/>
    <w:rsid w:val="0048455E"/>
    <w:pPr>
      <w:snapToGrid/>
      <w:spacing w:before="240" w:after="120" w:line="440" w:lineRule="exact"/>
      <w:ind w:left="227" w:firstLineChars="200" w:firstLine="680"/>
    </w:pPr>
    <w:rPr>
      <w:rFonts w:ascii="Arial" w:hAnsi="Arial"/>
      <w:color w:val="000000"/>
      <w:sz w:val="32"/>
    </w:rPr>
  </w:style>
  <w:style w:type="paragraph" w:customStyle="1" w:styleId="codelist">
    <w:name w:val="code list"/>
    <w:basedOn w:val="a2"/>
    <w:rsid w:val="0048455E"/>
    <w:pPr>
      <w:tabs>
        <w:tab w:val="num" w:pos="425"/>
      </w:tabs>
      <w:adjustRightInd/>
      <w:snapToGrid/>
      <w:ind w:left="425" w:hanging="425"/>
      <w:textAlignment w:val="auto"/>
    </w:pPr>
    <w:rPr>
      <w:rFonts w:eastAsia="新細明體"/>
      <w:kern w:val="2"/>
    </w:rPr>
  </w:style>
  <w:style w:type="paragraph" w:styleId="aff4">
    <w:name w:val="Salutation"/>
    <w:basedOn w:val="a2"/>
    <w:next w:val="a2"/>
    <w:rsid w:val="0048455E"/>
    <w:rPr>
      <w:noProof/>
    </w:rPr>
  </w:style>
  <w:style w:type="paragraph" w:styleId="aff5">
    <w:name w:val="Closing"/>
    <w:basedOn w:val="a2"/>
    <w:rsid w:val="0048455E"/>
    <w:pPr>
      <w:ind w:left="4320"/>
    </w:pPr>
    <w:rPr>
      <w:noProof/>
    </w:rPr>
  </w:style>
  <w:style w:type="paragraph" w:styleId="2b">
    <w:name w:val="Body Text Indent 2"/>
    <w:basedOn w:val="a2"/>
    <w:link w:val="2c"/>
    <w:uiPriority w:val="99"/>
    <w:rsid w:val="0048455E"/>
    <w:pPr>
      <w:widowControl/>
      <w:adjustRightInd/>
      <w:snapToGrid/>
      <w:ind w:firstLine="420"/>
      <w:textAlignment w:val="auto"/>
    </w:pPr>
    <w:rPr>
      <w:rFonts w:eastAsia="新細明體"/>
      <w:lang w:eastAsia="en-US"/>
    </w:rPr>
  </w:style>
  <w:style w:type="paragraph" w:styleId="HTML">
    <w:name w:val="HTML Preformatted"/>
    <w:basedOn w:val="a2"/>
    <w:rsid w:val="004845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textAlignment w:val="auto"/>
    </w:pPr>
    <w:rPr>
      <w:rFonts w:ascii="細明體" w:eastAsia="細明體" w:hAnsi="細明體" w:cs="細明體"/>
      <w:szCs w:val="24"/>
    </w:rPr>
  </w:style>
  <w:style w:type="table" w:styleId="aff6">
    <w:name w:val="Table Grid"/>
    <w:basedOn w:val="a4"/>
    <w:uiPriority w:val="99"/>
    <w:rsid w:val="00D819F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2"/>
    <w:link w:val="aff8"/>
    <w:uiPriority w:val="99"/>
    <w:semiHidden/>
    <w:rsid w:val="0048455E"/>
    <w:rPr>
      <w:rFonts w:ascii="Arial" w:eastAsia="新細明體" w:hAnsi="Arial"/>
      <w:sz w:val="18"/>
      <w:szCs w:val="18"/>
    </w:rPr>
  </w:style>
  <w:style w:type="paragraph" w:customStyle="1" w:styleId="C4">
    <w:name w:val="C4"/>
    <w:basedOn w:val="a2"/>
    <w:rsid w:val="0048455E"/>
    <w:pPr>
      <w:tabs>
        <w:tab w:val="num" w:pos="480"/>
      </w:tabs>
      <w:adjustRightInd/>
      <w:snapToGrid/>
      <w:ind w:left="480" w:hanging="480"/>
      <w:textAlignment w:val="auto"/>
    </w:pPr>
    <w:rPr>
      <w:rFonts w:eastAsia="新細明體"/>
      <w:kern w:val="2"/>
      <w:szCs w:val="24"/>
    </w:rPr>
  </w:style>
  <w:style w:type="paragraph" w:customStyle="1" w:styleId="1text1">
    <w:name w:val="項目符號 1 text"/>
    <w:uiPriority w:val="99"/>
    <w:rsid w:val="00880247"/>
    <w:pPr>
      <w:widowControl w:val="0"/>
      <w:snapToGrid w:val="0"/>
      <w:spacing w:before="120"/>
      <w:ind w:left="1418"/>
    </w:pPr>
    <w:rPr>
      <w:rFonts w:ascii="Arial" w:eastAsia="標楷體" w:hAnsi="Arial"/>
      <w:noProof/>
      <w:sz w:val="26"/>
    </w:rPr>
  </w:style>
  <w:style w:type="paragraph" w:customStyle="1" w:styleId="aff9">
    <w:name w:val="附件"/>
    <w:basedOn w:val="a2"/>
    <w:next w:val="a2"/>
    <w:rsid w:val="005E1E79"/>
    <w:pPr>
      <w:pageBreakBefore/>
      <w:adjustRightInd/>
      <w:spacing w:before="120" w:after="120"/>
      <w:textAlignment w:val="auto"/>
    </w:pPr>
    <w:rPr>
      <w:rFonts w:ascii="Arial" w:hAnsi="Arial"/>
      <w:kern w:val="2"/>
      <w:sz w:val="32"/>
    </w:rPr>
  </w:style>
  <w:style w:type="paragraph" w:customStyle="1" w:styleId="2d">
    <w:name w:val="表格內文2"/>
    <w:basedOn w:val="a2"/>
    <w:rsid w:val="00096BD8"/>
    <w:pPr>
      <w:spacing w:before="60"/>
      <w:textAlignment w:val="auto"/>
    </w:pPr>
  </w:style>
  <w:style w:type="paragraph" w:customStyle="1" w:styleId="font7">
    <w:name w:val="font7"/>
    <w:basedOn w:val="a2"/>
    <w:rsid w:val="00096BD8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color w:val="000000"/>
      <w:szCs w:val="24"/>
    </w:rPr>
  </w:style>
  <w:style w:type="paragraph" w:customStyle="1" w:styleId="affa">
    <w:name w:val="供Ｃ"/>
    <w:basedOn w:val="a2"/>
    <w:rsid w:val="00106459"/>
    <w:pPr>
      <w:tabs>
        <w:tab w:val="left" w:pos="720"/>
        <w:tab w:val="left" w:pos="1417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snapToGrid/>
      <w:spacing w:before="56" w:line="360" w:lineRule="auto"/>
      <w:ind w:left="1610" w:hanging="476"/>
      <w:textAlignment w:val="auto"/>
    </w:pPr>
    <w:rPr>
      <w:rFonts w:ascii="標楷體"/>
      <w:sz w:val="28"/>
      <w:szCs w:val="28"/>
    </w:rPr>
  </w:style>
  <w:style w:type="paragraph" w:customStyle="1" w:styleId="D">
    <w:name w:val="供D"/>
    <w:basedOn w:val="a2"/>
    <w:rsid w:val="00106459"/>
    <w:pPr>
      <w:autoSpaceDE w:val="0"/>
      <w:autoSpaceDN w:val="0"/>
      <w:snapToGrid/>
      <w:spacing w:before="56" w:line="360" w:lineRule="auto"/>
      <w:ind w:left="2147" w:hanging="560"/>
      <w:textAlignment w:val="auto"/>
    </w:pPr>
    <w:rPr>
      <w:rFonts w:ascii="標楷體"/>
      <w:sz w:val="28"/>
      <w:szCs w:val="28"/>
    </w:rPr>
  </w:style>
  <w:style w:type="paragraph" w:customStyle="1" w:styleId="3text2">
    <w:name w:val="項目符號 3 text"/>
    <w:basedOn w:val="a2"/>
    <w:rsid w:val="001818B7"/>
    <w:pPr>
      <w:adjustRightInd/>
      <w:spacing w:before="120"/>
      <w:ind w:left="1985"/>
      <w:textAlignment w:val="auto"/>
    </w:pPr>
    <w:rPr>
      <w:kern w:val="2"/>
      <w:sz w:val="26"/>
    </w:rPr>
  </w:style>
  <w:style w:type="paragraph" w:customStyle="1" w:styleId="table-item">
    <w:name w:val="table-item"/>
    <w:rsid w:val="00D60E26"/>
    <w:pPr>
      <w:widowControl w:val="0"/>
      <w:adjustRightInd w:val="0"/>
      <w:snapToGrid w:val="0"/>
      <w:jc w:val="center"/>
      <w:textAlignment w:val="baseline"/>
    </w:pPr>
    <w:rPr>
      <w:rFonts w:ascii="Times New Roman" w:eastAsia="標楷體"/>
      <w:sz w:val="24"/>
    </w:rPr>
  </w:style>
  <w:style w:type="paragraph" w:customStyle="1" w:styleId="1415">
    <w:name w:val="樣式 本文縮排 + 標楷體 14 點 黑色 左:  1.5 字元"/>
    <w:basedOn w:val="affb"/>
    <w:rsid w:val="00441252"/>
    <w:pPr>
      <w:adjustRightInd/>
      <w:snapToGrid/>
      <w:spacing w:after="0" w:line="0" w:lineRule="atLeast"/>
      <w:ind w:leftChars="150" w:left="150"/>
      <w:textAlignment w:val="auto"/>
    </w:pPr>
    <w:rPr>
      <w:rFonts w:ascii="標楷體" w:hAnsi="標楷體" w:cs="新細明體"/>
      <w:color w:val="000000"/>
      <w:kern w:val="2"/>
      <w:sz w:val="28"/>
    </w:rPr>
  </w:style>
  <w:style w:type="paragraph" w:styleId="affb">
    <w:name w:val="Body Text Indent"/>
    <w:basedOn w:val="a2"/>
    <w:link w:val="affc"/>
    <w:uiPriority w:val="99"/>
    <w:rsid w:val="00441252"/>
    <w:pPr>
      <w:spacing w:after="120"/>
      <w:ind w:leftChars="200" w:left="480"/>
    </w:pPr>
  </w:style>
  <w:style w:type="paragraph" w:styleId="affd">
    <w:name w:val="annotation subject"/>
    <w:basedOn w:val="afe"/>
    <w:next w:val="afe"/>
    <w:link w:val="affe"/>
    <w:uiPriority w:val="99"/>
    <w:rsid w:val="00A845B0"/>
    <w:rPr>
      <w:b/>
      <w:bCs/>
    </w:rPr>
  </w:style>
  <w:style w:type="paragraph" w:styleId="2e">
    <w:name w:val="List Number 2"/>
    <w:basedOn w:val="a2"/>
    <w:rsid w:val="00101FA9"/>
    <w:pPr>
      <w:tabs>
        <w:tab w:val="left" w:pos="720"/>
      </w:tabs>
      <w:overflowPunct w:val="0"/>
      <w:autoSpaceDE w:val="0"/>
      <w:autoSpaceDN w:val="0"/>
      <w:snapToGrid/>
      <w:ind w:left="720" w:hanging="360"/>
    </w:pPr>
    <w:rPr>
      <w:rFonts w:ascii="標楷體"/>
      <w:smallCaps/>
      <w:kern w:val="2"/>
      <w:lang w:eastAsia="en-US"/>
    </w:rPr>
  </w:style>
  <w:style w:type="paragraph" w:customStyle="1" w:styleId="Web1">
    <w:name w:val="內文 (Web)1"/>
    <w:basedOn w:val="a2"/>
    <w:rsid w:val="00101FA9"/>
    <w:pPr>
      <w:widowControl/>
      <w:overflowPunct w:val="0"/>
      <w:autoSpaceDE w:val="0"/>
      <w:autoSpaceDN w:val="0"/>
      <w:snapToGrid/>
      <w:spacing w:before="100" w:after="100"/>
    </w:pPr>
    <w:rPr>
      <w:rFonts w:ascii="Arial Unicode MS" w:eastAsia="Arial Unicode MS"/>
      <w:color w:val="000000"/>
      <w:lang w:eastAsia="en-US"/>
    </w:rPr>
  </w:style>
  <w:style w:type="paragraph" w:customStyle="1" w:styleId="DefaultText">
    <w:name w:val="Default Text"/>
    <w:basedOn w:val="a2"/>
    <w:uiPriority w:val="99"/>
    <w:rsid w:val="000361C6"/>
    <w:pPr>
      <w:autoSpaceDE w:val="0"/>
      <w:autoSpaceDN w:val="0"/>
      <w:snapToGrid/>
      <w:textAlignment w:val="auto"/>
    </w:pPr>
    <w:rPr>
      <w:rFonts w:eastAsia="新細明體"/>
      <w:szCs w:val="24"/>
    </w:rPr>
  </w:style>
  <w:style w:type="paragraph" w:customStyle="1" w:styleId="tt">
    <w:name w:val="tt"/>
    <w:basedOn w:val="a2"/>
    <w:rsid w:val="00B30AC1"/>
    <w:pPr>
      <w:widowControl/>
      <w:adjustRightInd/>
      <w:snapToGri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Cs w:val="24"/>
    </w:rPr>
  </w:style>
  <w:style w:type="paragraph" w:customStyle="1" w:styleId="Figure">
    <w:name w:val="Figure"/>
    <w:basedOn w:val="a2"/>
    <w:rsid w:val="00A75D0F"/>
    <w:pPr>
      <w:widowControl/>
      <w:adjustRightInd/>
      <w:snapToGrid/>
      <w:spacing w:after="120" w:line="240" w:lineRule="atLeast"/>
      <w:jc w:val="center"/>
      <w:textAlignment w:val="auto"/>
    </w:pPr>
    <w:rPr>
      <w:rFonts w:ascii="Book Antiqua" w:eastAsia="新細明體" w:hAnsi="Book Antiqua"/>
      <w:b/>
      <w:color w:val="000000"/>
      <w:sz w:val="20"/>
      <w:lang w:val="en-GB"/>
    </w:rPr>
  </w:style>
  <w:style w:type="paragraph" w:customStyle="1" w:styleId="BodyTextIndent5">
    <w:name w:val="Body Text Indent .5"/>
    <w:basedOn w:val="afa"/>
    <w:rsid w:val="00DB5106"/>
    <w:pPr>
      <w:widowControl/>
      <w:spacing w:after="120"/>
      <w:ind w:leftChars="0" w:left="0" w:rightChars="0" w:right="0"/>
    </w:pPr>
    <w:rPr>
      <w:rFonts w:ascii="Times New Roman" w:eastAsia="新細明體"/>
      <w:bCs w:val="0"/>
      <w:kern w:val="0"/>
      <w:szCs w:val="20"/>
      <w:lang w:eastAsia="en-US"/>
    </w:rPr>
  </w:style>
  <w:style w:type="paragraph" w:customStyle="1" w:styleId="1d">
    <w:name w:val="標題1"/>
    <w:basedOn w:val="a2"/>
    <w:link w:val="1e"/>
    <w:qFormat/>
    <w:rsid w:val="008E31D4"/>
    <w:pPr>
      <w:widowControl/>
      <w:adjustRightInd/>
      <w:snapToGrid/>
      <w:textAlignment w:val="auto"/>
    </w:pPr>
    <w:rPr>
      <w:rFonts w:ascii="Arial" w:eastAsia="新細明體" w:hAnsi="Arial"/>
      <w:b/>
      <w:sz w:val="36"/>
      <w:lang w:val="en-GB" w:eastAsia="en-US"/>
    </w:rPr>
  </w:style>
  <w:style w:type="paragraph" w:customStyle="1" w:styleId="DefaultParagraphFontParaChar">
    <w:name w:val="Default Paragraph Font Para Char"/>
    <w:basedOn w:val="a2"/>
    <w:rsid w:val="008E31D4"/>
    <w:pPr>
      <w:widowControl/>
      <w:adjustRightInd/>
      <w:snapToGrid/>
      <w:spacing w:after="160" w:line="240" w:lineRule="exact"/>
      <w:textAlignment w:val="auto"/>
    </w:pPr>
    <w:rPr>
      <w:rFonts w:ascii="Verdana" w:eastAsia="新細明體" w:hAnsi="Verdana"/>
      <w:sz w:val="20"/>
      <w:lang w:eastAsia="en-US"/>
    </w:rPr>
  </w:style>
  <w:style w:type="paragraph" w:customStyle="1" w:styleId="afff">
    <w:name w:val="第一層"/>
    <w:rsid w:val="00C5339E"/>
    <w:pPr>
      <w:tabs>
        <w:tab w:val="num" w:pos="425"/>
      </w:tabs>
      <w:ind w:left="425" w:hanging="425"/>
    </w:pPr>
    <w:rPr>
      <w:rFonts w:ascii="Arial" w:eastAsia="新細明體" w:hAnsi="Arial"/>
      <w:b/>
      <w:noProof/>
      <w:sz w:val="36"/>
    </w:rPr>
  </w:style>
  <w:style w:type="paragraph" w:customStyle="1" w:styleId="afff0">
    <w:name w:val="第二層"/>
    <w:basedOn w:val="afff"/>
    <w:rsid w:val="00C5339E"/>
    <w:pPr>
      <w:numPr>
        <w:ilvl w:val="1"/>
      </w:numPr>
      <w:tabs>
        <w:tab w:val="num" w:pos="360"/>
        <w:tab w:val="num" w:pos="425"/>
      </w:tabs>
      <w:ind w:left="360" w:hanging="360"/>
    </w:pPr>
    <w:rPr>
      <w:noProof w:val="0"/>
      <w:sz w:val="28"/>
    </w:rPr>
  </w:style>
  <w:style w:type="paragraph" w:customStyle="1" w:styleId="afff1">
    <w:name w:val="第三層"/>
    <w:basedOn w:val="afff0"/>
    <w:uiPriority w:val="99"/>
    <w:rsid w:val="00C5339E"/>
    <w:pPr>
      <w:numPr>
        <w:ilvl w:val="2"/>
      </w:numPr>
      <w:tabs>
        <w:tab w:val="num" w:pos="360"/>
      </w:tabs>
      <w:ind w:left="360" w:hanging="360"/>
    </w:pPr>
    <w:rPr>
      <w:sz w:val="24"/>
    </w:rPr>
  </w:style>
  <w:style w:type="paragraph" w:customStyle="1" w:styleId="afff2">
    <w:name w:val="第四層"/>
    <w:basedOn w:val="afff1"/>
    <w:rsid w:val="00C5339E"/>
    <w:pPr>
      <w:numPr>
        <w:ilvl w:val="3"/>
      </w:numPr>
      <w:tabs>
        <w:tab w:val="num" w:pos="360"/>
        <w:tab w:val="num" w:pos="1080"/>
      </w:tabs>
      <w:ind w:left="360" w:hanging="360"/>
    </w:pPr>
  </w:style>
  <w:style w:type="paragraph" w:customStyle="1" w:styleId="DefaultText12">
    <w:name w:val="Default Text:1:2"/>
    <w:basedOn w:val="a2"/>
    <w:rsid w:val="00C5339E"/>
    <w:pPr>
      <w:widowControl/>
      <w:overflowPunct w:val="0"/>
      <w:autoSpaceDE w:val="0"/>
      <w:autoSpaceDN w:val="0"/>
      <w:snapToGrid/>
    </w:pPr>
    <w:rPr>
      <w:rFonts w:ascii="細明體" w:eastAsia="細明體"/>
      <w:noProof/>
      <w:szCs w:val="24"/>
      <w:lang w:eastAsia="en-US"/>
    </w:rPr>
  </w:style>
  <w:style w:type="paragraph" w:customStyle="1" w:styleId="r1">
    <w:name w:val="ªí®æ¤å¦r:1"/>
    <w:basedOn w:val="a2"/>
    <w:rsid w:val="00C5339E"/>
    <w:pPr>
      <w:widowControl/>
      <w:overflowPunct w:val="0"/>
      <w:autoSpaceDE w:val="0"/>
      <w:autoSpaceDN w:val="0"/>
      <w:snapToGrid/>
    </w:pPr>
    <w:rPr>
      <w:rFonts w:ascii="細明體" w:eastAsia="細明體"/>
      <w:noProof/>
      <w:szCs w:val="24"/>
      <w:lang w:eastAsia="en-US"/>
    </w:rPr>
  </w:style>
  <w:style w:type="paragraph" w:styleId="afff3">
    <w:name w:val="List Paragraph"/>
    <w:basedOn w:val="a2"/>
    <w:uiPriority w:val="34"/>
    <w:qFormat/>
    <w:rsid w:val="00412097"/>
    <w:pPr>
      <w:ind w:leftChars="200" w:left="480"/>
    </w:pPr>
  </w:style>
  <w:style w:type="paragraph" w:customStyle="1" w:styleId="1f">
    <w:name w:val="頁尾1"/>
    <w:basedOn w:val="a2"/>
    <w:rsid w:val="00C32677"/>
    <w:pPr>
      <w:widowControl/>
      <w:adjustRightInd/>
      <w:snapToGrid/>
      <w:spacing w:line="240" w:lineRule="exact"/>
      <w:ind w:right="513"/>
      <w:textAlignment w:val="auto"/>
    </w:pPr>
    <w:rPr>
      <w:rFonts w:ascii="Arial" w:eastAsia="新細明體" w:hAnsi="Arial"/>
      <w:sz w:val="16"/>
      <w:lang w:val="en-GB" w:eastAsia="en-US"/>
    </w:rPr>
  </w:style>
  <w:style w:type="paragraph" w:customStyle="1" w:styleId="Text0">
    <w:name w:val="Text"/>
    <w:basedOn w:val="a2"/>
    <w:rsid w:val="00C32677"/>
    <w:pPr>
      <w:widowControl/>
      <w:adjustRightInd/>
      <w:snapToGrid/>
      <w:spacing w:line="240" w:lineRule="exact"/>
      <w:ind w:right="513"/>
      <w:textAlignment w:val="auto"/>
    </w:pPr>
    <w:rPr>
      <w:rFonts w:ascii="Arial" w:eastAsia="新細明體" w:hAnsi="Arial"/>
      <w:sz w:val="20"/>
      <w:lang w:val="en-GB" w:eastAsia="en-US"/>
    </w:rPr>
  </w:style>
  <w:style w:type="paragraph" w:customStyle="1" w:styleId="1f0">
    <w:name w:val="副標題1"/>
    <w:basedOn w:val="a2"/>
    <w:rsid w:val="00C32677"/>
    <w:pPr>
      <w:widowControl/>
      <w:adjustRightInd/>
      <w:snapToGrid/>
      <w:spacing w:line="480" w:lineRule="exact"/>
      <w:textAlignment w:val="auto"/>
    </w:pPr>
    <w:rPr>
      <w:rFonts w:ascii="Arial" w:eastAsia="新細明體" w:hAnsi="Arial"/>
      <w:b/>
      <w:sz w:val="28"/>
      <w:lang w:val="en-GB" w:eastAsia="en-US"/>
    </w:rPr>
  </w:style>
  <w:style w:type="paragraph" w:customStyle="1" w:styleId="CopyrightInfo">
    <w:name w:val="CopyrightInfo"/>
    <w:rsid w:val="00C32677"/>
    <w:pPr>
      <w:spacing w:before="60"/>
      <w:ind w:right="360"/>
      <w:jc w:val="both"/>
    </w:pPr>
    <w:rPr>
      <w:rFonts w:ascii="Arial" w:eastAsia="新細明體" w:hAnsi="Arial"/>
      <w:lang w:eastAsia="cs-CZ"/>
    </w:rPr>
  </w:style>
  <w:style w:type="paragraph" w:styleId="afff4">
    <w:name w:val="table of figures"/>
    <w:basedOn w:val="a2"/>
    <w:next w:val="a2"/>
    <w:rsid w:val="00C32677"/>
    <w:pPr>
      <w:widowControl/>
      <w:adjustRightInd/>
      <w:snapToGrid/>
      <w:ind w:left="400" w:hanging="400"/>
      <w:textAlignment w:val="auto"/>
    </w:pPr>
    <w:rPr>
      <w:rFonts w:ascii="Arial" w:eastAsia="新細明體" w:hAnsi="Arial"/>
      <w:sz w:val="22"/>
      <w:lang w:eastAsia="en-US"/>
    </w:rPr>
  </w:style>
  <w:style w:type="paragraph" w:styleId="afff5">
    <w:name w:val="caption"/>
    <w:basedOn w:val="a2"/>
    <w:next w:val="a2"/>
    <w:uiPriority w:val="99"/>
    <w:qFormat/>
    <w:rsid w:val="00C32677"/>
    <w:pPr>
      <w:keepNext/>
      <w:widowControl/>
      <w:adjustRightInd/>
      <w:snapToGrid/>
      <w:spacing w:before="120" w:after="120"/>
      <w:textAlignment w:val="auto"/>
    </w:pPr>
    <w:rPr>
      <w:rFonts w:ascii="Arial" w:eastAsia="新細明體" w:hAnsi="Arial"/>
      <w:b/>
      <w:bCs/>
      <w:sz w:val="22"/>
      <w:lang w:eastAsia="en-US"/>
    </w:rPr>
  </w:style>
  <w:style w:type="paragraph" w:customStyle="1" w:styleId="HeaderwoNumbering">
    <w:name w:val="Header w/o Numbering"/>
    <w:basedOn w:val="1d"/>
    <w:rsid w:val="00C32677"/>
    <w:pPr>
      <w:spacing w:before="120" w:after="360"/>
    </w:pPr>
  </w:style>
  <w:style w:type="paragraph" w:customStyle="1" w:styleId="HeaderwoNumber">
    <w:name w:val="Header w/o Number"/>
    <w:basedOn w:val="1d"/>
    <w:rsid w:val="00C32677"/>
    <w:pPr>
      <w:spacing w:before="120" w:after="360"/>
    </w:pPr>
  </w:style>
  <w:style w:type="paragraph" w:customStyle="1" w:styleId="TableText">
    <w:name w:val="Table Text"/>
    <w:basedOn w:val="a2"/>
    <w:rsid w:val="00C32677"/>
    <w:pPr>
      <w:widowControl/>
      <w:adjustRightInd/>
      <w:snapToGrid/>
      <w:spacing w:before="60" w:after="60"/>
      <w:textAlignment w:val="auto"/>
    </w:pPr>
    <w:rPr>
      <w:rFonts w:ascii="Arial" w:eastAsia="新細明體" w:hAnsi="Arial"/>
      <w:sz w:val="22"/>
      <w:lang w:eastAsia="de-DE"/>
    </w:rPr>
  </w:style>
  <w:style w:type="paragraph" w:customStyle="1" w:styleId="TableHeader">
    <w:name w:val="Table Header"/>
    <w:basedOn w:val="TableText"/>
    <w:rsid w:val="00C32677"/>
    <w:pPr>
      <w:keepNext/>
    </w:pPr>
    <w:rPr>
      <w:b/>
      <w:bCs/>
    </w:rPr>
  </w:style>
  <w:style w:type="paragraph" w:styleId="2f">
    <w:name w:val="Body Text 2"/>
    <w:basedOn w:val="a2"/>
    <w:link w:val="2f0"/>
    <w:uiPriority w:val="99"/>
    <w:rsid w:val="00C32677"/>
    <w:pPr>
      <w:widowControl/>
      <w:adjustRightInd/>
      <w:snapToGrid/>
      <w:textAlignment w:val="auto"/>
    </w:pPr>
    <w:rPr>
      <w:rFonts w:ascii="Arial" w:eastAsia="新細明體" w:hAnsi="Arial"/>
      <w:snapToGrid w:val="0"/>
      <w:color w:val="000000"/>
      <w:sz w:val="22"/>
      <w:szCs w:val="24"/>
      <w:lang w:val="de-CH" w:eastAsia="de-DE"/>
    </w:rPr>
  </w:style>
  <w:style w:type="character" w:customStyle="1" w:styleId="2f0">
    <w:name w:val="本文 2 字元"/>
    <w:basedOn w:val="a3"/>
    <w:link w:val="2f"/>
    <w:uiPriority w:val="99"/>
    <w:rsid w:val="00C32677"/>
    <w:rPr>
      <w:rFonts w:ascii="Arial" w:eastAsia="新細明體" w:hAnsi="Arial"/>
      <w:snapToGrid w:val="0"/>
      <w:color w:val="000000"/>
      <w:sz w:val="22"/>
      <w:szCs w:val="24"/>
      <w:lang w:val="de-CH" w:eastAsia="de-DE"/>
    </w:rPr>
  </w:style>
  <w:style w:type="paragraph" w:customStyle="1" w:styleId="TableTitle">
    <w:name w:val="Table Title"/>
    <w:basedOn w:val="TableText"/>
    <w:rsid w:val="00C32677"/>
    <w:pPr>
      <w:keepLines/>
      <w:spacing w:after="180"/>
    </w:pPr>
    <w:rPr>
      <w:b/>
      <w:bCs/>
      <w:i/>
      <w:iCs/>
      <w:lang w:val="de-CH"/>
    </w:rPr>
  </w:style>
  <w:style w:type="paragraph" w:customStyle="1" w:styleId="Highlight">
    <w:name w:val="Highlight"/>
    <w:basedOn w:val="TableText"/>
    <w:rsid w:val="00C32677"/>
    <w:pPr>
      <w:keepLines/>
      <w:suppressAutoHyphens/>
      <w:spacing w:after="180"/>
    </w:pPr>
    <w:rPr>
      <w:i/>
      <w:lang w:val="de-CH" w:eastAsia="en-US"/>
    </w:rPr>
  </w:style>
  <w:style w:type="paragraph" w:styleId="49">
    <w:name w:val="List Bullet 4"/>
    <w:basedOn w:val="a2"/>
    <w:autoRedefine/>
    <w:rsid w:val="00C32677"/>
    <w:pPr>
      <w:widowControl/>
      <w:tabs>
        <w:tab w:val="num" w:pos="1440"/>
      </w:tabs>
      <w:adjustRightInd/>
      <w:snapToGrid/>
      <w:ind w:left="144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styleId="54">
    <w:name w:val="List Bullet 5"/>
    <w:basedOn w:val="a2"/>
    <w:autoRedefine/>
    <w:rsid w:val="00C32677"/>
    <w:pPr>
      <w:widowControl/>
      <w:tabs>
        <w:tab w:val="num" w:pos="1800"/>
      </w:tabs>
      <w:adjustRightInd/>
      <w:snapToGrid/>
      <w:ind w:left="180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styleId="afff6">
    <w:name w:val="List Number"/>
    <w:basedOn w:val="a2"/>
    <w:rsid w:val="00C32677"/>
    <w:pPr>
      <w:widowControl/>
      <w:tabs>
        <w:tab w:val="num" w:pos="360"/>
      </w:tabs>
      <w:adjustRightInd/>
      <w:snapToGrid/>
      <w:ind w:left="36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styleId="3d">
    <w:name w:val="List Number 3"/>
    <w:basedOn w:val="a2"/>
    <w:rsid w:val="00C32677"/>
    <w:pPr>
      <w:widowControl/>
      <w:tabs>
        <w:tab w:val="num" w:pos="1080"/>
      </w:tabs>
      <w:adjustRightInd/>
      <w:snapToGrid/>
      <w:ind w:left="108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styleId="4a">
    <w:name w:val="List Number 4"/>
    <w:basedOn w:val="a2"/>
    <w:rsid w:val="00C32677"/>
    <w:pPr>
      <w:widowControl/>
      <w:tabs>
        <w:tab w:val="num" w:pos="1440"/>
      </w:tabs>
      <w:adjustRightInd/>
      <w:snapToGrid/>
      <w:ind w:left="144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styleId="55">
    <w:name w:val="List Number 5"/>
    <w:basedOn w:val="a2"/>
    <w:rsid w:val="00C32677"/>
    <w:pPr>
      <w:widowControl/>
      <w:tabs>
        <w:tab w:val="num" w:pos="1800"/>
      </w:tabs>
      <w:adjustRightInd/>
      <w:snapToGrid/>
      <w:ind w:left="180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customStyle="1" w:styleId="L1Txt">
    <w:name w:val="L1Txt"/>
    <w:basedOn w:val="a2"/>
    <w:rsid w:val="00C32677"/>
    <w:pPr>
      <w:keepLines/>
      <w:widowControl/>
      <w:tabs>
        <w:tab w:val="left" w:pos="-720"/>
      </w:tabs>
      <w:suppressAutoHyphens/>
      <w:adjustRightInd/>
      <w:snapToGrid/>
      <w:spacing w:after="20"/>
      <w:jc w:val="both"/>
      <w:textAlignment w:val="auto"/>
    </w:pPr>
    <w:rPr>
      <w:rFonts w:ascii="Helvetica" w:eastAsia="新細明體" w:hAnsi="Helvetica"/>
      <w:spacing w:val="-3"/>
      <w:kern w:val="1"/>
      <w:sz w:val="22"/>
      <w:lang w:val="en-AU"/>
    </w:rPr>
  </w:style>
  <w:style w:type="character" w:styleId="afff7">
    <w:name w:val="line number"/>
    <w:basedOn w:val="a3"/>
    <w:rsid w:val="00C32677"/>
  </w:style>
  <w:style w:type="paragraph" w:customStyle="1" w:styleId="body1">
    <w:name w:val="body1"/>
    <w:basedOn w:val="a2"/>
    <w:rsid w:val="00C32677"/>
    <w:pPr>
      <w:widowControl/>
      <w:adjustRightInd/>
      <w:snapToGrid/>
      <w:spacing w:before="60" w:after="60"/>
      <w:textAlignment w:val="auto"/>
    </w:pPr>
    <w:rPr>
      <w:rFonts w:eastAsia="新細明體"/>
    </w:rPr>
  </w:style>
  <w:style w:type="paragraph" w:customStyle="1" w:styleId="afff8">
    <w:name w:val="(一)"/>
    <w:basedOn w:val="a2"/>
    <w:rsid w:val="00C32677"/>
    <w:pPr>
      <w:tabs>
        <w:tab w:val="left" w:pos="2977"/>
      </w:tabs>
      <w:snapToGrid/>
      <w:spacing w:before="60" w:after="60" w:line="360" w:lineRule="atLeast"/>
      <w:ind w:left="2269"/>
      <w:jc w:val="both"/>
      <w:textAlignment w:val="auto"/>
    </w:pPr>
    <w:rPr>
      <w:rFonts w:ascii="華康中楷體" w:eastAsia="華康中楷體"/>
    </w:rPr>
  </w:style>
  <w:style w:type="paragraph" w:styleId="afff9">
    <w:name w:val="Title"/>
    <w:basedOn w:val="a2"/>
    <w:next w:val="a2"/>
    <w:link w:val="afffa"/>
    <w:uiPriority w:val="99"/>
    <w:qFormat/>
    <w:rsid w:val="00C32677"/>
    <w:pPr>
      <w:widowControl/>
      <w:adjustRightInd/>
      <w:snapToGrid/>
      <w:spacing w:before="240" w:after="60"/>
      <w:jc w:val="center"/>
      <w:textAlignment w:val="auto"/>
      <w:outlineLvl w:val="0"/>
    </w:pPr>
    <w:rPr>
      <w:rFonts w:ascii="Cambria" w:eastAsia="新細明體" w:hAnsi="Cambria"/>
      <w:b/>
      <w:bCs/>
      <w:sz w:val="32"/>
      <w:szCs w:val="32"/>
      <w:lang w:eastAsia="en-US"/>
    </w:rPr>
  </w:style>
  <w:style w:type="character" w:customStyle="1" w:styleId="afffa">
    <w:name w:val="標題 字元"/>
    <w:basedOn w:val="a3"/>
    <w:link w:val="afff9"/>
    <w:uiPriority w:val="99"/>
    <w:rsid w:val="00C32677"/>
    <w:rPr>
      <w:rFonts w:ascii="Cambria" w:eastAsia="新細明體" w:hAnsi="Cambria"/>
      <w:b/>
      <w:bCs/>
      <w:sz w:val="32"/>
      <w:szCs w:val="32"/>
      <w:lang w:eastAsia="en-US"/>
    </w:rPr>
  </w:style>
  <w:style w:type="character" w:customStyle="1" w:styleId="1f1">
    <w:name w:val="字元 字元1"/>
    <w:basedOn w:val="a3"/>
    <w:rsid w:val="00C32677"/>
    <w:rPr>
      <w:rFonts w:ascii="Cambria" w:hAnsi="Cambria" w:cs="Times New Roman"/>
      <w:b/>
      <w:bCs/>
      <w:sz w:val="32"/>
      <w:szCs w:val="32"/>
      <w:lang w:eastAsia="en-US"/>
    </w:rPr>
  </w:style>
  <w:style w:type="paragraph" w:styleId="afffb">
    <w:name w:val="Plain Text"/>
    <w:basedOn w:val="a2"/>
    <w:link w:val="afffc"/>
    <w:uiPriority w:val="99"/>
    <w:rsid w:val="00C32677"/>
    <w:pPr>
      <w:adjustRightInd/>
      <w:snapToGrid/>
      <w:textAlignment w:val="auto"/>
    </w:pPr>
    <w:rPr>
      <w:rFonts w:ascii="細明體" w:eastAsia="細明體" w:hAnsi="Courier New" w:cs="Courier New"/>
      <w:kern w:val="2"/>
      <w:szCs w:val="24"/>
    </w:rPr>
  </w:style>
  <w:style w:type="character" w:customStyle="1" w:styleId="afffc">
    <w:name w:val="純文字 字元"/>
    <w:basedOn w:val="a3"/>
    <w:link w:val="afffb"/>
    <w:uiPriority w:val="99"/>
    <w:rsid w:val="00C32677"/>
    <w:rPr>
      <w:rFonts w:hAnsi="Courier New" w:cs="Courier New"/>
      <w:kern w:val="2"/>
      <w:sz w:val="24"/>
      <w:szCs w:val="24"/>
    </w:rPr>
  </w:style>
  <w:style w:type="character" w:customStyle="1" w:styleId="afffd">
    <w:name w:val="字元 字元"/>
    <w:basedOn w:val="a3"/>
    <w:rsid w:val="00C32677"/>
    <w:rPr>
      <w:rFonts w:ascii="細明體" w:eastAsia="細明體" w:hAnsi="Courier New" w:cs="Courier New"/>
      <w:kern w:val="2"/>
      <w:sz w:val="24"/>
      <w:szCs w:val="24"/>
    </w:rPr>
  </w:style>
  <w:style w:type="character" w:customStyle="1" w:styleId="56">
    <w:name w:val="字元 字元5"/>
    <w:basedOn w:val="a3"/>
    <w:rsid w:val="00C32677"/>
    <w:rPr>
      <w:rFonts w:ascii="Arial" w:eastAsia="新細明體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2f1">
    <w:name w:val="字元 字元2"/>
    <w:basedOn w:val="a3"/>
    <w:rsid w:val="00C32677"/>
    <w:rPr>
      <w:rFonts w:ascii="Arial" w:hAnsi="Arial"/>
      <w:i/>
      <w:sz w:val="22"/>
      <w:szCs w:val="24"/>
      <w:lang w:eastAsia="en-US"/>
    </w:rPr>
  </w:style>
  <w:style w:type="character" w:customStyle="1" w:styleId="class2">
    <w:name w:val="class2"/>
    <w:basedOn w:val="a3"/>
    <w:rsid w:val="00C32677"/>
  </w:style>
  <w:style w:type="character" w:customStyle="1" w:styleId="4b">
    <w:name w:val="字元 字元4"/>
    <w:basedOn w:val="a3"/>
    <w:rsid w:val="00C32677"/>
    <w:rPr>
      <w:rFonts w:ascii="Arial" w:eastAsia="新細明體" w:hAnsi="Arial" w:cs="Arial"/>
      <w:b/>
      <w:bCs/>
      <w:sz w:val="26"/>
      <w:szCs w:val="26"/>
      <w:lang w:val="en-US" w:eastAsia="en-US" w:bidi="ar-SA"/>
    </w:rPr>
  </w:style>
  <w:style w:type="character" w:customStyle="1" w:styleId="3e">
    <w:name w:val="字元 字元3"/>
    <w:basedOn w:val="a3"/>
    <w:rsid w:val="00C32677"/>
    <w:rPr>
      <w:rFonts w:ascii="Arial" w:eastAsia="新細明體" w:hAnsi="Arial"/>
      <w:bCs/>
      <w:i/>
      <w:sz w:val="24"/>
      <w:szCs w:val="28"/>
      <w:lang w:val="en-US" w:eastAsia="en-US" w:bidi="ar-SA"/>
    </w:rPr>
  </w:style>
  <w:style w:type="paragraph" w:styleId="Web">
    <w:name w:val="Normal (Web)"/>
    <w:basedOn w:val="a2"/>
    <w:uiPriority w:val="99"/>
    <w:unhideWhenUsed/>
    <w:rsid w:val="00C32677"/>
    <w:pPr>
      <w:widowControl/>
      <w:adjustRightInd/>
      <w:snapToGrid/>
      <w:spacing w:before="100" w:beforeAutospacing="1" w:after="100" w:afterAutospacing="1"/>
      <w:textAlignment w:val="auto"/>
    </w:pPr>
    <w:rPr>
      <w:rFonts w:ascii="新細明體" w:eastAsia="新細明體" w:hAnsi="新細明體" w:cs="新細明體"/>
      <w:szCs w:val="24"/>
    </w:rPr>
  </w:style>
  <w:style w:type="paragraph" w:customStyle="1" w:styleId="1Calibri">
    <w:name w:val="樣式 標題 1 + (拉丁) Calibri (中文) 微軟正黑體 (符號) 微軟正黑體 非粗體"/>
    <w:basedOn w:val="10"/>
    <w:link w:val="1Calibri0"/>
    <w:autoRedefine/>
    <w:rsid w:val="00C32677"/>
    <w:pPr>
      <w:keepNext/>
      <w:widowControl/>
      <w:tabs>
        <w:tab w:val="clear" w:pos="7655"/>
        <w:tab w:val="num" w:pos="357"/>
      </w:tabs>
      <w:autoSpaceDE/>
      <w:autoSpaceDN/>
      <w:adjustRightInd/>
      <w:snapToGrid/>
      <w:spacing w:before="240" w:after="240" w:line="360" w:lineRule="auto"/>
      <w:ind w:left="357" w:hanging="357"/>
      <w:textAlignment w:val="auto"/>
    </w:pPr>
    <w:rPr>
      <w:rFonts w:ascii="Calibri" w:eastAsia="文鼎新粗黑" w:hAnsi="Calibri" w:cs="Arial"/>
      <w:b w:val="0"/>
      <w:iCs/>
      <w:noProof w:val="0"/>
      <w:kern w:val="32"/>
      <w:sz w:val="32"/>
      <w:szCs w:val="32"/>
    </w:rPr>
  </w:style>
  <w:style w:type="character" w:customStyle="1" w:styleId="1Calibri0">
    <w:name w:val="樣式 標題 1 + (拉丁) Calibri (中文) 微軟正黑體 (符號) 微軟正黑體 非粗體 字元"/>
    <w:basedOn w:val="11"/>
    <w:link w:val="1Calibri"/>
    <w:rsid w:val="00C32677"/>
    <w:rPr>
      <w:rFonts w:ascii="Calibri" w:eastAsia="文鼎新粗黑" w:hAnsi="Calibri" w:cs="Arial"/>
      <w:b w:val="0"/>
      <w:iCs/>
      <w:noProof/>
      <w:kern w:val="32"/>
      <w:sz w:val="32"/>
      <w:szCs w:val="32"/>
    </w:rPr>
  </w:style>
  <w:style w:type="paragraph" w:customStyle="1" w:styleId="0">
    <w:name w:val="表格內文0"/>
    <w:basedOn w:val="a2"/>
    <w:rsid w:val="00C32677"/>
    <w:pPr>
      <w:widowControl/>
      <w:numPr>
        <w:numId w:val="3"/>
      </w:numPr>
      <w:adjustRightInd/>
      <w:snapToGrid/>
      <w:textAlignment w:val="auto"/>
    </w:pPr>
    <w:rPr>
      <w:rFonts w:ascii="Arial" w:eastAsia="新細明體" w:hAnsi="Arial"/>
      <w:sz w:val="22"/>
      <w:lang w:eastAsia="en-US"/>
    </w:rPr>
  </w:style>
  <w:style w:type="paragraph" w:customStyle="1" w:styleId="1Calibri1">
    <w:name w:val="樣式 樣式 標題 1 + (拉丁) Calibri (中文) 微軟正黑體 (符號) 微軟正黑體 非粗體 + 斜體1"/>
    <w:basedOn w:val="a2"/>
    <w:next w:val="DefaultParagraphFontParaChar"/>
    <w:link w:val="1Calibri10"/>
    <w:autoRedefine/>
    <w:rsid w:val="00C32677"/>
    <w:pPr>
      <w:keepNext/>
      <w:pageBreakBefore/>
      <w:widowControl/>
      <w:tabs>
        <w:tab w:val="num" w:pos="1678"/>
      </w:tabs>
      <w:adjustRightInd/>
      <w:snapToGrid/>
      <w:spacing w:before="240" w:after="240" w:line="360" w:lineRule="auto"/>
      <w:ind w:left="1678" w:hanging="465"/>
      <w:textAlignment w:val="auto"/>
      <w:outlineLvl w:val="0"/>
    </w:pPr>
    <w:rPr>
      <w:rFonts w:ascii="Calibri" w:eastAsia="文鼎新粗黑" w:hAnsi="Calibri" w:cs="Arial"/>
      <w:iCs/>
      <w:kern w:val="32"/>
      <w:sz w:val="32"/>
      <w:szCs w:val="32"/>
    </w:rPr>
  </w:style>
  <w:style w:type="character" w:customStyle="1" w:styleId="1Calibri10">
    <w:name w:val="樣式 樣式 標題 1 + (拉丁) Calibri (中文) 微軟正黑體 (符號) 微軟正黑體 非粗體 + 斜體1 字元"/>
    <w:basedOn w:val="a3"/>
    <w:link w:val="1Calibri1"/>
    <w:rsid w:val="00C32677"/>
    <w:rPr>
      <w:rFonts w:ascii="Calibri" w:eastAsia="文鼎新粗黑" w:hAnsi="Calibri" w:cs="Arial"/>
      <w:iCs/>
      <w:kern w:val="32"/>
      <w:sz w:val="32"/>
      <w:szCs w:val="32"/>
    </w:rPr>
  </w:style>
  <w:style w:type="paragraph" w:customStyle="1" w:styleId="5TEXT">
    <w:name w:val="標題5.TEXT"/>
    <w:basedOn w:val="a2"/>
    <w:next w:val="a2"/>
    <w:rsid w:val="008961E9"/>
    <w:pPr>
      <w:spacing w:before="120"/>
      <w:ind w:left="1134" w:firstLine="680"/>
      <w:textAlignment w:val="auto"/>
    </w:pPr>
    <w:rPr>
      <w:kern w:val="2"/>
      <w:sz w:val="26"/>
    </w:rPr>
  </w:style>
  <w:style w:type="paragraph" w:customStyle="1" w:styleId="9TEXT">
    <w:name w:val="標題9.TEXT"/>
    <w:basedOn w:val="a2"/>
    <w:next w:val="a2"/>
    <w:autoRedefine/>
    <w:rsid w:val="008961E9"/>
    <w:pPr>
      <w:adjustRightInd/>
      <w:spacing w:before="120"/>
      <w:ind w:left="2977"/>
      <w:textAlignment w:val="auto"/>
    </w:pPr>
    <w:rPr>
      <w:kern w:val="2"/>
    </w:rPr>
  </w:style>
  <w:style w:type="paragraph" w:customStyle="1" w:styleId="6">
    <w:name w:val="項目符號 6"/>
    <w:basedOn w:val="a2"/>
    <w:next w:val="a2"/>
    <w:autoRedefine/>
    <w:rsid w:val="008961E9"/>
    <w:pPr>
      <w:numPr>
        <w:numId w:val="4"/>
      </w:numPr>
      <w:tabs>
        <w:tab w:val="clear" w:pos="3053"/>
        <w:tab w:val="num" w:pos="2977"/>
      </w:tabs>
      <w:adjustRightInd/>
      <w:spacing w:before="120"/>
      <w:textAlignment w:val="auto"/>
    </w:pPr>
    <w:rPr>
      <w:kern w:val="2"/>
    </w:rPr>
  </w:style>
  <w:style w:type="paragraph" w:customStyle="1" w:styleId="71">
    <w:name w:val="項目符號 7"/>
    <w:basedOn w:val="a2"/>
    <w:autoRedefine/>
    <w:uiPriority w:val="99"/>
    <w:rsid w:val="008961E9"/>
    <w:pPr>
      <w:numPr>
        <w:numId w:val="5"/>
      </w:numPr>
      <w:tabs>
        <w:tab w:val="clear" w:pos="3337"/>
        <w:tab w:val="left" w:pos="3260"/>
      </w:tabs>
      <w:adjustRightInd/>
      <w:spacing w:before="120"/>
      <w:ind w:left="3261" w:hanging="284"/>
      <w:textAlignment w:val="auto"/>
    </w:pPr>
    <w:rPr>
      <w:kern w:val="2"/>
    </w:rPr>
  </w:style>
  <w:style w:type="paragraph" w:customStyle="1" w:styleId="afffe">
    <w:name w:val="專案名稱"/>
    <w:basedOn w:val="a2"/>
    <w:next w:val="a2"/>
    <w:rsid w:val="008961E9"/>
    <w:pPr>
      <w:adjustRightInd/>
      <w:snapToGrid/>
      <w:jc w:val="center"/>
      <w:textAlignment w:val="auto"/>
    </w:pPr>
    <w:rPr>
      <w:rFonts w:ascii="Arial" w:hAnsi="Arial"/>
      <w:kern w:val="2"/>
      <w:sz w:val="36"/>
    </w:rPr>
  </w:style>
  <w:style w:type="paragraph" w:customStyle="1" w:styleId="8">
    <w:name w:val="項目符號 8"/>
    <w:basedOn w:val="a2"/>
    <w:autoRedefine/>
    <w:rsid w:val="008961E9"/>
    <w:pPr>
      <w:numPr>
        <w:numId w:val="6"/>
      </w:numPr>
      <w:tabs>
        <w:tab w:val="clear" w:pos="3620"/>
        <w:tab w:val="num" w:pos="3544"/>
      </w:tabs>
      <w:adjustRightInd/>
      <w:spacing w:before="120"/>
      <w:textAlignment w:val="auto"/>
    </w:pPr>
    <w:rPr>
      <w:kern w:val="2"/>
    </w:rPr>
  </w:style>
  <w:style w:type="paragraph" w:customStyle="1" w:styleId="9">
    <w:name w:val="項目符號 9"/>
    <w:basedOn w:val="a2"/>
    <w:autoRedefine/>
    <w:rsid w:val="008961E9"/>
    <w:pPr>
      <w:numPr>
        <w:numId w:val="7"/>
      </w:numPr>
      <w:tabs>
        <w:tab w:val="clear" w:pos="4187"/>
        <w:tab w:val="left" w:pos="3827"/>
      </w:tabs>
      <w:adjustRightInd/>
      <w:snapToGrid/>
      <w:spacing w:before="120"/>
      <w:ind w:left="3828" w:hanging="284"/>
      <w:textAlignment w:val="auto"/>
    </w:pPr>
    <w:rPr>
      <w:kern w:val="2"/>
    </w:rPr>
  </w:style>
  <w:style w:type="paragraph" w:customStyle="1" w:styleId="2text2">
    <w:name w:val="項目符號 2 text"/>
    <w:uiPriority w:val="99"/>
    <w:rsid w:val="008961E9"/>
    <w:pPr>
      <w:snapToGrid w:val="0"/>
      <w:spacing w:before="120"/>
      <w:ind w:left="1985"/>
    </w:pPr>
    <w:rPr>
      <w:rFonts w:ascii="Times New Roman" w:eastAsia="標楷體"/>
      <w:noProof/>
      <w:sz w:val="26"/>
    </w:rPr>
  </w:style>
  <w:style w:type="paragraph" w:customStyle="1" w:styleId="4text0">
    <w:name w:val="項目符號 4 text"/>
    <w:rsid w:val="008961E9"/>
    <w:pPr>
      <w:snapToGrid w:val="0"/>
      <w:spacing w:before="120"/>
      <w:ind w:left="2495"/>
    </w:pPr>
    <w:rPr>
      <w:rFonts w:ascii="Times New Roman" w:eastAsia="標楷體"/>
      <w:noProof/>
      <w:sz w:val="24"/>
    </w:rPr>
  </w:style>
  <w:style w:type="paragraph" w:customStyle="1" w:styleId="affff">
    <w:name w:val="目錄"/>
    <w:basedOn w:val="a2"/>
    <w:rsid w:val="008961E9"/>
    <w:pPr>
      <w:adjustRightInd/>
      <w:snapToGrid/>
      <w:spacing w:before="120" w:after="120"/>
      <w:jc w:val="center"/>
      <w:textAlignment w:val="auto"/>
    </w:pPr>
    <w:rPr>
      <w:b/>
      <w:kern w:val="2"/>
      <w:sz w:val="36"/>
      <w:u w:val="single"/>
    </w:rPr>
  </w:style>
  <w:style w:type="paragraph" w:customStyle="1" w:styleId="affff0">
    <w:name w:val="執行說明"/>
    <w:basedOn w:val="a2"/>
    <w:rsid w:val="008961E9"/>
    <w:pPr>
      <w:adjustRightInd/>
      <w:spacing w:before="120" w:after="120"/>
      <w:ind w:left="1134"/>
      <w:textAlignment w:val="auto"/>
    </w:pPr>
    <w:rPr>
      <w:kern w:val="2"/>
      <w:sz w:val="26"/>
      <w:shd w:val="pct15" w:color="auto" w:fill="FFFFFF"/>
    </w:rPr>
  </w:style>
  <w:style w:type="paragraph" w:customStyle="1" w:styleId="5text0">
    <w:name w:val="項目符號 5 text"/>
    <w:autoRedefine/>
    <w:rsid w:val="008961E9"/>
    <w:pPr>
      <w:snapToGrid w:val="0"/>
      <w:spacing w:before="120"/>
      <w:ind w:left="2744"/>
    </w:pPr>
    <w:rPr>
      <w:rFonts w:ascii="Times New Roman" w:eastAsia="標楷體"/>
      <w:noProof/>
      <w:sz w:val="24"/>
    </w:rPr>
  </w:style>
  <w:style w:type="paragraph" w:customStyle="1" w:styleId="1">
    <w:name w:val="表格項目1"/>
    <w:basedOn w:val="a2"/>
    <w:rsid w:val="008961E9"/>
    <w:pPr>
      <w:numPr>
        <w:numId w:val="8"/>
      </w:numPr>
      <w:tabs>
        <w:tab w:val="clear" w:pos="360"/>
        <w:tab w:val="left" w:pos="142"/>
      </w:tabs>
      <w:adjustRightInd/>
      <w:spacing w:before="40"/>
      <w:textAlignment w:val="auto"/>
    </w:pPr>
    <w:rPr>
      <w:rFonts w:ascii="Arial" w:hAnsi="Arial"/>
      <w:kern w:val="2"/>
    </w:rPr>
  </w:style>
  <w:style w:type="paragraph" w:customStyle="1" w:styleId="2">
    <w:name w:val="表格項目2"/>
    <w:basedOn w:val="a2"/>
    <w:rsid w:val="008961E9"/>
    <w:pPr>
      <w:numPr>
        <w:numId w:val="10"/>
      </w:numPr>
      <w:tabs>
        <w:tab w:val="left" w:pos="284"/>
      </w:tabs>
      <w:adjustRightInd/>
      <w:spacing w:before="40"/>
      <w:textAlignment w:val="auto"/>
    </w:pPr>
    <w:rPr>
      <w:rFonts w:ascii="Arial" w:hAnsi="Arial"/>
      <w:kern w:val="2"/>
    </w:rPr>
  </w:style>
  <w:style w:type="paragraph" w:customStyle="1" w:styleId="3">
    <w:name w:val="表格項目3"/>
    <w:basedOn w:val="a2"/>
    <w:rsid w:val="008961E9"/>
    <w:pPr>
      <w:numPr>
        <w:numId w:val="9"/>
      </w:numPr>
      <w:tabs>
        <w:tab w:val="left" w:pos="425"/>
      </w:tabs>
      <w:adjustRightInd/>
      <w:textAlignment w:val="auto"/>
    </w:pPr>
    <w:rPr>
      <w:rFonts w:ascii="Arial" w:hAnsi="Arial"/>
      <w:kern w:val="2"/>
    </w:rPr>
  </w:style>
  <w:style w:type="paragraph" w:customStyle="1" w:styleId="3f">
    <w:name w:val="文件名稱3"/>
    <w:basedOn w:val="a2"/>
    <w:next w:val="a2"/>
    <w:rsid w:val="008961E9"/>
    <w:pPr>
      <w:adjustRightInd/>
      <w:jc w:val="center"/>
      <w:textAlignment w:val="auto"/>
    </w:pPr>
    <w:rPr>
      <w:rFonts w:ascii="Arial" w:hAnsi="Arial"/>
      <w:kern w:val="2"/>
      <w:sz w:val="56"/>
    </w:rPr>
  </w:style>
  <w:style w:type="paragraph" w:customStyle="1" w:styleId="font5">
    <w:name w:val="font5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新細明體" w:eastAsia="新細明體" w:hAnsi="新細明體" w:hint="eastAsia"/>
      <w:sz w:val="18"/>
      <w:szCs w:val="18"/>
    </w:rPr>
  </w:style>
  <w:style w:type="paragraph" w:customStyle="1" w:styleId="font6">
    <w:name w:val="font6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szCs w:val="24"/>
    </w:rPr>
  </w:style>
  <w:style w:type="paragraph" w:customStyle="1" w:styleId="font8">
    <w:name w:val="font8"/>
    <w:basedOn w:val="a2"/>
    <w:uiPriority w:val="99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Arial" w:eastAsia="新細明體" w:hAnsi="Arial" w:cs="Arial"/>
      <w:color w:val="000000"/>
      <w:szCs w:val="24"/>
    </w:rPr>
  </w:style>
  <w:style w:type="paragraph" w:customStyle="1" w:styleId="font9">
    <w:name w:val="font9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Arial" w:eastAsia="新細明體" w:hAnsi="Arial" w:cs="Arial"/>
      <w:szCs w:val="24"/>
    </w:rPr>
  </w:style>
  <w:style w:type="paragraph" w:customStyle="1" w:styleId="font10">
    <w:name w:val="font10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eastAsia="新細明體"/>
      <w:color w:val="000000"/>
      <w:szCs w:val="24"/>
    </w:rPr>
  </w:style>
  <w:style w:type="paragraph" w:customStyle="1" w:styleId="xl24">
    <w:name w:val="xl24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szCs w:val="24"/>
    </w:rPr>
  </w:style>
  <w:style w:type="paragraph" w:customStyle="1" w:styleId="xl25">
    <w:name w:val="xl25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color w:val="000000"/>
      <w:szCs w:val="24"/>
    </w:rPr>
  </w:style>
  <w:style w:type="paragraph" w:customStyle="1" w:styleId="xl26">
    <w:name w:val="xl26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szCs w:val="24"/>
    </w:rPr>
  </w:style>
  <w:style w:type="paragraph" w:customStyle="1" w:styleId="xl27">
    <w:name w:val="xl27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color w:val="000000"/>
      <w:szCs w:val="24"/>
    </w:rPr>
  </w:style>
  <w:style w:type="paragraph" w:customStyle="1" w:styleId="affff1">
    <w:name w:val="圖表標題"/>
    <w:basedOn w:val="a2"/>
    <w:rsid w:val="008961E9"/>
    <w:pPr>
      <w:snapToGrid/>
      <w:spacing w:before="120" w:after="240"/>
      <w:jc w:val="center"/>
    </w:pPr>
    <w:rPr>
      <w:sz w:val="28"/>
    </w:rPr>
  </w:style>
  <w:style w:type="paragraph" w:customStyle="1" w:styleId="affff2">
    <w:name w:val="表格文字"/>
    <w:rsid w:val="008961E9"/>
    <w:pPr>
      <w:widowControl w:val="0"/>
      <w:autoSpaceDE w:val="0"/>
      <w:autoSpaceDN w:val="0"/>
      <w:adjustRightInd w:val="0"/>
      <w:spacing w:line="360" w:lineRule="atLeast"/>
      <w:jc w:val="center"/>
      <w:textAlignment w:val="baseline"/>
    </w:pPr>
    <w:rPr>
      <w:rFonts w:ascii="Times New Roman" w:eastAsia="華康中楷體"/>
      <w:color w:val="000000"/>
      <w:sz w:val="28"/>
    </w:rPr>
  </w:style>
  <w:style w:type="paragraph" w:customStyle="1" w:styleId="affff3">
    <w:name w:val="表格文字左"/>
    <w:basedOn w:val="affff2"/>
    <w:rsid w:val="008961E9"/>
  </w:style>
  <w:style w:type="paragraph" w:styleId="affff4">
    <w:name w:val="Note Heading"/>
    <w:basedOn w:val="a2"/>
    <w:next w:val="a2"/>
    <w:link w:val="affff5"/>
    <w:uiPriority w:val="99"/>
    <w:rsid w:val="008961E9"/>
    <w:pPr>
      <w:adjustRightInd/>
      <w:snapToGrid/>
      <w:jc w:val="center"/>
      <w:textAlignment w:val="auto"/>
    </w:pPr>
    <w:rPr>
      <w:rFonts w:ascii="標楷體"/>
      <w:color w:val="000000"/>
      <w:kern w:val="2"/>
    </w:rPr>
  </w:style>
  <w:style w:type="character" w:customStyle="1" w:styleId="affff5">
    <w:name w:val="註釋標題 字元"/>
    <w:basedOn w:val="a3"/>
    <w:link w:val="affff4"/>
    <w:uiPriority w:val="99"/>
    <w:rsid w:val="008961E9"/>
    <w:rPr>
      <w:rFonts w:ascii="標楷體" w:eastAsia="標楷體"/>
      <w:color w:val="000000"/>
      <w:kern w:val="2"/>
      <w:sz w:val="24"/>
    </w:rPr>
  </w:style>
  <w:style w:type="paragraph" w:customStyle="1" w:styleId="Column">
    <w:name w:val="Column"/>
    <w:basedOn w:val="a2"/>
    <w:rsid w:val="008961E9"/>
    <w:pPr>
      <w:widowControl/>
      <w:overflowPunct w:val="0"/>
      <w:autoSpaceDE w:val="0"/>
      <w:autoSpaceDN w:val="0"/>
      <w:snapToGrid/>
      <w:jc w:val="both"/>
    </w:pPr>
    <w:rPr>
      <w:rFonts w:eastAsia="新細明體"/>
      <w:sz w:val="20"/>
    </w:rPr>
  </w:style>
  <w:style w:type="character" w:customStyle="1" w:styleId="formline1">
    <w:name w:val="formline1"/>
    <w:basedOn w:val="a3"/>
    <w:rsid w:val="008961E9"/>
  </w:style>
  <w:style w:type="paragraph" w:customStyle="1" w:styleId="2f2">
    <w:name w:val="本文2"/>
    <w:basedOn w:val="20"/>
    <w:rsid w:val="008961E9"/>
    <w:pPr>
      <w:keepNext/>
      <w:widowControl w:val="0"/>
      <w:numPr>
        <w:ilvl w:val="0"/>
        <w:numId w:val="0"/>
      </w:numPr>
      <w:autoSpaceDE/>
      <w:autoSpaceDN/>
      <w:adjustRightInd/>
      <w:snapToGrid/>
      <w:spacing w:before="0" w:line="460" w:lineRule="exact"/>
      <w:textAlignment w:val="auto"/>
    </w:pPr>
    <w:rPr>
      <w:bCs/>
      <w:smallCaps w:val="0"/>
      <w:noProof w:val="0"/>
      <w:kern w:val="2"/>
      <w:szCs w:val="48"/>
    </w:rPr>
  </w:style>
  <w:style w:type="paragraph" w:customStyle="1" w:styleId="affff6">
    <w:name w:val="中文名稱"/>
    <w:basedOn w:val="afa"/>
    <w:rsid w:val="008961E9"/>
    <w:pPr>
      <w:autoSpaceDE w:val="0"/>
      <w:autoSpaceDN w:val="0"/>
      <w:adjustRightInd w:val="0"/>
      <w:snapToGrid w:val="0"/>
      <w:ind w:leftChars="0" w:left="0" w:rightChars="0" w:right="0"/>
      <w:jc w:val="both"/>
    </w:pPr>
    <w:rPr>
      <w:rFonts w:ascii="Times New Roman" w:eastAsia="標楷體"/>
      <w:bCs w:val="0"/>
      <w:color w:val="000000"/>
      <w:sz w:val="20"/>
      <w:szCs w:val="20"/>
      <w:lang w:val="zh-TW"/>
    </w:rPr>
  </w:style>
  <w:style w:type="paragraph" w:customStyle="1" w:styleId="affff7">
    <w:name w:val="中文名稱(置中)"/>
    <w:basedOn w:val="affff6"/>
    <w:rsid w:val="008961E9"/>
    <w:pPr>
      <w:jc w:val="center"/>
      <w:textAlignment w:val="center"/>
    </w:pPr>
  </w:style>
  <w:style w:type="paragraph" w:customStyle="1" w:styleId="57">
    <w:name w:val="5"/>
    <w:basedOn w:val="40"/>
    <w:rsid w:val="008961E9"/>
    <w:pPr>
      <w:numPr>
        <w:ilvl w:val="0"/>
        <w:numId w:val="0"/>
      </w:numPr>
      <w:adjustRightInd/>
      <w:spacing w:before="240" w:line="240" w:lineRule="auto"/>
      <w:textAlignment w:val="auto"/>
    </w:pPr>
    <w:rPr>
      <w:rFonts w:ascii="Century Gothic" w:hAnsi="Century Gothic"/>
      <w:kern w:val="2"/>
    </w:rPr>
  </w:style>
  <w:style w:type="paragraph" w:customStyle="1" w:styleId="CenturyGothic">
    <w:name w:val="內文 + Century Gothic"/>
    <w:aliases w:val="10 點"/>
    <w:basedOn w:val="18"/>
    <w:rsid w:val="008961E9"/>
    <w:pPr>
      <w:tabs>
        <w:tab w:val="clear" w:pos="360"/>
        <w:tab w:val="num" w:pos="284"/>
      </w:tabs>
      <w:ind w:left="284" w:hanging="284"/>
    </w:pPr>
    <w:rPr>
      <w:rFonts w:eastAsia="標楷體"/>
      <w:sz w:val="20"/>
    </w:rPr>
  </w:style>
  <w:style w:type="paragraph" w:customStyle="1" w:styleId="affff8">
    <w:name w:val="檔案名稱(隱藏)"/>
    <w:basedOn w:val="a2"/>
    <w:rsid w:val="008961E9"/>
    <w:pPr>
      <w:adjustRightInd/>
      <w:snapToGrid/>
      <w:textAlignment w:val="auto"/>
    </w:pPr>
    <w:rPr>
      <w:kern w:val="2"/>
      <w:sz w:val="20"/>
    </w:rPr>
  </w:style>
  <w:style w:type="paragraph" w:customStyle="1" w:styleId="3TEXT12">
    <w:name w:val="標題3.TEXT + 12 點"/>
    <w:aliases w:val="左 5 字元"/>
    <w:basedOn w:val="31"/>
    <w:rsid w:val="008961E9"/>
    <w:pPr>
      <w:widowControl w:val="0"/>
      <w:numPr>
        <w:ilvl w:val="0"/>
        <w:numId w:val="0"/>
      </w:numPr>
      <w:tabs>
        <w:tab w:val="num" w:pos="1440"/>
      </w:tabs>
      <w:autoSpaceDE/>
      <w:autoSpaceDN/>
      <w:adjustRightInd/>
      <w:spacing w:before="360" w:line="240" w:lineRule="auto"/>
      <w:ind w:left="1440" w:hanging="480"/>
      <w:textAlignment w:val="auto"/>
    </w:pPr>
    <w:rPr>
      <w:noProof w:val="0"/>
      <w:kern w:val="2"/>
    </w:rPr>
  </w:style>
  <w:style w:type="paragraph" w:customStyle="1" w:styleId="1f2">
    <w:name w:val="內文 1"/>
    <w:rsid w:val="008961E9"/>
    <w:pPr>
      <w:ind w:left="360"/>
    </w:pPr>
    <w:rPr>
      <w:noProof/>
      <w:snapToGrid w:val="0"/>
      <w:sz w:val="24"/>
    </w:rPr>
  </w:style>
  <w:style w:type="paragraph" w:customStyle="1" w:styleId="4c">
    <w:name w:val="內文 4"/>
    <w:rsid w:val="008961E9"/>
    <w:pPr>
      <w:ind w:left="1440"/>
    </w:pPr>
    <w:rPr>
      <w:noProof/>
      <w:sz w:val="24"/>
    </w:rPr>
  </w:style>
  <w:style w:type="paragraph" w:customStyle="1" w:styleId="2f3">
    <w:name w:val="內文 2"/>
    <w:rsid w:val="008961E9"/>
    <w:pPr>
      <w:ind w:left="720"/>
    </w:pPr>
    <w:rPr>
      <w:noProof/>
      <w:sz w:val="24"/>
    </w:rPr>
  </w:style>
  <w:style w:type="paragraph" w:customStyle="1" w:styleId="22">
    <w:name w:val="內文縮排2"/>
    <w:rsid w:val="008961E9"/>
    <w:pPr>
      <w:numPr>
        <w:numId w:val="11"/>
      </w:numPr>
      <w:spacing w:after="120"/>
    </w:pPr>
    <w:rPr>
      <w:rFonts w:ascii="Times New Roman" w:eastAsia="全真楷書"/>
      <w:noProof/>
      <w:sz w:val="24"/>
    </w:rPr>
  </w:style>
  <w:style w:type="character" w:customStyle="1" w:styleId="aff8">
    <w:name w:val="註解方塊文字 字元"/>
    <w:basedOn w:val="a3"/>
    <w:link w:val="aff7"/>
    <w:uiPriority w:val="99"/>
    <w:semiHidden/>
    <w:rsid w:val="00CB4352"/>
    <w:rPr>
      <w:rFonts w:ascii="Arial" w:eastAsia="新細明體" w:hAnsi="Arial"/>
      <w:sz w:val="18"/>
      <w:szCs w:val="18"/>
    </w:rPr>
  </w:style>
  <w:style w:type="paragraph" w:customStyle="1" w:styleId="Default">
    <w:name w:val="Default"/>
    <w:uiPriority w:val="99"/>
    <w:rsid w:val="00F46DE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7">
    <w:name w:val="頁尾 字元"/>
    <w:basedOn w:val="a3"/>
    <w:link w:val="a6"/>
    <w:uiPriority w:val="99"/>
    <w:rsid w:val="00872E09"/>
    <w:rPr>
      <w:rFonts w:ascii="Times New Roman" w:eastAsia="標楷體"/>
    </w:rPr>
  </w:style>
  <w:style w:type="character" w:customStyle="1" w:styleId="a9">
    <w:name w:val="頁首 字元"/>
    <w:basedOn w:val="a3"/>
    <w:link w:val="a8"/>
    <w:uiPriority w:val="99"/>
    <w:rsid w:val="00872E09"/>
    <w:rPr>
      <w:rFonts w:ascii="Times New Roman" w:eastAsia="標楷體"/>
      <w:sz w:val="32"/>
    </w:rPr>
  </w:style>
  <w:style w:type="paragraph" w:customStyle="1" w:styleId="7">
    <w:name w:val="項次7"/>
    <w:basedOn w:val="a2"/>
    <w:link w:val="75"/>
    <w:uiPriority w:val="99"/>
    <w:qFormat/>
    <w:rsid w:val="009774FC"/>
    <w:pPr>
      <w:numPr>
        <w:numId w:val="12"/>
      </w:numPr>
      <w:tabs>
        <w:tab w:val="left" w:pos="2268"/>
      </w:tabs>
      <w:adjustRightInd/>
      <w:spacing w:before="120" w:after="120"/>
      <w:textAlignment w:val="auto"/>
    </w:pPr>
    <w:rPr>
      <w:rFonts w:ascii="Arial" w:hAnsi="標楷體"/>
      <w:kern w:val="2"/>
      <w:sz w:val="28"/>
    </w:rPr>
  </w:style>
  <w:style w:type="character" w:customStyle="1" w:styleId="75">
    <w:name w:val="項次7 字元"/>
    <w:basedOn w:val="a3"/>
    <w:link w:val="7"/>
    <w:uiPriority w:val="99"/>
    <w:rsid w:val="009774FC"/>
    <w:rPr>
      <w:rFonts w:ascii="Arial" w:eastAsia="標楷體" w:hAnsi="標楷體"/>
      <w:kern w:val="2"/>
      <w:sz w:val="28"/>
    </w:rPr>
  </w:style>
  <w:style w:type="paragraph" w:customStyle="1" w:styleId="21">
    <w:name w:val="樣式2"/>
    <w:basedOn w:val="a2"/>
    <w:qFormat/>
    <w:rsid w:val="00EA4FC1"/>
    <w:pPr>
      <w:numPr>
        <w:numId w:val="13"/>
      </w:numPr>
      <w:adjustRightInd/>
      <w:snapToGrid/>
      <w:spacing w:line="240" w:lineRule="exact"/>
      <w:textAlignment w:val="auto"/>
    </w:pPr>
    <w:rPr>
      <w:rFonts w:ascii="微軟正黑體" w:eastAsia="微軟正黑體" w:hAnsi="微軟正黑體"/>
      <w:kern w:val="2"/>
      <w:sz w:val="20"/>
    </w:rPr>
  </w:style>
  <w:style w:type="paragraph" w:customStyle="1" w:styleId="33">
    <w:name w:val="樣式3"/>
    <w:basedOn w:val="1c"/>
    <w:qFormat/>
    <w:rsid w:val="00EA4FC1"/>
    <w:pPr>
      <w:numPr>
        <w:numId w:val="14"/>
      </w:numPr>
      <w:adjustRightInd/>
      <w:spacing w:before="0" w:after="0" w:line="240" w:lineRule="exact"/>
      <w:ind w:firstLineChars="0" w:firstLine="0"/>
      <w:textAlignment w:val="auto"/>
    </w:pPr>
    <w:rPr>
      <w:rFonts w:ascii="微軟正黑體" w:eastAsia="微軟正黑體" w:hAnsi="微軟正黑體"/>
      <w:color w:val="auto"/>
      <w:kern w:val="2"/>
      <w:sz w:val="20"/>
    </w:rPr>
  </w:style>
  <w:style w:type="character" w:customStyle="1" w:styleId="NormalProposalChar">
    <w:name w:val="Normal (Proposal) Char"/>
    <w:basedOn w:val="a3"/>
    <w:link w:val="NormalProposal"/>
    <w:locked/>
    <w:rsid w:val="00BC0EC8"/>
    <w:rPr>
      <w:rFonts w:ascii="Arial" w:eastAsia="標楷體" w:hAnsi="Arial" w:cs="Arial"/>
      <w:kern w:val="2"/>
      <w:sz w:val="24"/>
      <w:szCs w:val="24"/>
    </w:rPr>
  </w:style>
  <w:style w:type="paragraph" w:customStyle="1" w:styleId="NormalProposal">
    <w:name w:val="Normal (Proposal)"/>
    <w:basedOn w:val="a2"/>
    <w:link w:val="NormalProposalChar"/>
    <w:rsid w:val="00BC0EC8"/>
    <w:pPr>
      <w:adjustRightInd/>
      <w:snapToGrid/>
      <w:spacing w:afterLines="50"/>
      <w:ind w:leftChars="200" w:left="200"/>
      <w:jc w:val="both"/>
      <w:textAlignment w:val="auto"/>
    </w:pPr>
    <w:rPr>
      <w:rFonts w:ascii="Arial" w:hAnsi="Arial" w:cs="Arial"/>
      <w:kern w:val="2"/>
      <w:szCs w:val="24"/>
    </w:rPr>
  </w:style>
  <w:style w:type="paragraph" w:customStyle="1" w:styleId="58">
    <w:name w:val="項次5"/>
    <w:basedOn w:val="a2"/>
    <w:link w:val="59"/>
    <w:uiPriority w:val="99"/>
    <w:qFormat/>
    <w:rsid w:val="00CB47AC"/>
    <w:pPr>
      <w:tabs>
        <w:tab w:val="left" w:pos="2127"/>
      </w:tabs>
      <w:adjustRightInd/>
      <w:snapToGrid/>
      <w:spacing w:before="120"/>
      <w:textAlignment w:val="auto"/>
    </w:pPr>
    <w:rPr>
      <w:rFonts w:ascii="Arial" w:hAnsi="標楷體"/>
      <w:kern w:val="2"/>
      <w:sz w:val="28"/>
      <w:szCs w:val="28"/>
    </w:rPr>
  </w:style>
  <w:style w:type="character" w:customStyle="1" w:styleId="59">
    <w:name w:val="項次5 字元"/>
    <w:link w:val="58"/>
    <w:uiPriority w:val="99"/>
    <w:rsid w:val="00CB47AC"/>
    <w:rPr>
      <w:rFonts w:ascii="Arial" w:eastAsia="標楷體" w:hAnsi="標楷體"/>
      <w:kern w:val="2"/>
      <w:sz w:val="28"/>
      <w:szCs w:val="28"/>
    </w:rPr>
  </w:style>
  <w:style w:type="paragraph" w:customStyle="1" w:styleId="3TEXT3">
    <w:name w:val="標題3 TEXT"/>
    <w:basedOn w:val="a2"/>
    <w:link w:val="3TEXT4"/>
    <w:qFormat/>
    <w:rsid w:val="00F87AD3"/>
    <w:pPr>
      <w:adjustRightInd/>
      <w:spacing w:beforeLines="50" w:afterLines="50"/>
      <w:ind w:leftChars="413" w:left="991" w:firstLine="595"/>
      <w:jc w:val="both"/>
      <w:textAlignment w:val="auto"/>
    </w:pPr>
    <w:rPr>
      <w:rFonts w:ascii="Arial" w:hAnsi="標楷體"/>
      <w:kern w:val="2"/>
      <w:sz w:val="28"/>
      <w:szCs w:val="28"/>
    </w:rPr>
  </w:style>
  <w:style w:type="character" w:customStyle="1" w:styleId="3TEXT4">
    <w:name w:val="標題3 TEXT 字元"/>
    <w:link w:val="3TEXT3"/>
    <w:rsid w:val="00F87AD3"/>
    <w:rPr>
      <w:rFonts w:ascii="Arial" w:eastAsia="標楷體" w:hAnsi="標楷體"/>
      <w:kern w:val="2"/>
      <w:sz w:val="28"/>
      <w:szCs w:val="28"/>
    </w:rPr>
  </w:style>
  <w:style w:type="character" w:customStyle="1" w:styleId="46">
    <w:name w:val="項目4 字元"/>
    <w:link w:val="45"/>
    <w:rsid w:val="00F87AD3"/>
    <w:rPr>
      <w:rFonts w:ascii="標楷體" w:eastAsia="標楷體"/>
      <w:noProof/>
      <w:sz w:val="24"/>
    </w:rPr>
  </w:style>
  <w:style w:type="character" w:customStyle="1" w:styleId="16">
    <w:name w:val="項目1 字元"/>
    <w:basedOn w:val="a3"/>
    <w:link w:val="15"/>
    <w:rsid w:val="00F87AD3"/>
    <w:rPr>
      <w:rFonts w:ascii="標楷體" w:eastAsia="標楷體"/>
      <w:noProof/>
      <w:sz w:val="24"/>
    </w:rPr>
  </w:style>
  <w:style w:type="paragraph" w:customStyle="1" w:styleId="65">
    <w:name w:val="項目6"/>
    <w:basedOn w:val="a2"/>
    <w:link w:val="66"/>
    <w:uiPriority w:val="99"/>
    <w:qFormat/>
    <w:rsid w:val="00F87AD3"/>
    <w:pPr>
      <w:adjustRightInd/>
      <w:spacing w:line="360" w:lineRule="auto"/>
      <w:textAlignment w:val="auto"/>
    </w:pPr>
    <w:rPr>
      <w:rFonts w:ascii="Arial" w:hAnsi="標楷體" w:cs="Arial"/>
      <w:color w:val="000000"/>
      <w:kern w:val="2"/>
      <w:szCs w:val="24"/>
    </w:rPr>
  </w:style>
  <w:style w:type="paragraph" w:customStyle="1" w:styleId="76">
    <w:name w:val="項目7"/>
    <w:basedOn w:val="65"/>
    <w:link w:val="77"/>
    <w:qFormat/>
    <w:rsid w:val="00F87AD3"/>
    <w:pPr>
      <w:spacing w:before="120" w:after="120" w:line="240" w:lineRule="auto"/>
    </w:pPr>
    <w:rPr>
      <w:sz w:val="28"/>
    </w:rPr>
  </w:style>
  <w:style w:type="character" w:customStyle="1" w:styleId="77">
    <w:name w:val="項目7 字元"/>
    <w:basedOn w:val="a3"/>
    <w:link w:val="76"/>
    <w:rsid w:val="00F87AD3"/>
    <w:rPr>
      <w:rFonts w:ascii="Arial" w:eastAsia="標楷體" w:hAnsi="標楷體" w:cs="Arial"/>
      <w:color w:val="000000"/>
      <w:kern w:val="2"/>
      <w:sz w:val="28"/>
      <w:szCs w:val="24"/>
    </w:rPr>
  </w:style>
  <w:style w:type="paragraph" w:customStyle="1" w:styleId="2f4">
    <w:name w:val="標題2"/>
    <w:basedOn w:val="20"/>
    <w:next w:val="a2"/>
    <w:link w:val="2f5"/>
    <w:qFormat/>
    <w:rsid w:val="00F87AD3"/>
    <w:pPr>
      <w:keepNext/>
      <w:widowControl w:val="0"/>
      <w:numPr>
        <w:ilvl w:val="0"/>
        <w:numId w:val="0"/>
      </w:numPr>
      <w:autoSpaceDE/>
      <w:autoSpaceDN/>
      <w:adjustRightInd/>
      <w:snapToGrid/>
      <w:spacing w:before="0" w:line="240" w:lineRule="auto"/>
      <w:ind w:left="425" w:rightChars="100" w:right="240" w:hanging="425"/>
      <w:jc w:val="both"/>
      <w:textAlignment w:val="auto"/>
    </w:pPr>
    <w:rPr>
      <w:rFonts w:ascii="Arial" w:hAnsi="標楷體" w:cs="Arial"/>
      <w:b/>
      <w:smallCaps w:val="0"/>
      <w:noProof w:val="0"/>
      <w:kern w:val="2"/>
      <w:sz w:val="32"/>
      <w:szCs w:val="28"/>
    </w:rPr>
  </w:style>
  <w:style w:type="paragraph" w:customStyle="1" w:styleId="3f0">
    <w:name w:val="標題3"/>
    <w:basedOn w:val="2f4"/>
    <w:next w:val="3TEXT3"/>
    <w:link w:val="3f1"/>
    <w:qFormat/>
    <w:rsid w:val="00F87AD3"/>
    <w:pPr>
      <w:ind w:left="992" w:hanging="567"/>
    </w:pPr>
    <w:rPr>
      <w:rFonts w:hAnsi="Arial"/>
      <w:sz w:val="28"/>
    </w:rPr>
  </w:style>
  <w:style w:type="character" w:customStyle="1" w:styleId="3f1">
    <w:name w:val="標題3 字元"/>
    <w:basedOn w:val="a3"/>
    <w:link w:val="3f0"/>
    <w:rsid w:val="00F87AD3"/>
    <w:rPr>
      <w:rFonts w:ascii="Arial" w:eastAsia="標楷體" w:hAnsi="Arial" w:cs="Arial"/>
      <w:b/>
      <w:kern w:val="2"/>
      <w:sz w:val="28"/>
      <w:szCs w:val="28"/>
    </w:rPr>
  </w:style>
  <w:style w:type="paragraph" w:customStyle="1" w:styleId="2TEXT3">
    <w:name w:val="標題2 TEXT"/>
    <w:basedOn w:val="a2"/>
    <w:link w:val="2TEXT4"/>
    <w:qFormat/>
    <w:rsid w:val="00F87AD3"/>
    <w:pPr>
      <w:adjustRightInd/>
      <w:spacing w:beforeLines="50" w:afterLines="50"/>
      <w:ind w:left="425" w:firstLineChars="202" w:firstLine="566"/>
      <w:jc w:val="both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2TEXT4">
    <w:name w:val="標題2 TEXT 字元"/>
    <w:basedOn w:val="a3"/>
    <w:link w:val="2TEXT3"/>
    <w:rsid w:val="00F87AD3"/>
    <w:rPr>
      <w:rFonts w:ascii="Arial" w:eastAsia="標楷體" w:hAnsi="標楷體" w:cs="Arial"/>
      <w:kern w:val="2"/>
      <w:sz w:val="28"/>
      <w:szCs w:val="28"/>
    </w:rPr>
  </w:style>
  <w:style w:type="character" w:customStyle="1" w:styleId="2f5">
    <w:name w:val="標題2 字元"/>
    <w:basedOn w:val="a3"/>
    <w:link w:val="2f4"/>
    <w:rsid w:val="00F87AD3"/>
    <w:rPr>
      <w:rFonts w:ascii="Arial" w:eastAsia="標楷體" w:hAnsi="標楷體" w:cs="Arial"/>
      <w:b/>
      <w:kern w:val="2"/>
      <w:sz w:val="32"/>
      <w:szCs w:val="28"/>
    </w:rPr>
  </w:style>
  <w:style w:type="paragraph" w:customStyle="1" w:styleId="4TEXT1">
    <w:name w:val="標題4 TEXT"/>
    <w:basedOn w:val="a2"/>
    <w:link w:val="4TEXT2"/>
    <w:qFormat/>
    <w:rsid w:val="00F87AD3"/>
    <w:pPr>
      <w:adjustRightInd/>
      <w:spacing w:before="120" w:after="120"/>
      <w:ind w:leftChars="699" w:left="1678"/>
      <w:jc w:val="both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4TEXT2">
    <w:name w:val="標題4 TEXT 字元"/>
    <w:basedOn w:val="a3"/>
    <w:link w:val="4TEXT1"/>
    <w:rsid w:val="00F87AD3"/>
    <w:rPr>
      <w:rFonts w:ascii="Arial" w:eastAsia="標楷體" w:hAnsi="標楷體" w:cs="Arial"/>
      <w:kern w:val="2"/>
      <w:sz w:val="28"/>
      <w:szCs w:val="28"/>
    </w:rPr>
  </w:style>
  <w:style w:type="character" w:customStyle="1" w:styleId="2TEXT0">
    <w:name w:val="標題2.TEXT 字元"/>
    <w:basedOn w:val="a3"/>
    <w:link w:val="2TEXT"/>
    <w:rsid w:val="00F87AD3"/>
    <w:rPr>
      <w:rFonts w:ascii="Times New Roman" w:eastAsia="標楷體"/>
      <w:sz w:val="24"/>
    </w:rPr>
  </w:style>
  <w:style w:type="paragraph" w:customStyle="1" w:styleId="a">
    <w:name w:val="圖標題"/>
    <w:basedOn w:val="a2"/>
    <w:autoRedefine/>
    <w:rsid w:val="007A7D9E"/>
    <w:pPr>
      <w:numPr>
        <w:numId w:val="16"/>
      </w:numPr>
      <w:tabs>
        <w:tab w:val="left" w:pos="700"/>
      </w:tabs>
      <w:topLinePunct/>
      <w:spacing w:beforeLines="100" w:afterLines="50"/>
      <w:jc w:val="center"/>
    </w:pPr>
    <w:rPr>
      <w:sz w:val="28"/>
      <w:szCs w:val="28"/>
    </w:rPr>
  </w:style>
  <w:style w:type="character" w:customStyle="1" w:styleId="afb">
    <w:name w:val="本文 字元"/>
    <w:aliases w:val="bt 字元,body text 字元,B 字元"/>
    <w:basedOn w:val="a3"/>
    <w:link w:val="afa"/>
    <w:uiPriority w:val="99"/>
    <w:rsid w:val="009C50AD"/>
    <w:rPr>
      <w:bCs/>
      <w:kern w:val="2"/>
      <w:sz w:val="24"/>
      <w:szCs w:val="24"/>
    </w:rPr>
  </w:style>
  <w:style w:type="character" w:customStyle="1" w:styleId="34">
    <w:name w:val="標題 3 字元"/>
    <w:aliases w:val="--1.1.1. 字元,小節標題 字元,sub pro 字元,H3 字元,heading 3 字元,h3 字元,3 字元,list 3 字元,H3-Heading 3 字元,l3.3 字元,l3 字元,BOD 1 字元"/>
    <w:basedOn w:val="a3"/>
    <w:link w:val="31"/>
    <w:rsid w:val="000647EC"/>
    <w:rPr>
      <w:rFonts w:ascii="Times New Roman" w:eastAsia="標楷體"/>
      <w:noProof/>
      <w:sz w:val="24"/>
    </w:rPr>
  </w:style>
  <w:style w:type="paragraph" w:customStyle="1" w:styleId="a20">
    <w:name w:val="a2"/>
    <w:basedOn w:val="a2"/>
    <w:rsid w:val="00820CF5"/>
    <w:pPr>
      <w:widowControl/>
      <w:adjustRightInd/>
      <w:snapToGrid/>
      <w:spacing w:before="100" w:beforeAutospacing="1" w:after="100" w:afterAutospacing="1" w:line="270" w:lineRule="atLeast"/>
      <w:textAlignment w:val="auto"/>
    </w:pPr>
    <w:rPr>
      <w:rFonts w:ascii="Arial" w:eastAsia="新細明體" w:hAnsi="Arial" w:cs="Arial"/>
      <w:color w:val="8C8C8C"/>
      <w:sz w:val="18"/>
      <w:szCs w:val="18"/>
    </w:rPr>
  </w:style>
  <w:style w:type="character" w:styleId="affff9">
    <w:name w:val="Strong"/>
    <w:basedOn w:val="a3"/>
    <w:uiPriority w:val="22"/>
    <w:qFormat/>
    <w:rsid w:val="00820CF5"/>
    <w:rPr>
      <w:b/>
      <w:bCs/>
    </w:rPr>
  </w:style>
  <w:style w:type="paragraph" w:customStyle="1" w:styleId="Heading1Numbered">
    <w:name w:val="Heading 1 (Numbered)"/>
    <w:basedOn w:val="10"/>
    <w:next w:val="a2"/>
    <w:uiPriority w:val="14"/>
    <w:qFormat/>
    <w:rsid w:val="00B33375"/>
    <w:pPr>
      <w:keepNext/>
      <w:pageBreakBefore w:val="0"/>
      <w:widowControl/>
      <w:numPr>
        <w:numId w:val="18"/>
      </w:numPr>
      <w:tabs>
        <w:tab w:val="clear" w:pos="7655"/>
      </w:tabs>
      <w:autoSpaceDE/>
      <w:autoSpaceDN/>
      <w:adjustRightInd/>
      <w:snapToGrid/>
      <w:spacing w:before="0" w:after="120" w:line="276" w:lineRule="auto"/>
      <w:textAlignment w:val="auto"/>
    </w:pPr>
    <w:rPr>
      <w:rFonts w:ascii="微軟正黑體" w:eastAsia="Calibri" w:hAnsi="微軟正黑體" w:cs="Calibri"/>
      <w:bCs/>
      <w:noProof w:val="0"/>
      <w:color w:val="4F81BD" w:themeColor="accent1"/>
      <w:kern w:val="32"/>
      <w:sz w:val="32"/>
      <w:szCs w:val="32"/>
      <w:lang w:eastAsia="ja-JP"/>
    </w:rPr>
  </w:style>
  <w:style w:type="paragraph" w:customStyle="1" w:styleId="Heading2Numbered">
    <w:name w:val="Heading 2 (Numbered)"/>
    <w:basedOn w:val="20"/>
    <w:next w:val="a2"/>
    <w:uiPriority w:val="14"/>
    <w:qFormat/>
    <w:rsid w:val="00B33375"/>
    <w:pPr>
      <w:keepNext/>
      <w:numPr>
        <w:numId w:val="18"/>
      </w:numPr>
      <w:autoSpaceDE/>
      <w:autoSpaceDN/>
      <w:adjustRightInd/>
      <w:snapToGrid/>
      <w:spacing w:after="80" w:line="276" w:lineRule="auto"/>
      <w:textAlignment w:val="auto"/>
    </w:pPr>
    <w:rPr>
      <w:rFonts w:ascii="Calibri" w:eastAsia="Calibri" w:hAnsi="Calibri" w:cs="Calibri"/>
      <w:b/>
      <w:bCs/>
      <w:smallCaps w:val="0"/>
      <w:noProof w:val="0"/>
      <w:color w:val="4F81BD" w:themeColor="accent1"/>
      <w:sz w:val="28"/>
      <w:szCs w:val="28"/>
      <w:lang w:eastAsia="ja-JP"/>
    </w:rPr>
  </w:style>
  <w:style w:type="numbering" w:customStyle="1" w:styleId="HeadingNumbered">
    <w:name w:val="Heading Numbered"/>
    <w:basedOn w:val="111111"/>
    <w:uiPriority w:val="99"/>
    <w:rsid w:val="00B33375"/>
    <w:pPr>
      <w:numPr>
        <w:numId w:val="18"/>
      </w:numPr>
    </w:pPr>
  </w:style>
  <w:style w:type="paragraph" w:customStyle="1" w:styleId="Heading3Numbered">
    <w:name w:val="Heading 3 (Numbered)"/>
    <w:basedOn w:val="31"/>
    <w:next w:val="a2"/>
    <w:uiPriority w:val="14"/>
    <w:qFormat/>
    <w:rsid w:val="00B33375"/>
    <w:pPr>
      <w:keepNext/>
      <w:numPr>
        <w:numId w:val="18"/>
      </w:numPr>
      <w:autoSpaceDE/>
      <w:autoSpaceDN/>
      <w:adjustRightInd/>
      <w:snapToGrid/>
      <w:spacing w:before="180" w:after="80" w:line="276" w:lineRule="auto"/>
      <w:textAlignment w:val="auto"/>
    </w:pPr>
    <w:rPr>
      <w:rFonts w:ascii="Calibri" w:eastAsia="Calibri" w:hAnsi="Calibri" w:cs="Calibri"/>
      <w:b/>
      <w:noProof w:val="0"/>
      <w:color w:val="4F81BD" w:themeColor="accent1"/>
      <w:szCs w:val="24"/>
      <w:lang w:eastAsia="ja-JP"/>
    </w:rPr>
  </w:style>
  <w:style w:type="paragraph" w:customStyle="1" w:styleId="3f2">
    <w:name w:val="項目符號3內文"/>
    <w:basedOn w:val="a2"/>
    <w:rsid w:val="00B33375"/>
    <w:pPr>
      <w:adjustRightInd/>
      <w:spacing w:line="360" w:lineRule="auto"/>
      <w:ind w:left="1440"/>
      <w:textAlignment w:val="auto"/>
    </w:pPr>
    <w:rPr>
      <w:kern w:val="2"/>
      <w:sz w:val="28"/>
      <w:szCs w:val="24"/>
    </w:rPr>
  </w:style>
  <w:style w:type="paragraph" w:customStyle="1" w:styleId="3f3">
    <w:name w:val="符號3"/>
    <w:basedOn w:val="41"/>
    <w:rsid w:val="00B33375"/>
    <w:pPr>
      <w:tabs>
        <w:tab w:val="clear" w:pos="2340"/>
        <w:tab w:val="num" w:pos="1077"/>
      </w:tabs>
      <w:ind w:leftChars="0" w:left="1077" w:firstLineChars="0" w:hanging="340"/>
    </w:pPr>
  </w:style>
  <w:style w:type="paragraph" w:customStyle="1" w:styleId="41">
    <w:name w:val="符號4"/>
    <w:basedOn w:val="a2"/>
    <w:rsid w:val="00B33375"/>
    <w:pPr>
      <w:numPr>
        <w:numId w:val="19"/>
      </w:numPr>
      <w:tabs>
        <w:tab w:val="clear" w:pos="1077"/>
        <w:tab w:val="num" w:pos="2340"/>
      </w:tabs>
      <w:adjustRightInd/>
      <w:spacing w:line="360" w:lineRule="auto"/>
      <w:ind w:leftChars="682" w:left="2339" w:hangingChars="204" w:hanging="539"/>
      <w:textAlignment w:val="auto"/>
    </w:pPr>
    <w:rPr>
      <w:kern w:val="2"/>
      <w:sz w:val="28"/>
      <w:szCs w:val="24"/>
    </w:rPr>
  </w:style>
  <w:style w:type="paragraph" w:customStyle="1" w:styleId="32">
    <w:name w:val="第三層符號3"/>
    <w:basedOn w:val="a2"/>
    <w:rsid w:val="00B33375"/>
    <w:pPr>
      <w:numPr>
        <w:ilvl w:val="1"/>
        <w:numId w:val="19"/>
      </w:numPr>
      <w:tabs>
        <w:tab w:val="clear" w:pos="-174"/>
        <w:tab w:val="num" w:pos="2240"/>
      </w:tabs>
      <w:adjustRightInd/>
      <w:spacing w:line="360" w:lineRule="auto"/>
      <w:ind w:left="2222" w:hanging="425"/>
      <w:textAlignment w:val="auto"/>
    </w:pPr>
    <w:rPr>
      <w:kern w:val="2"/>
      <w:sz w:val="28"/>
      <w:szCs w:val="24"/>
    </w:rPr>
  </w:style>
  <w:style w:type="paragraph" w:customStyle="1" w:styleId="42">
    <w:name w:val="第三層符號4"/>
    <w:basedOn w:val="a2"/>
    <w:rsid w:val="00B33375"/>
    <w:pPr>
      <w:numPr>
        <w:ilvl w:val="2"/>
        <w:numId w:val="19"/>
      </w:numPr>
      <w:tabs>
        <w:tab w:val="clear" w:pos="306"/>
        <w:tab w:val="num" w:pos="2450"/>
      </w:tabs>
      <w:adjustRightInd/>
      <w:spacing w:line="360" w:lineRule="auto"/>
      <w:ind w:left="2461" w:hanging="335"/>
      <w:textAlignment w:val="auto"/>
    </w:pPr>
    <w:rPr>
      <w:kern w:val="2"/>
      <w:sz w:val="28"/>
      <w:szCs w:val="24"/>
    </w:rPr>
  </w:style>
  <w:style w:type="numbering" w:styleId="111111">
    <w:name w:val="Outline List 2"/>
    <w:basedOn w:val="a5"/>
    <w:rsid w:val="00B33375"/>
  </w:style>
  <w:style w:type="paragraph" w:customStyle="1" w:styleId="3f4">
    <w:name w:val="內文3"/>
    <w:basedOn w:val="a2"/>
    <w:rsid w:val="00CC7A78"/>
    <w:pPr>
      <w:adjustRightInd/>
      <w:snapToGrid/>
      <w:ind w:leftChars="484" w:left="1162"/>
      <w:textAlignment w:val="auto"/>
    </w:pPr>
    <w:rPr>
      <w:kern w:val="2"/>
      <w:sz w:val="28"/>
      <w:szCs w:val="24"/>
    </w:rPr>
  </w:style>
  <w:style w:type="character" w:customStyle="1" w:styleId="23">
    <w:name w:val="標題 2 字元"/>
    <w:aliases w:val="標題 2--1.1 字元,--1.1 字元,ISO標題 2 字元,章標題 字元,prob no 字元,H2 字元,heading 2 字元,h2 字元,節標題 字元,2 字元,Header 2 字元,Header2 字元,H2-Heading 2 字元,l2 字元,22 字元,heading2 字元,2nd level 字元,B Sub/Bold 字元,B Sub/Bold1 字元,h2 main heading 字元"/>
    <w:basedOn w:val="a3"/>
    <w:link w:val="20"/>
    <w:rsid w:val="00746B97"/>
    <w:rPr>
      <w:rFonts w:ascii="Times New Roman" w:eastAsia="標楷體"/>
      <w:smallCaps/>
      <w:noProof/>
      <w:sz w:val="24"/>
    </w:rPr>
  </w:style>
  <w:style w:type="paragraph" w:customStyle="1" w:styleId="affffa">
    <w:name w:val="版本"/>
    <w:basedOn w:val="a2"/>
    <w:uiPriority w:val="99"/>
    <w:rsid w:val="00746B97"/>
    <w:pPr>
      <w:snapToGrid/>
      <w:spacing w:before="240" w:after="240" w:line="360" w:lineRule="atLeast"/>
      <w:jc w:val="center"/>
    </w:pPr>
    <w:rPr>
      <w:rFonts w:ascii="細明體"/>
      <w:sz w:val="50"/>
    </w:rPr>
  </w:style>
  <w:style w:type="paragraph" w:customStyle="1" w:styleId="BodySingle">
    <w:name w:val="Body Single"/>
    <w:basedOn w:val="a2"/>
    <w:uiPriority w:val="99"/>
    <w:rsid w:val="00746B97"/>
    <w:pPr>
      <w:widowControl/>
      <w:overflowPunct w:val="0"/>
      <w:autoSpaceDE w:val="0"/>
      <w:autoSpaceDN w:val="0"/>
      <w:snapToGrid/>
    </w:pPr>
    <w:rPr>
      <w:rFonts w:eastAsia="新細明體"/>
    </w:rPr>
  </w:style>
  <w:style w:type="paragraph" w:customStyle="1" w:styleId="16K">
    <w:name w:val="16K"/>
    <w:basedOn w:val="a2"/>
    <w:uiPriority w:val="99"/>
    <w:rsid w:val="00746B97"/>
    <w:pPr>
      <w:widowControl/>
      <w:overflowPunct w:val="0"/>
      <w:autoSpaceDE w:val="0"/>
      <w:autoSpaceDN w:val="0"/>
      <w:snapToGrid/>
      <w:spacing w:line="432" w:lineRule="exact"/>
    </w:pPr>
    <w:rPr>
      <w:rFonts w:ascii="華康中楷體" w:eastAsia="華康中楷體"/>
      <w:sz w:val="32"/>
    </w:rPr>
  </w:style>
  <w:style w:type="paragraph" w:styleId="affffb">
    <w:name w:val="List"/>
    <w:basedOn w:val="a2"/>
    <w:uiPriority w:val="99"/>
    <w:rsid w:val="00746B97"/>
    <w:pPr>
      <w:adjustRightInd/>
      <w:snapToGrid/>
      <w:ind w:leftChars="200" w:left="100" w:hangingChars="200" w:hanging="200"/>
      <w:textAlignment w:val="auto"/>
    </w:pPr>
    <w:rPr>
      <w:rFonts w:eastAsia="新細明體"/>
      <w:kern w:val="2"/>
      <w:szCs w:val="24"/>
    </w:rPr>
  </w:style>
  <w:style w:type="paragraph" w:customStyle="1" w:styleId="1f3">
    <w:name w:val="內文1"/>
    <w:basedOn w:val="a2"/>
    <w:uiPriority w:val="99"/>
    <w:rsid w:val="00746B97"/>
    <w:pPr>
      <w:widowControl/>
      <w:overflowPunct w:val="0"/>
      <w:autoSpaceDE w:val="0"/>
      <w:autoSpaceDN w:val="0"/>
      <w:snapToGrid/>
      <w:ind w:firstLine="570"/>
    </w:pPr>
    <w:rPr>
      <w:rFonts w:ascii="新細明體" w:eastAsia="新細明體" w:hAnsi="Arial"/>
      <w:noProof/>
      <w:sz w:val="20"/>
    </w:rPr>
  </w:style>
  <w:style w:type="paragraph" w:customStyle="1" w:styleId="312">
    <w:name w:val="樣式 標題 3 + (中文) 標楷體 12 點 非粗體"/>
    <w:basedOn w:val="31"/>
    <w:uiPriority w:val="99"/>
    <w:rsid w:val="00746B97"/>
    <w:pPr>
      <w:keepNext/>
      <w:widowControl w:val="0"/>
      <w:numPr>
        <w:ilvl w:val="0"/>
        <w:numId w:val="0"/>
      </w:numPr>
      <w:autoSpaceDE/>
      <w:autoSpaceDN/>
      <w:adjustRightInd/>
      <w:snapToGrid/>
      <w:spacing w:before="0" w:line="720" w:lineRule="auto"/>
      <w:ind w:leftChars="100" w:left="240" w:rightChars="100" w:right="100"/>
      <w:textAlignment w:val="auto"/>
    </w:pPr>
    <w:rPr>
      <w:rFonts w:ascii="Arial" w:hAnsi="Arial"/>
      <w:noProof w:val="0"/>
      <w:kern w:val="2"/>
      <w:szCs w:val="36"/>
    </w:rPr>
  </w:style>
  <w:style w:type="paragraph" w:customStyle="1" w:styleId="3120">
    <w:name w:val="樣式 標題 3 + (中文) 標楷體 12 點"/>
    <w:basedOn w:val="31"/>
    <w:autoRedefine/>
    <w:uiPriority w:val="99"/>
    <w:rsid w:val="00746B97"/>
    <w:pPr>
      <w:keepNext/>
      <w:widowControl w:val="0"/>
      <w:numPr>
        <w:ilvl w:val="0"/>
        <w:numId w:val="0"/>
      </w:numPr>
      <w:autoSpaceDE/>
      <w:autoSpaceDN/>
      <w:adjustRightInd/>
      <w:snapToGrid/>
      <w:spacing w:before="0" w:line="720" w:lineRule="auto"/>
      <w:ind w:leftChars="100" w:left="240" w:rightChars="100" w:right="100"/>
      <w:textAlignment w:val="auto"/>
    </w:pPr>
    <w:rPr>
      <w:rFonts w:ascii="Arial" w:hAnsi="Arial"/>
      <w:bCs/>
      <w:noProof w:val="0"/>
      <w:kern w:val="2"/>
      <w:szCs w:val="36"/>
    </w:rPr>
  </w:style>
  <w:style w:type="paragraph" w:customStyle="1" w:styleId="118">
    <w:name w:val="樣式 標題 1 + 18 點"/>
    <w:basedOn w:val="10"/>
    <w:link w:val="1180"/>
    <w:autoRedefine/>
    <w:uiPriority w:val="99"/>
    <w:rsid w:val="00746B97"/>
    <w:pPr>
      <w:keepNext/>
      <w:pageBreakBefore w:val="0"/>
      <w:numPr>
        <w:numId w:val="0"/>
      </w:numPr>
      <w:tabs>
        <w:tab w:val="clear" w:pos="7655"/>
      </w:tabs>
      <w:autoSpaceDE/>
      <w:autoSpaceDN/>
      <w:adjustRightInd/>
      <w:snapToGrid/>
      <w:spacing w:before="180" w:after="180" w:line="720" w:lineRule="auto"/>
      <w:textAlignment w:val="auto"/>
    </w:pPr>
    <w:rPr>
      <w:rFonts w:ascii="Arial" w:hAnsi="Arial"/>
      <w:bCs/>
      <w:kern w:val="52"/>
      <w:sz w:val="36"/>
      <w:szCs w:val="36"/>
    </w:rPr>
  </w:style>
  <w:style w:type="character" w:customStyle="1" w:styleId="1180">
    <w:name w:val="樣式 標題 1 + 18 點 字元"/>
    <w:basedOn w:val="11"/>
    <w:link w:val="118"/>
    <w:uiPriority w:val="99"/>
    <w:rsid w:val="00746B97"/>
    <w:rPr>
      <w:rFonts w:ascii="Arial" w:eastAsia="標楷體" w:hAnsi="Arial"/>
      <w:b/>
      <w:bCs/>
      <w:noProof/>
      <w:kern w:val="52"/>
      <w:sz w:val="36"/>
      <w:szCs w:val="36"/>
    </w:rPr>
  </w:style>
  <w:style w:type="character" w:customStyle="1" w:styleId="3TEXT0">
    <w:name w:val="標題3.TEXT 字元"/>
    <w:basedOn w:val="a3"/>
    <w:link w:val="3TEXT"/>
    <w:uiPriority w:val="99"/>
    <w:rsid w:val="00746B97"/>
    <w:rPr>
      <w:rFonts w:ascii="Times New Roman" w:eastAsia="標楷體"/>
      <w:noProof/>
      <w:sz w:val="24"/>
    </w:rPr>
  </w:style>
  <w:style w:type="character" w:customStyle="1" w:styleId="EmailStyle64">
    <w:name w:val="EmailStyle64"/>
    <w:basedOn w:val="a3"/>
    <w:uiPriority w:val="99"/>
    <w:semiHidden/>
    <w:rsid w:val="00746B97"/>
    <w:rPr>
      <w:rFonts w:ascii="新細明體" w:eastAsia="新細明體"/>
      <w:b w:val="0"/>
      <w:bCs w:val="0"/>
      <w:i w:val="0"/>
      <w:iCs w:val="0"/>
      <w:strike w:val="0"/>
      <w:color w:val="000000"/>
      <w:sz w:val="28"/>
      <w:szCs w:val="28"/>
      <w:u w:val="none"/>
    </w:rPr>
  </w:style>
  <w:style w:type="paragraph" w:customStyle="1" w:styleId="1181">
    <w:name w:val="樣式 標題 1 + (符號) 新細明體 18 點 非粗體"/>
    <w:basedOn w:val="10"/>
    <w:link w:val="1182"/>
    <w:uiPriority w:val="99"/>
    <w:rsid w:val="00746B97"/>
    <w:pPr>
      <w:keepNext/>
      <w:pageBreakBefore w:val="0"/>
      <w:numPr>
        <w:numId w:val="0"/>
      </w:numPr>
      <w:tabs>
        <w:tab w:val="clear" w:pos="7655"/>
      </w:tabs>
      <w:autoSpaceDE/>
      <w:autoSpaceDN/>
      <w:adjustRightInd/>
      <w:snapToGrid/>
      <w:spacing w:before="180" w:after="180" w:line="720" w:lineRule="auto"/>
      <w:textAlignment w:val="auto"/>
    </w:pPr>
    <w:rPr>
      <w:rFonts w:ascii="Arial" w:hAnsi="Arial"/>
      <w:kern w:val="2"/>
      <w:sz w:val="36"/>
      <w:szCs w:val="52"/>
    </w:rPr>
  </w:style>
  <w:style w:type="character" w:customStyle="1" w:styleId="1182">
    <w:name w:val="樣式 標題 1 + (符號) 新細明體 18 點 非粗體 字元"/>
    <w:basedOn w:val="11"/>
    <w:link w:val="1181"/>
    <w:uiPriority w:val="99"/>
    <w:rsid w:val="00746B97"/>
    <w:rPr>
      <w:rFonts w:ascii="Arial" w:eastAsia="標楷體" w:hAnsi="Arial"/>
      <w:b/>
      <w:noProof/>
      <w:kern w:val="2"/>
      <w:sz w:val="36"/>
      <w:szCs w:val="52"/>
    </w:rPr>
  </w:style>
  <w:style w:type="paragraph" w:customStyle="1" w:styleId="1183">
    <w:name w:val="樣式 標題 1 + 18 點 非粗體"/>
    <w:basedOn w:val="10"/>
    <w:uiPriority w:val="99"/>
    <w:rsid w:val="00746B97"/>
    <w:pPr>
      <w:keepNext/>
      <w:pageBreakBefore w:val="0"/>
      <w:numPr>
        <w:numId w:val="0"/>
      </w:numPr>
      <w:tabs>
        <w:tab w:val="clear" w:pos="7655"/>
      </w:tabs>
      <w:autoSpaceDE/>
      <w:autoSpaceDN/>
      <w:adjustRightInd/>
      <w:snapToGrid/>
      <w:spacing w:before="180" w:after="180" w:line="720" w:lineRule="auto"/>
      <w:textAlignment w:val="auto"/>
    </w:pPr>
    <w:rPr>
      <w:rFonts w:ascii="Arial" w:hAnsi="Arial"/>
      <w:noProof w:val="0"/>
      <w:kern w:val="2"/>
      <w:sz w:val="36"/>
      <w:szCs w:val="52"/>
    </w:rPr>
  </w:style>
  <w:style w:type="paragraph" w:customStyle="1" w:styleId="affffc">
    <w:name w:val="壹．"/>
    <w:basedOn w:val="10"/>
    <w:uiPriority w:val="99"/>
    <w:rsid w:val="00746B97"/>
    <w:pPr>
      <w:pageBreakBefore w:val="0"/>
      <w:numPr>
        <w:numId w:val="0"/>
      </w:numPr>
      <w:tabs>
        <w:tab w:val="clear" w:pos="7655"/>
      </w:tabs>
      <w:autoSpaceDE/>
      <w:autoSpaceDN/>
      <w:adjustRightInd/>
      <w:spacing w:before="200" w:after="400" w:line="240" w:lineRule="auto"/>
      <w:ind w:left="1610" w:hanging="210"/>
      <w:jc w:val="center"/>
      <w:textAlignment w:val="auto"/>
    </w:pPr>
    <w:rPr>
      <w:rFonts w:ascii="Arial" w:eastAsia="華康楷書體W7" w:hAnsi="Arial"/>
      <w:b w:val="0"/>
      <w:noProof w:val="0"/>
      <w:kern w:val="52"/>
      <w:sz w:val="36"/>
    </w:rPr>
  </w:style>
  <w:style w:type="paragraph" w:customStyle="1" w:styleId="affffd">
    <w:name w:val="備註 + (中文) 標楷體"/>
    <w:aliases w:val="行距:  最小行高 0 pt,第一行"/>
    <w:basedOn w:val="a2"/>
    <w:uiPriority w:val="99"/>
    <w:rsid w:val="00746B97"/>
    <w:pPr>
      <w:kinsoku w:val="0"/>
      <w:snapToGrid/>
      <w:spacing w:line="0" w:lineRule="atLeast"/>
      <w:ind w:left="1704" w:hanging="1024"/>
    </w:pPr>
    <w:rPr>
      <w:position w:val="-24"/>
      <w:szCs w:val="24"/>
    </w:rPr>
  </w:style>
  <w:style w:type="paragraph" w:customStyle="1" w:styleId="1-1">
    <w:name w:val="1-1 字元 字元 字元 字元"/>
    <w:basedOn w:val="a2"/>
    <w:link w:val="1-10"/>
    <w:uiPriority w:val="99"/>
    <w:rsid w:val="00746B97"/>
    <w:pPr>
      <w:adjustRightInd/>
      <w:snapToGrid/>
      <w:spacing w:line="440" w:lineRule="exact"/>
      <w:ind w:leftChars="350" w:left="550" w:hangingChars="200" w:hanging="200"/>
      <w:textAlignment w:val="auto"/>
    </w:pPr>
    <w:rPr>
      <w:kern w:val="2"/>
      <w:szCs w:val="24"/>
    </w:rPr>
  </w:style>
  <w:style w:type="character" w:customStyle="1" w:styleId="1-10">
    <w:name w:val="1-1 字元 字元 字元 字元 字元"/>
    <w:basedOn w:val="a3"/>
    <w:link w:val="1-1"/>
    <w:uiPriority w:val="99"/>
    <w:rsid w:val="00746B97"/>
    <w:rPr>
      <w:rFonts w:ascii="Times New Roman" w:eastAsia="標楷體"/>
      <w:kern w:val="2"/>
      <w:sz w:val="24"/>
      <w:szCs w:val="24"/>
    </w:rPr>
  </w:style>
  <w:style w:type="paragraph" w:customStyle="1" w:styleId="1-11">
    <w:name w:val="1-1 字元 字元 字元 字元1 字元"/>
    <w:basedOn w:val="a2"/>
    <w:link w:val="1-110"/>
    <w:uiPriority w:val="99"/>
    <w:rsid w:val="00746B97"/>
    <w:pPr>
      <w:adjustRightInd/>
      <w:snapToGrid/>
      <w:spacing w:line="440" w:lineRule="exact"/>
      <w:ind w:leftChars="350" w:left="550" w:hangingChars="200" w:hanging="200"/>
      <w:textAlignment w:val="auto"/>
    </w:pPr>
    <w:rPr>
      <w:kern w:val="2"/>
      <w:szCs w:val="24"/>
    </w:rPr>
  </w:style>
  <w:style w:type="character" w:customStyle="1" w:styleId="1-110">
    <w:name w:val="1-1 字元 字元 字元 字元1 字元 字元"/>
    <w:basedOn w:val="a3"/>
    <w:link w:val="1-11"/>
    <w:uiPriority w:val="99"/>
    <w:rsid w:val="00746B97"/>
    <w:rPr>
      <w:rFonts w:ascii="Times New Roman" w:eastAsia="標楷體"/>
      <w:kern w:val="2"/>
      <w:sz w:val="24"/>
      <w:szCs w:val="24"/>
    </w:rPr>
  </w:style>
  <w:style w:type="paragraph" w:customStyle="1" w:styleId="310">
    <w:name w:val="樣式 標題 3 + 右:  1 字元"/>
    <w:basedOn w:val="31"/>
    <w:uiPriority w:val="99"/>
    <w:rsid w:val="00746B97"/>
    <w:pPr>
      <w:widowControl w:val="0"/>
      <w:numPr>
        <w:numId w:val="0"/>
      </w:numPr>
      <w:tabs>
        <w:tab w:val="num" w:pos="1134"/>
      </w:tabs>
      <w:autoSpaceDE/>
      <w:autoSpaceDN/>
      <w:adjustRightInd/>
      <w:spacing w:line="360" w:lineRule="auto"/>
      <w:ind w:leftChars="100" w:left="1134" w:rightChars="100" w:right="240" w:hanging="1134"/>
      <w:textAlignment w:val="auto"/>
    </w:pPr>
    <w:rPr>
      <w:rFonts w:cs="新細明體"/>
      <w:b/>
      <w:bCs/>
      <w:noProof w:val="0"/>
      <w:kern w:val="2"/>
      <w:sz w:val="28"/>
    </w:rPr>
  </w:style>
  <w:style w:type="character" w:customStyle="1" w:styleId="1e">
    <w:name w:val="標題1 字元"/>
    <w:basedOn w:val="11"/>
    <w:link w:val="1d"/>
    <w:rsid w:val="00746B97"/>
    <w:rPr>
      <w:rFonts w:ascii="Arial" w:eastAsia="新細明體" w:hAnsi="Arial"/>
      <w:b/>
      <w:noProof/>
      <w:sz w:val="36"/>
      <w:lang w:val="en-GB" w:eastAsia="en-US"/>
    </w:rPr>
  </w:style>
  <w:style w:type="paragraph" w:customStyle="1" w:styleId="1f4">
    <w:name w:val="項次1"/>
    <w:basedOn w:val="a2"/>
    <w:link w:val="1f5"/>
    <w:uiPriority w:val="99"/>
    <w:rsid w:val="00746B97"/>
    <w:pPr>
      <w:adjustRightInd/>
      <w:snapToGrid/>
      <w:spacing w:before="120"/>
      <w:ind w:left="768" w:hanging="480"/>
      <w:textAlignment w:val="auto"/>
    </w:pPr>
    <w:rPr>
      <w:rFonts w:ascii="Arial" w:hAnsi="Arial" w:cs="Arial"/>
      <w:kern w:val="2"/>
      <w:szCs w:val="24"/>
    </w:rPr>
  </w:style>
  <w:style w:type="character" w:customStyle="1" w:styleId="1f5">
    <w:name w:val="項次1 字元"/>
    <w:basedOn w:val="a3"/>
    <w:link w:val="1f4"/>
    <w:uiPriority w:val="99"/>
    <w:rsid w:val="00746B97"/>
    <w:rPr>
      <w:rFonts w:ascii="Arial" w:eastAsia="標楷體" w:hAnsi="Arial" w:cs="Arial"/>
      <w:kern w:val="2"/>
      <w:sz w:val="24"/>
      <w:szCs w:val="24"/>
    </w:rPr>
  </w:style>
  <w:style w:type="paragraph" w:customStyle="1" w:styleId="2f6">
    <w:name w:val="項次2"/>
    <w:basedOn w:val="1f4"/>
    <w:link w:val="2f7"/>
    <w:uiPriority w:val="99"/>
    <w:qFormat/>
    <w:rsid w:val="00746B97"/>
  </w:style>
  <w:style w:type="character" w:customStyle="1" w:styleId="2f7">
    <w:name w:val="項次2 字元"/>
    <w:basedOn w:val="1f5"/>
    <w:link w:val="2f6"/>
    <w:uiPriority w:val="99"/>
    <w:rsid w:val="00746B97"/>
    <w:rPr>
      <w:rFonts w:ascii="Arial" w:eastAsia="標楷體" w:hAnsi="Arial" w:cs="Arial"/>
      <w:kern w:val="2"/>
      <w:sz w:val="24"/>
      <w:szCs w:val="24"/>
    </w:rPr>
  </w:style>
  <w:style w:type="paragraph" w:customStyle="1" w:styleId="4d">
    <w:name w:val="標題4"/>
    <w:basedOn w:val="3f0"/>
    <w:link w:val="4e"/>
    <w:qFormat/>
    <w:rsid w:val="00746B97"/>
    <w:pPr>
      <w:numPr>
        <w:ilvl w:val="1"/>
      </w:numPr>
      <w:tabs>
        <w:tab w:val="left" w:pos="1701"/>
      </w:tabs>
      <w:spacing w:beforeLines="50" w:before="180"/>
      <w:ind w:left="992" w:hanging="567"/>
    </w:pPr>
  </w:style>
  <w:style w:type="character" w:customStyle="1" w:styleId="4e">
    <w:name w:val="標題4 字元"/>
    <w:basedOn w:val="3f1"/>
    <w:link w:val="4d"/>
    <w:rsid w:val="00746B97"/>
    <w:rPr>
      <w:rFonts w:ascii="Arial" w:eastAsia="標楷體" w:hAnsi="Arial" w:cs="Arial"/>
      <w:b/>
      <w:kern w:val="2"/>
      <w:sz w:val="28"/>
      <w:szCs w:val="28"/>
    </w:rPr>
  </w:style>
  <w:style w:type="character" w:customStyle="1" w:styleId="39">
    <w:name w:val="項目3 字元"/>
    <w:basedOn w:val="16"/>
    <w:link w:val="38"/>
    <w:uiPriority w:val="99"/>
    <w:rsid w:val="00746B97"/>
    <w:rPr>
      <w:rFonts w:ascii="標楷體" w:eastAsia="標楷體"/>
      <w:noProof/>
      <w:sz w:val="24"/>
    </w:rPr>
  </w:style>
  <w:style w:type="paragraph" w:customStyle="1" w:styleId="30">
    <w:name w:val="項次3"/>
    <w:basedOn w:val="1-1"/>
    <w:link w:val="3f5"/>
    <w:uiPriority w:val="99"/>
    <w:qFormat/>
    <w:rsid w:val="00746B97"/>
    <w:pPr>
      <w:numPr>
        <w:ilvl w:val="1"/>
        <w:numId w:val="25"/>
      </w:numPr>
      <w:tabs>
        <w:tab w:val="left" w:pos="1701"/>
      </w:tabs>
      <w:snapToGrid w:val="0"/>
      <w:spacing w:before="120" w:after="60" w:line="240" w:lineRule="auto"/>
      <w:ind w:leftChars="0" w:left="0" w:firstLineChars="0" w:firstLine="0"/>
    </w:pPr>
    <w:rPr>
      <w:rFonts w:ascii="Arial" w:hAnsi="標楷體" w:cs="Arial"/>
      <w:bCs/>
      <w:sz w:val="28"/>
      <w:szCs w:val="28"/>
    </w:rPr>
  </w:style>
  <w:style w:type="character" w:customStyle="1" w:styleId="3f5">
    <w:name w:val="項次3 字元"/>
    <w:basedOn w:val="1-10"/>
    <w:link w:val="30"/>
    <w:uiPriority w:val="99"/>
    <w:rsid w:val="00746B97"/>
    <w:rPr>
      <w:rFonts w:ascii="Arial" w:eastAsia="標楷體" w:hAnsi="標楷體" w:cs="Arial"/>
      <w:bCs/>
      <w:kern w:val="2"/>
      <w:sz w:val="28"/>
      <w:szCs w:val="28"/>
    </w:rPr>
  </w:style>
  <w:style w:type="paragraph" w:customStyle="1" w:styleId="4">
    <w:name w:val="項次4"/>
    <w:basedOn w:val="a2"/>
    <w:link w:val="4f"/>
    <w:uiPriority w:val="99"/>
    <w:qFormat/>
    <w:rsid w:val="00746B97"/>
    <w:pPr>
      <w:numPr>
        <w:ilvl w:val="1"/>
        <w:numId w:val="24"/>
      </w:numPr>
      <w:tabs>
        <w:tab w:val="left" w:pos="1985"/>
      </w:tabs>
      <w:adjustRightInd/>
      <w:spacing w:before="120" w:after="60"/>
      <w:textAlignment w:val="auto"/>
    </w:pPr>
    <w:rPr>
      <w:rFonts w:ascii="Arial" w:hAnsi="Arial" w:cs="Arial"/>
      <w:color w:val="000000"/>
      <w:kern w:val="2"/>
      <w:sz w:val="28"/>
      <w:szCs w:val="28"/>
    </w:rPr>
  </w:style>
  <w:style w:type="character" w:customStyle="1" w:styleId="4f">
    <w:name w:val="項次4 字元"/>
    <w:basedOn w:val="a3"/>
    <w:link w:val="4"/>
    <w:uiPriority w:val="99"/>
    <w:rsid w:val="00746B97"/>
    <w:rPr>
      <w:rFonts w:ascii="Arial" w:eastAsia="標楷體" w:hAnsi="Arial" w:cs="Arial"/>
      <w:color w:val="000000"/>
      <w:kern w:val="2"/>
      <w:sz w:val="28"/>
      <w:szCs w:val="28"/>
    </w:rPr>
  </w:style>
  <w:style w:type="character" w:customStyle="1" w:styleId="66">
    <w:name w:val="項目6 字元"/>
    <w:basedOn w:val="a3"/>
    <w:link w:val="65"/>
    <w:uiPriority w:val="99"/>
    <w:rsid w:val="00746B97"/>
    <w:rPr>
      <w:rFonts w:ascii="Arial" w:eastAsia="標楷體" w:hAnsi="標楷體" w:cs="Arial"/>
      <w:color w:val="000000"/>
      <w:kern w:val="2"/>
      <w:sz w:val="24"/>
      <w:szCs w:val="24"/>
    </w:rPr>
  </w:style>
  <w:style w:type="paragraph" w:customStyle="1" w:styleId="5a">
    <w:name w:val="項目5"/>
    <w:basedOn w:val="65"/>
    <w:link w:val="5b"/>
    <w:uiPriority w:val="99"/>
    <w:qFormat/>
    <w:rsid w:val="00746B97"/>
    <w:pPr>
      <w:numPr>
        <w:ilvl w:val="5"/>
      </w:numPr>
      <w:tabs>
        <w:tab w:val="left" w:pos="2127"/>
        <w:tab w:val="num" w:pos="2880"/>
      </w:tabs>
      <w:spacing w:before="120" w:after="120" w:line="240" w:lineRule="auto"/>
      <w:ind w:left="2880" w:hanging="480"/>
    </w:pPr>
    <w:rPr>
      <w:sz w:val="28"/>
      <w:szCs w:val="28"/>
    </w:rPr>
  </w:style>
  <w:style w:type="character" w:customStyle="1" w:styleId="5b">
    <w:name w:val="項目5 字元"/>
    <w:basedOn w:val="66"/>
    <w:link w:val="5a"/>
    <w:uiPriority w:val="99"/>
    <w:rsid w:val="00746B97"/>
    <w:rPr>
      <w:rFonts w:ascii="Arial" w:eastAsia="標楷體" w:hAnsi="標楷體" w:cs="Arial"/>
      <w:color w:val="000000"/>
      <w:kern w:val="2"/>
      <w:sz w:val="28"/>
      <w:szCs w:val="28"/>
    </w:rPr>
  </w:style>
  <w:style w:type="paragraph" w:customStyle="1" w:styleId="5TEXT1">
    <w:name w:val="項次5 TEXT"/>
    <w:basedOn w:val="a2"/>
    <w:link w:val="5TEXT2"/>
    <w:uiPriority w:val="99"/>
    <w:qFormat/>
    <w:rsid w:val="00746B97"/>
    <w:pPr>
      <w:adjustRightInd/>
      <w:spacing w:before="120" w:after="120"/>
      <w:ind w:left="1985" w:firstLine="567"/>
      <w:jc w:val="both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5TEXT2">
    <w:name w:val="項次5 TEXT 字元"/>
    <w:basedOn w:val="a3"/>
    <w:link w:val="5TEXT1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paragraph" w:customStyle="1" w:styleId="7TEXT0">
    <w:name w:val="項目7 TEXT"/>
    <w:basedOn w:val="a2"/>
    <w:link w:val="7TEXT1"/>
    <w:uiPriority w:val="99"/>
    <w:qFormat/>
    <w:rsid w:val="00746B97"/>
    <w:pPr>
      <w:adjustRightInd/>
      <w:spacing w:before="120" w:after="60"/>
      <w:ind w:left="2398"/>
      <w:jc w:val="both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7TEXT1">
    <w:name w:val="項目7 TEXT 字元"/>
    <w:basedOn w:val="a3"/>
    <w:link w:val="7TEXT0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paragraph" w:customStyle="1" w:styleId="1ulwu6">
    <w:name w:val="1ul wu6"/>
    <w:basedOn w:val="a2"/>
    <w:link w:val="1ulwu60"/>
    <w:uiPriority w:val="99"/>
    <w:rsid w:val="00746B97"/>
    <w:pPr>
      <w:tabs>
        <w:tab w:val="left" w:pos="1701"/>
      </w:tabs>
      <w:adjustRightInd/>
      <w:snapToGrid/>
      <w:ind w:left="1701" w:hanging="708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1ulwu60">
    <w:name w:val="1ul wu6 字元"/>
    <w:basedOn w:val="a3"/>
    <w:link w:val="1ulwu6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paragraph" w:customStyle="1" w:styleId="5c">
    <w:name w:val="標題5"/>
    <w:basedOn w:val="afa"/>
    <w:link w:val="5d"/>
    <w:qFormat/>
    <w:rsid w:val="00746B97"/>
    <w:pPr>
      <w:tabs>
        <w:tab w:val="left" w:pos="1985"/>
      </w:tabs>
      <w:snapToGrid w:val="0"/>
      <w:spacing w:before="120" w:after="120"/>
      <w:ind w:leftChars="0" w:left="1985" w:rightChars="0" w:right="0" w:hanging="764"/>
    </w:pPr>
    <w:rPr>
      <w:rFonts w:ascii="Arial" w:eastAsia="標楷體" w:hAnsi="Arial" w:cs="Arial"/>
      <w:bCs w:val="0"/>
      <w:sz w:val="28"/>
      <w:szCs w:val="28"/>
    </w:rPr>
  </w:style>
  <w:style w:type="character" w:customStyle="1" w:styleId="5d">
    <w:name w:val="標題5 字元"/>
    <w:basedOn w:val="1ulwu60"/>
    <w:link w:val="5c"/>
    <w:rsid w:val="00746B97"/>
    <w:rPr>
      <w:rFonts w:ascii="Arial" w:eastAsia="標楷體" w:hAnsi="Arial" w:cs="Arial"/>
      <w:kern w:val="2"/>
      <w:sz w:val="28"/>
      <w:szCs w:val="28"/>
    </w:rPr>
  </w:style>
  <w:style w:type="paragraph" w:customStyle="1" w:styleId="5TEXT3">
    <w:name w:val="標題5 TEXT"/>
    <w:basedOn w:val="a2"/>
    <w:link w:val="5TEXT4"/>
    <w:uiPriority w:val="99"/>
    <w:qFormat/>
    <w:rsid w:val="00746B97"/>
    <w:pPr>
      <w:adjustRightInd/>
      <w:spacing w:before="120"/>
      <w:ind w:leftChars="708" w:left="1699" w:firstLineChars="202" w:firstLine="566"/>
      <w:jc w:val="both"/>
      <w:textAlignment w:val="auto"/>
    </w:pPr>
    <w:rPr>
      <w:rFonts w:ascii="Arial" w:hAnsi="Arial" w:cs="Arial"/>
      <w:kern w:val="2"/>
      <w:sz w:val="28"/>
      <w:szCs w:val="28"/>
    </w:rPr>
  </w:style>
  <w:style w:type="character" w:customStyle="1" w:styleId="5TEXT4">
    <w:name w:val="標題5 TEXT 字元"/>
    <w:basedOn w:val="a3"/>
    <w:link w:val="5TEXT3"/>
    <w:uiPriority w:val="99"/>
    <w:rsid w:val="00746B97"/>
    <w:rPr>
      <w:rFonts w:ascii="Arial" w:eastAsia="標楷體" w:hAnsi="Arial" w:cs="Arial"/>
      <w:kern w:val="2"/>
      <w:sz w:val="28"/>
      <w:szCs w:val="28"/>
    </w:rPr>
  </w:style>
  <w:style w:type="paragraph" w:customStyle="1" w:styleId="4TEXT3">
    <w:name w:val="項目4 TEXT"/>
    <w:basedOn w:val="a2"/>
    <w:link w:val="4TEXT4"/>
    <w:uiPriority w:val="99"/>
    <w:qFormat/>
    <w:rsid w:val="00746B97"/>
    <w:pPr>
      <w:adjustRightInd/>
      <w:spacing w:before="120" w:after="120"/>
      <w:ind w:left="1418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4TEXT4">
    <w:name w:val="項目4 TEXT 字元"/>
    <w:basedOn w:val="a3"/>
    <w:link w:val="4TEXT3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paragraph" w:customStyle="1" w:styleId="67">
    <w:name w:val="項次6"/>
    <w:basedOn w:val="58"/>
    <w:link w:val="68"/>
    <w:uiPriority w:val="99"/>
    <w:qFormat/>
    <w:rsid w:val="00746B97"/>
    <w:pPr>
      <w:tabs>
        <w:tab w:val="clear" w:pos="2127"/>
        <w:tab w:val="left" w:pos="1843"/>
      </w:tabs>
      <w:snapToGrid w:val="0"/>
      <w:spacing w:after="120"/>
      <w:jc w:val="both"/>
    </w:pPr>
    <w:rPr>
      <w:rFonts w:cs="Arial"/>
    </w:rPr>
  </w:style>
  <w:style w:type="character" w:customStyle="1" w:styleId="68">
    <w:name w:val="項次6 字元"/>
    <w:basedOn w:val="59"/>
    <w:link w:val="67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paragraph" w:customStyle="1" w:styleId="61">
    <w:name w:val="標題6"/>
    <w:basedOn w:val="67"/>
    <w:link w:val="69"/>
    <w:uiPriority w:val="99"/>
    <w:qFormat/>
    <w:rsid w:val="00746B97"/>
    <w:pPr>
      <w:numPr>
        <w:numId w:val="26"/>
      </w:numPr>
      <w:tabs>
        <w:tab w:val="clear" w:pos="1843"/>
        <w:tab w:val="left" w:pos="1560"/>
      </w:tabs>
    </w:pPr>
    <w:rPr>
      <w:b/>
    </w:rPr>
  </w:style>
  <w:style w:type="character" w:customStyle="1" w:styleId="69">
    <w:name w:val="標題6 字元"/>
    <w:basedOn w:val="68"/>
    <w:link w:val="61"/>
    <w:uiPriority w:val="99"/>
    <w:rsid w:val="00746B97"/>
    <w:rPr>
      <w:rFonts w:ascii="Arial" w:eastAsia="標楷體" w:hAnsi="標楷體" w:cs="Arial"/>
      <w:b/>
      <w:kern w:val="2"/>
      <w:sz w:val="28"/>
      <w:szCs w:val="28"/>
    </w:rPr>
  </w:style>
  <w:style w:type="paragraph" w:customStyle="1" w:styleId="6TEXT1">
    <w:name w:val="標題6 TEXT"/>
    <w:basedOn w:val="4TEXT1"/>
    <w:link w:val="6TEXT2"/>
    <w:uiPriority w:val="99"/>
    <w:qFormat/>
    <w:rsid w:val="00746B97"/>
    <w:pPr>
      <w:ind w:leftChars="650" w:left="1560" w:firstLineChars="202" w:firstLine="566"/>
    </w:pPr>
  </w:style>
  <w:style w:type="character" w:customStyle="1" w:styleId="6TEXT2">
    <w:name w:val="標題6 TEXT 字元"/>
    <w:basedOn w:val="4TEXT2"/>
    <w:link w:val="6TEXT1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character" w:customStyle="1" w:styleId="Heading2Char">
    <w:name w:val="Heading 2 Char"/>
    <w:aliases w:val="標題 2--1.1 Char,--1.1 Char,ISO標題 2 Char,章標題 Char,prob no Char,H2 Char,h2 Char,章 Char"/>
    <w:uiPriority w:val="99"/>
    <w:semiHidden/>
    <w:locked/>
    <w:rsid w:val="00746B97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Heading3Char">
    <w:name w:val="Heading 3 Char"/>
    <w:aliases w:val="--1.1.1. Char,小節標題 Char,sub pro Char,H3 Char,h3 Char"/>
    <w:uiPriority w:val="99"/>
    <w:semiHidden/>
    <w:locked/>
    <w:rsid w:val="00746B97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3">
    <w:name w:val="標題 4 字元"/>
    <w:aliases w:val="1 字元,--1. 字元,--1 字元,H4 字元,H41 字元,H42 字元,H43 字元,H44 字元,H45 字元,H46 字元,H47 字元,H48 字元,H49 字元,H410 字元,H411 字元,H421 字元,H431 字元,H441 字元,H451 字元,H461 字元,H471 字元,H481 字元,H491 字元,H4101 字元,H412 字元,H422 字元,H432 字元,H442 字元,H452 字元,H462 字元,H472 字元,H482 字元"/>
    <w:link w:val="40"/>
    <w:locked/>
    <w:rsid w:val="00746B97"/>
    <w:rPr>
      <w:rFonts w:ascii="Times New Roman" w:eastAsia="標楷體"/>
      <w:sz w:val="24"/>
    </w:rPr>
  </w:style>
  <w:style w:type="character" w:customStyle="1" w:styleId="51">
    <w:name w:val="標題 5 字元"/>
    <w:aliases w:val="--(1)1 字元,--(1) 字元"/>
    <w:link w:val="50"/>
    <w:locked/>
    <w:rsid w:val="00746B97"/>
    <w:rPr>
      <w:rFonts w:ascii="Times New Roman" w:eastAsia="標楷體"/>
      <w:sz w:val="24"/>
    </w:rPr>
  </w:style>
  <w:style w:type="character" w:customStyle="1" w:styleId="62">
    <w:name w:val="標題 6 字元"/>
    <w:aliases w:val="A 字元,--A 字元,參考文獻 字元,ref-items 字元"/>
    <w:link w:val="60"/>
    <w:locked/>
    <w:rsid w:val="00746B97"/>
    <w:rPr>
      <w:rFonts w:ascii="Times New Roman" w:eastAsia="標楷體"/>
      <w:sz w:val="24"/>
    </w:rPr>
  </w:style>
  <w:style w:type="character" w:customStyle="1" w:styleId="72">
    <w:name w:val="標題 7 字元"/>
    <w:aliases w:val="(A) 字元,--(a) 字元,--a 字元,標題 7-(a) 字元"/>
    <w:link w:val="70"/>
    <w:locked/>
    <w:rsid w:val="00746B97"/>
    <w:rPr>
      <w:rFonts w:ascii="Times New Roman" w:eastAsia="標楷體"/>
      <w:sz w:val="24"/>
    </w:rPr>
  </w:style>
  <w:style w:type="character" w:customStyle="1" w:styleId="81">
    <w:name w:val="標題 8 字元"/>
    <w:aliases w:val="a 字元,--. 字元"/>
    <w:link w:val="80"/>
    <w:locked/>
    <w:rsid w:val="00746B97"/>
    <w:rPr>
      <w:rFonts w:ascii="Times New Roman" w:eastAsia="標楷體"/>
      <w:sz w:val="24"/>
    </w:rPr>
  </w:style>
  <w:style w:type="character" w:customStyle="1" w:styleId="91">
    <w:name w:val="標題 9 字元"/>
    <w:aliases w:val="(a) 字元,--.. 字元"/>
    <w:link w:val="90"/>
    <w:uiPriority w:val="99"/>
    <w:locked/>
    <w:rsid w:val="00746B97"/>
    <w:rPr>
      <w:sz w:val="28"/>
    </w:rPr>
  </w:style>
  <w:style w:type="character" w:customStyle="1" w:styleId="1f6">
    <w:name w:val="註解文字 字元1"/>
    <w:uiPriority w:val="99"/>
    <w:semiHidden/>
    <w:locked/>
    <w:rsid w:val="00746B97"/>
    <w:rPr>
      <w:rFonts w:cs="Times New Roman"/>
      <w:kern w:val="2"/>
      <w:sz w:val="24"/>
    </w:rPr>
  </w:style>
  <w:style w:type="character" w:customStyle="1" w:styleId="2c">
    <w:name w:val="本文縮排 2 字元"/>
    <w:link w:val="2b"/>
    <w:uiPriority w:val="99"/>
    <w:locked/>
    <w:rsid w:val="00746B97"/>
    <w:rPr>
      <w:rFonts w:ascii="Times New Roman" w:eastAsia="新細明體"/>
      <w:sz w:val="24"/>
      <w:lang w:eastAsia="en-US"/>
    </w:rPr>
  </w:style>
  <w:style w:type="character" w:customStyle="1" w:styleId="affc">
    <w:name w:val="本文縮排 字元"/>
    <w:link w:val="affb"/>
    <w:uiPriority w:val="99"/>
    <w:locked/>
    <w:rsid w:val="00746B97"/>
    <w:rPr>
      <w:rFonts w:ascii="Times New Roman" w:eastAsia="標楷體"/>
      <w:sz w:val="24"/>
    </w:rPr>
  </w:style>
  <w:style w:type="character" w:customStyle="1" w:styleId="ab">
    <w:name w:val="日期 字元"/>
    <w:link w:val="aa"/>
    <w:uiPriority w:val="99"/>
    <w:locked/>
    <w:rsid w:val="00746B97"/>
    <w:rPr>
      <w:rFonts w:ascii="標楷體" w:eastAsia="標楷體"/>
      <w:sz w:val="24"/>
    </w:rPr>
  </w:style>
  <w:style w:type="character" w:customStyle="1" w:styleId="affffe">
    <w:name w:val="註解文字 字元"/>
    <w:uiPriority w:val="99"/>
    <w:semiHidden/>
    <w:rsid w:val="00746B97"/>
    <w:rPr>
      <w:rFonts w:ascii="Times New Roman" w:eastAsia="新細明體" w:hAnsi="Times New Roman"/>
      <w:sz w:val="24"/>
    </w:rPr>
  </w:style>
  <w:style w:type="paragraph" w:customStyle="1" w:styleId="110">
    <w:name w:val="內文11"/>
    <w:basedOn w:val="a2"/>
    <w:link w:val="Char"/>
    <w:uiPriority w:val="99"/>
    <w:rsid w:val="00746B97"/>
    <w:pPr>
      <w:adjustRightInd/>
      <w:snapToGrid/>
      <w:spacing w:line="500" w:lineRule="exact"/>
      <w:ind w:leftChars="200" w:left="480" w:firstLineChars="200" w:firstLine="560"/>
      <w:textAlignment w:val="auto"/>
    </w:pPr>
    <w:rPr>
      <w:kern w:val="2"/>
    </w:rPr>
  </w:style>
  <w:style w:type="character" w:customStyle="1" w:styleId="longtext1">
    <w:name w:val="long_text1"/>
    <w:uiPriority w:val="99"/>
    <w:rsid w:val="00746B97"/>
    <w:rPr>
      <w:sz w:val="22"/>
    </w:rPr>
  </w:style>
  <w:style w:type="character" w:customStyle="1" w:styleId="28">
    <w:name w:val="註解文字 字元2"/>
    <w:basedOn w:val="a3"/>
    <w:link w:val="afe"/>
    <w:uiPriority w:val="99"/>
    <w:semiHidden/>
    <w:rsid w:val="00746B97"/>
    <w:rPr>
      <w:rFonts w:ascii="Times New Roman" w:eastAsia="標楷體"/>
      <w:sz w:val="24"/>
    </w:rPr>
  </w:style>
  <w:style w:type="character" w:customStyle="1" w:styleId="affe">
    <w:name w:val="註解主旨 字元"/>
    <w:basedOn w:val="28"/>
    <w:link w:val="affd"/>
    <w:uiPriority w:val="99"/>
    <w:rsid w:val="00746B97"/>
    <w:rPr>
      <w:rFonts w:ascii="Times New Roman" w:eastAsia="標楷體"/>
      <w:b/>
      <w:bCs/>
      <w:sz w:val="24"/>
    </w:rPr>
  </w:style>
  <w:style w:type="paragraph" w:customStyle="1" w:styleId="CNParagraph">
    <w:name w:val="樣式 CN Paragraph + (中文) 新細明體"/>
    <w:basedOn w:val="a2"/>
    <w:link w:val="CNParagraph0"/>
    <w:uiPriority w:val="99"/>
    <w:rsid w:val="00746B97"/>
    <w:pPr>
      <w:widowControl/>
      <w:adjustRightInd/>
      <w:snapToGrid/>
      <w:spacing w:before="28" w:after="28"/>
      <w:jc w:val="both"/>
      <w:textAlignment w:val="auto"/>
    </w:pPr>
    <w:rPr>
      <w:lang w:eastAsia="en-US"/>
    </w:rPr>
  </w:style>
  <w:style w:type="character" w:customStyle="1" w:styleId="CNParagraph0">
    <w:name w:val="樣式 CN Paragraph + (中文) 新細明體 字元"/>
    <w:link w:val="CNParagraph"/>
    <w:uiPriority w:val="99"/>
    <w:locked/>
    <w:rsid w:val="00746B97"/>
    <w:rPr>
      <w:rFonts w:ascii="Times New Roman" w:eastAsia="標楷體"/>
      <w:sz w:val="24"/>
      <w:lang w:eastAsia="en-US"/>
    </w:rPr>
  </w:style>
  <w:style w:type="paragraph" w:customStyle="1" w:styleId="CNParagraph1">
    <w:name w:val="CN Paragraph"/>
    <w:link w:val="CNParagraph2"/>
    <w:uiPriority w:val="99"/>
    <w:rsid w:val="00746B97"/>
    <w:pPr>
      <w:spacing w:before="28" w:after="28"/>
      <w:jc w:val="both"/>
    </w:pPr>
    <w:rPr>
      <w:rFonts w:ascii="Times New Roman" w:eastAsia="標楷體"/>
      <w:sz w:val="22"/>
      <w:szCs w:val="22"/>
      <w:lang w:eastAsia="en-US"/>
    </w:rPr>
  </w:style>
  <w:style w:type="character" w:customStyle="1" w:styleId="CNParagraph2">
    <w:name w:val="CN Paragraph 字元"/>
    <w:link w:val="CNParagraph1"/>
    <w:uiPriority w:val="99"/>
    <w:locked/>
    <w:rsid w:val="00746B97"/>
    <w:rPr>
      <w:rFonts w:ascii="Times New Roman" w:eastAsia="標楷體"/>
      <w:sz w:val="22"/>
      <w:szCs w:val="22"/>
      <w:lang w:eastAsia="en-US"/>
    </w:rPr>
  </w:style>
  <w:style w:type="paragraph" w:customStyle="1" w:styleId="3f6">
    <w:name w:val="標題3內文"/>
    <w:basedOn w:val="a2"/>
    <w:link w:val="3f7"/>
    <w:uiPriority w:val="99"/>
    <w:rsid w:val="00746B97"/>
    <w:pPr>
      <w:spacing w:beforeLines="50" w:afterLines="25"/>
      <w:ind w:leftChars="400" w:left="400"/>
      <w:textAlignment w:val="auto"/>
    </w:pPr>
    <w:rPr>
      <w:kern w:val="2"/>
    </w:rPr>
  </w:style>
  <w:style w:type="character" w:customStyle="1" w:styleId="3f7">
    <w:name w:val="標題3內文 字元"/>
    <w:link w:val="3f6"/>
    <w:uiPriority w:val="99"/>
    <w:locked/>
    <w:rsid w:val="00746B97"/>
    <w:rPr>
      <w:rFonts w:ascii="Times New Roman" w:eastAsia="標楷體"/>
      <w:kern w:val="2"/>
      <w:sz w:val="24"/>
    </w:rPr>
  </w:style>
  <w:style w:type="paragraph" w:customStyle="1" w:styleId="4f0">
    <w:name w:val="內文(標題4)"/>
    <w:basedOn w:val="a2"/>
    <w:autoRedefine/>
    <w:uiPriority w:val="99"/>
    <w:rsid w:val="00746B97"/>
    <w:pPr>
      <w:ind w:left="1260"/>
      <w:textAlignment w:val="auto"/>
    </w:pPr>
    <w:rPr>
      <w:bCs/>
      <w:kern w:val="2"/>
      <w:sz w:val="28"/>
      <w:szCs w:val="24"/>
    </w:rPr>
  </w:style>
  <w:style w:type="paragraph" w:customStyle="1" w:styleId="esoon">
    <w:name w:val="esoon"/>
    <w:basedOn w:val="a2"/>
    <w:uiPriority w:val="99"/>
    <w:rsid w:val="00746B97"/>
    <w:pPr>
      <w:widowControl/>
      <w:adjustRightInd/>
      <w:snapToGrid/>
      <w:spacing w:before="60" w:after="60" w:line="240" w:lineRule="atLeast"/>
      <w:jc w:val="center"/>
      <w:textAlignment w:val="auto"/>
    </w:pPr>
    <w:rPr>
      <w:rFonts w:ascii="標楷體" w:hAnsi="標楷體" w:cs="新細明體"/>
      <w:szCs w:val="24"/>
    </w:rPr>
  </w:style>
  <w:style w:type="paragraph" w:customStyle="1" w:styleId="SDGII5">
    <w:name w:val="SDGII章節 5"/>
    <w:next w:val="aff2"/>
    <w:uiPriority w:val="99"/>
    <w:rsid w:val="00746B97"/>
    <w:pPr>
      <w:spacing w:line="560" w:lineRule="exact"/>
      <w:ind w:left="2551" w:hanging="850"/>
    </w:pPr>
    <w:rPr>
      <w:rFonts w:ascii="Times New Roman" w:eastAsia="標楷體"/>
      <w:noProof/>
      <w:sz w:val="28"/>
    </w:rPr>
  </w:style>
  <w:style w:type="paragraph" w:customStyle="1" w:styleId="a1">
    <w:name w:val="成就"/>
    <w:basedOn w:val="afa"/>
    <w:rsid w:val="00746B97"/>
    <w:pPr>
      <w:widowControl/>
      <w:numPr>
        <w:numId w:val="27"/>
      </w:numPr>
      <w:spacing w:after="60" w:line="220" w:lineRule="atLeast"/>
      <w:ind w:leftChars="0" w:left="0" w:rightChars="0" w:right="0"/>
      <w:jc w:val="both"/>
    </w:pPr>
    <w:rPr>
      <w:rFonts w:ascii="Arial" w:eastAsia="新細明體" w:hAnsi="Arial"/>
      <w:bCs w:val="0"/>
      <w:spacing w:val="-5"/>
      <w:kern w:val="0"/>
      <w:sz w:val="20"/>
      <w:szCs w:val="20"/>
      <w:lang w:bidi="he-IL"/>
    </w:rPr>
  </w:style>
  <w:style w:type="paragraph" w:customStyle="1" w:styleId="a0">
    <w:name w:val="公司行號"/>
    <w:basedOn w:val="a2"/>
    <w:next w:val="a2"/>
    <w:autoRedefine/>
    <w:rsid w:val="00746B97"/>
    <w:pPr>
      <w:widowControl/>
      <w:numPr>
        <w:numId w:val="28"/>
      </w:numPr>
      <w:tabs>
        <w:tab w:val="left" w:pos="2160"/>
        <w:tab w:val="right" w:pos="6480"/>
      </w:tabs>
      <w:adjustRightInd/>
      <w:snapToGrid/>
      <w:spacing w:before="240" w:after="40" w:line="220" w:lineRule="atLeast"/>
      <w:jc w:val="both"/>
      <w:textAlignment w:val="auto"/>
    </w:pPr>
    <w:rPr>
      <w:rFonts w:eastAsia="新細明體"/>
      <w:b/>
      <w:color w:val="333399"/>
      <w:kern w:val="1"/>
      <w:szCs w:val="24"/>
      <w:lang w:bidi="he-IL"/>
    </w:rPr>
  </w:style>
  <w:style w:type="character" w:customStyle="1" w:styleId="Char">
    <w:name w:val="內文 Char"/>
    <w:link w:val="110"/>
    <w:uiPriority w:val="99"/>
    <w:locked/>
    <w:rsid w:val="00746B97"/>
    <w:rPr>
      <w:rFonts w:ascii="Times New Roman" w:eastAsia="標楷體"/>
      <w:kern w:val="2"/>
      <w:sz w:val="24"/>
    </w:rPr>
  </w:style>
  <w:style w:type="paragraph" w:customStyle="1" w:styleId="afffff">
    <w:name w:val="內文居中加粗"/>
    <w:basedOn w:val="110"/>
    <w:link w:val="Char0"/>
    <w:autoRedefine/>
    <w:uiPriority w:val="99"/>
    <w:rsid w:val="00746B97"/>
    <w:pPr>
      <w:spacing w:line="240" w:lineRule="auto"/>
      <w:ind w:leftChars="0" w:left="0" w:firstLineChars="0" w:firstLine="0"/>
    </w:pPr>
    <w:rPr>
      <w:rFonts w:ascii="Arial" w:hAnsi="Arial" w:cs="Arial"/>
      <w:kern w:val="0"/>
      <w:sz w:val="28"/>
      <w:szCs w:val="28"/>
    </w:rPr>
  </w:style>
  <w:style w:type="character" w:customStyle="1" w:styleId="Char0">
    <w:name w:val="內文居中加粗 Char"/>
    <w:link w:val="afffff"/>
    <w:uiPriority w:val="99"/>
    <w:locked/>
    <w:rsid w:val="00746B97"/>
    <w:rPr>
      <w:rFonts w:ascii="Arial" w:eastAsia="標楷體" w:hAnsi="Arial" w:cs="Arial"/>
      <w:sz w:val="28"/>
      <w:szCs w:val="28"/>
    </w:rPr>
  </w:style>
  <w:style w:type="paragraph" w:customStyle="1" w:styleId="xl56">
    <w:name w:val="xl56"/>
    <w:basedOn w:val="a2"/>
    <w:uiPriority w:val="99"/>
    <w:rsid w:val="00746B97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adjustRightInd/>
      <w:snapToGrid/>
      <w:spacing w:before="100" w:beforeAutospacing="1" w:after="100" w:afterAutospacing="1"/>
      <w:jc w:val="center"/>
      <w:textAlignment w:val="auto"/>
    </w:pPr>
    <w:rPr>
      <w:rFonts w:eastAsia="新細明體"/>
      <w:sz w:val="28"/>
      <w:szCs w:val="28"/>
    </w:rPr>
  </w:style>
  <w:style w:type="character" w:styleId="HTML0">
    <w:name w:val="HTML Code"/>
    <w:uiPriority w:val="99"/>
    <w:rsid w:val="00746B97"/>
    <w:rPr>
      <w:rFonts w:ascii="細明體" w:eastAsia="細明體" w:hAnsi="細明體" w:cs="Times New Roman"/>
      <w:sz w:val="24"/>
    </w:rPr>
  </w:style>
  <w:style w:type="paragraph" w:customStyle="1" w:styleId="afffff0">
    <w:name w:val="主旨"/>
    <w:basedOn w:val="a2"/>
    <w:uiPriority w:val="99"/>
    <w:rsid w:val="00746B97"/>
    <w:pPr>
      <w:widowControl/>
      <w:adjustRightInd/>
      <w:snapToGrid/>
      <w:spacing w:after="200" w:line="500" w:lineRule="exact"/>
      <w:ind w:left="964" w:hanging="964"/>
      <w:textAlignment w:val="auto"/>
    </w:pPr>
    <w:rPr>
      <w:rFonts w:ascii="Calibri" w:hAnsi="Calibri"/>
      <w:sz w:val="32"/>
    </w:rPr>
  </w:style>
  <w:style w:type="paragraph" w:customStyle="1" w:styleId="afffff1">
    <w:name w:val="內文 + 標楷體"/>
    <w:aliases w:val="14 點,左右對齊,行距:  1.5 倍行高,左 6 字元"/>
    <w:basedOn w:val="a2"/>
    <w:uiPriority w:val="99"/>
    <w:rsid w:val="00746B97"/>
    <w:pPr>
      <w:widowControl/>
      <w:tabs>
        <w:tab w:val="num" w:pos="764"/>
      </w:tabs>
      <w:autoSpaceDE w:val="0"/>
      <w:autoSpaceDN w:val="0"/>
      <w:spacing w:after="200" w:line="360" w:lineRule="auto"/>
      <w:ind w:left="764" w:right="-29" w:hanging="480"/>
      <w:jc w:val="both"/>
    </w:pPr>
    <w:rPr>
      <w:rFonts w:ascii="Book Antiqua" w:hAnsi="標楷體" w:cs="標楷體"/>
      <w:sz w:val="28"/>
      <w:szCs w:val="28"/>
    </w:rPr>
  </w:style>
  <w:style w:type="table" w:styleId="1-12">
    <w:name w:val="Medium Shading 1 Accent 1"/>
    <w:basedOn w:val="a4"/>
    <w:uiPriority w:val="63"/>
    <w:rsid w:val="00746B97"/>
    <w:rPr>
      <w:rFonts w:ascii="Times New Roman" w:eastAsia="新細明體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le5">
    <w:name w:val="Title5"/>
    <w:basedOn w:val="a2"/>
    <w:rsid w:val="00746B97"/>
    <w:pPr>
      <w:numPr>
        <w:numId w:val="30"/>
      </w:numPr>
      <w:adjustRightInd/>
      <w:snapToGrid/>
      <w:textAlignment w:val="auto"/>
    </w:pPr>
    <w:rPr>
      <w:rFonts w:eastAsia="新細明體"/>
      <w:kern w:val="2"/>
      <w:sz w:val="28"/>
    </w:rPr>
  </w:style>
  <w:style w:type="paragraph" w:customStyle="1" w:styleId="BodyMS">
    <w:name w:val="Body MS"/>
    <w:qFormat/>
    <w:rsid w:val="004D05A2"/>
    <w:pPr>
      <w:spacing w:before="200" w:after="200" w:line="264" w:lineRule="auto"/>
    </w:pPr>
    <w:rPr>
      <w:rFonts w:ascii="Segoe Light" w:eastAsia="Calibri" w:hAnsi="Segoe Light"/>
      <w:lang w:eastAsia="en-US"/>
    </w:rPr>
  </w:style>
  <w:style w:type="paragraph" w:customStyle="1" w:styleId="2f8">
    <w:name w:val="清單段落2"/>
    <w:basedOn w:val="a2"/>
    <w:link w:val="afffff2"/>
    <w:uiPriority w:val="34"/>
    <w:qFormat/>
    <w:rsid w:val="009051EE"/>
    <w:pPr>
      <w:widowControl/>
      <w:adjustRightInd/>
      <w:snapToGrid/>
      <w:spacing w:after="200" w:line="276" w:lineRule="auto"/>
      <w:ind w:left="720"/>
      <w:contextualSpacing/>
      <w:textAlignment w:val="auto"/>
    </w:pPr>
    <w:rPr>
      <w:rFonts w:ascii="Calibri" w:eastAsia="Arial" w:hAnsi="Calibri"/>
      <w:sz w:val="20"/>
      <w:lang w:eastAsia="ja-JP"/>
    </w:rPr>
  </w:style>
  <w:style w:type="character" w:customStyle="1" w:styleId="afffff2">
    <w:name w:val="清單段落 字元"/>
    <w:link w:val="2f8"/>
    <w:uiPriority w:val="34"/>
    <w:locked/>
    <w:rsid w:val="009051EE"/>
    <w:rPr>
      <w:rFonts w:ascii="Calibri" w:eastAsia="Arial" w:hAnsi="Calibri"/>
      <w:lang w:eastAsia="ja-JP"/>
    </w:rPr>
  </w:style>
  <w:style w:type="paragraph" w:customStyle="1" w:styleId="CaptionMSFigure">
    <w:name w:val="Caption MS Figure"/>
    <w:qFormat/>
    <w:rsid w:val="005F0653"/>
    <w:pPr>
      <w:spacing w:before="40" w:after="200" w:line="276" w:lineRule="auto"/>
    </w:pPr>
    <w:rPr>
      <w:rFonts w:ascii="Segoe" w:eastAsia="Calibri" w:hAnsi="Segoe"/>
      <w:i/>
      <w:color w:val="525051"/>
      <w:sz w:val="16"/>
      <w:szCs w:val="16"/>
      <w:lang w:eastAsia="en-US"/>
    </w:rPr>
  </w:style>
  <w:style w:type="table" w:styleId="2f9">
    <w:name w:val="Table Simple 2"/>
    <w:basedOn w:val="a4"/>
    <w:rsid w:val="0068233C"/>
    <w:pPr>
      <w:widowControl w:val="0"/>
      <w:adjustRightInd w:val="0"/>
      <w:snapToGri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5">
    <w:name w:val="內容5"/>
    <w:basedOn w:val="a2"/>
    <w:rsid w:val="002040C4"/>
    <w:pPr>
      <w:widowControl/>
      <w:numPr>
        <w:ilvl w:val="2"/>
        <w:numId w:val="38"/>
      </w:numPr>
      <w:adjustRightInd/>
      <w:snapToGrid/>
      <w:jc w:val="both"/>
      <w:textAlignment w:val="auto"/>
    </w:pPr>
    <w:rPr>
      <w:color w:val="000000"/>
      <w:sz w:val="28"/>
      <w:szCs w:val="24"/>
    </w:rPr>
  </w:style>
  <w:style w:type="character" w:customStyle="1" w:styleId="sentence">
    <w:name w:val="sentence"/>
    <w:basedOn w:val="a3"/>
    <w:rsid w:val="00840CBF"/>
  </w:style>
  <w:style w:type="character" w:customStyle="1" w:styleId="parameter1">
    <w:name w:val="parameter1"/>
    <w:basedOn w:val="a3"/>
    <w:rsid w:val="00840CBF"/>
    <w:rPr>
      <w:rFonts w:ascii="Verdana" w:hAnsi="Verdana" w:hint="default"/>
      <w:i/>
      <w:iCs/>
      <w:sz w:val="24"/>
      <w:szCs w:val="24"/>
    </w:rPr>
  </w:style>
  <w:style w:type="paragraph" w:customStyle="1" w:styleId="afffff3">
    <w:name w:val="客戶名稱"/>
    <w:basedOn w:val="a2"/>
    <w:qFormat/>
    <w:rsid w:val="00616345"/>
    <w:pPr>
      <w:jc w:val="center"/>
    </w:pPr>
    <w:rPr>
      <w:rFonts w:ascii="微軟正黑體" w:eastAsia="微軟正黑體" w:hAnsi="微軟正黑體" w:cs="Arial"/>
      <w:b/>
      <w:color w:val="000000" w:themeColor="text1"/>
      <w:sz w:val="56"/>
      <w:szCs w:val="72"/>
      <w:lang w:val="en-GB"/>
    </w:rPr>
  </w:style>
  <w:style w:type="paragraph" w:customStyle="1" w:styleId="afffff4">
    <w:name w:val="系統名稱"/>
    <w:basedOn w:val="a2"/>
    <w:qFormat/>
    <w:rsid w:val="00616345"/>
    <w:pPr>
      <w:jc w:val="center"/>
    </w:pPr>
    <w:rPr>
      <w:rFonts w:ascii="微軟正黑體" w:eastAsia="微軟正黑體" w:hAnsi="微軟正黑體" w:cs="Arial"/>
      <w:b/>
      <w:color w:val="000000" w:themeColor="text1"/>
      <w:sz w:val="56"/>
      <w:szCs w:val="72"/>
      <w:lang w:val="en-GB"/>
    </w:rPr>
  </w:style>
  <w:style w:type="paragraph" w:customStyle="1" w:styleId="afffff5">
    <w:name w:val="樣式 文件名稱 + 微軟正黑體"/>
    <w:basedOn w:val="ae"/>
    <w:next w:val="ae"/>
    <w:rsid w:val="00616345"/>
    <w:rPr>
      <w:rFonts w:ascii="微軟正黑體" w:eastAsia="微軟正黑體" w:hAnsi="微軟正黑體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index 1" w:uiPriority="99"/>
    <w:lsdException w:name="index 3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page number" w:uiPriority="99"/>
    <w:lsdException w:name="List" w:uiPriority="99"/>
    <w:lsdException w:name="List Bullet" w:uiPriority="99"/>
    <w:lsdException w:name="List Bullet 2" w:uiPriority="99"/>
    <w:lsdException w:name="Title" w:uiPriority="99" w:qFormat="1"/>
    <w:lsdException w:name="Body Text Indent" w:uiPriority="99"/>
    <w:lsdException w:name="Subtitle" w:qFormat="1"/>
    <w:lsdException w:name="Date" w:uiPriority="99"/>
    <w:lsdException w:name="Note Heading" w:uiPriority="99"/>
    <w:lsdException w:name="Body Text 2" w:uiPriority="99"/>
    <w:lsdException w:name="Body Text Indent 2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annotation subjec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C50AD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aliases w:val="壹,--章名,ISO標題 1,論文標題,title,h1,H1"/>
    <w:next w:val="1TEXT"/>
    <w:link w:val="11"/>
    <w:qFormat/>
    <w:rsid w:val="00D03B94"/>
    <w:pPr>
      <w:pageBreakBefore/>
      <w:widowControl w:val="0"/>
      <w:numPr>
        <w:numId w:val="1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ascii="Times New Roman" w:eastAsia="微軟正黑體"/>
      <w:b/>
      <w:noProof/>
      <w:sz w:val="28"/>
    </w:rPr>
  </w:style>
  <w:style w:type="paragraph" w:styleId="20">
    <w:name w:val="heading 2"/>
    <w:aliases w:val="標題 2--1.1,--1.1,ISO標題 2,章標題,prob no,H2,heading 2,h2,節標題,2,Header 2,Header2,H2-Heading 2,l2,22,heading2,2nd level,B Sub/Bold,B Sub/Bold1,h2 main heading"/>
    <w:next w:val="2TEXT"/>
    <w:link w:val="23"/>
    <w:qFormat/>
    <w:rsid w:val="0048455E"/>
    <w:pPr>
      <w:numPr>
        <w:ilvl w:val="1"/>
        <w:numId w:val="1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1">
    <w:name w:val="heading 3"/>
    <w:aliases w:val="--1.1.1.,小節標題,sub pro,H3,heading 3,h3,3,list 3,H3-Heading 3,l3.3,l3,BOD 1"/>
    <w:next w:val="3TEXT"/>
    <w:link w:val="34"/>
    <w:qFormat/>
    <w:rsid w:val="0048455E"/>
    <w:pPr>
      <w:numPr>
        <w:ilvl w:val="2"/>
        <w:numId w:val="1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0">
    <w:name w:val="heading 4"/>
    <w:aliases w:val="1,--1.,--1,H4,H41,H42,H43,H44,H45,H46,H47,H48,H49,H410,H411,H421,H431,H441,H451,H461,H471,H481,H491,H4101,H412,H422,H432,H442,H452,H462,H472,H482,H492,H4102,H4111,H4211,H4311,H4411,H4511,H4611,H4711,H4811,H4911,H41011,H413,H423,H433,H443,H453,H463"/>
    <w:basedOn w:val="a2"/>
    <w:next w:val="4TEXT"/>
    <w:link w:val="43"/>
    <w:qFormat/>
    <w:rsid w:val="0048455E"/>
    <w:pPr>
      <w:numPr>
        <w:ilvl w:val="3"/>
        <w:numId w:val="1"/>
      </w:numPr>
      <w:spacing w:before="120" w:line="360" w:lineRule="atLeast"/>
      <w:outlineLvl w:val="3"/>
    </w:pPr>
  </w:style>
  <w:style w:type="paragraph" w:styleId="50">
    <w:name w:val="heading 5"/>
    <w:aliases w:val="--(1)1,--(1)"/>
    <w:basedOn w:val="a2"/>
    <w:link w:val="51"/>
    <w:qFormat/>
    <w:rsid w:val="0048455E"/>
    <w:pPr>
      <w:numPr>
        <w:ilvl w:val="4"/>
        <w:numId w:val="1"/>
      </w:numPr>
      <w:spacing w:before="120" w:line="360" w:lineRule="atLeast"/>
      <w:outlineLvl w:val="4"/>
    </w:pPr>
  </w:style>
  <w:style w:type="paragraph" w:styleId="60">
    <w:name w:val="heading 6"/>
    <w:aliases w:val="A,--A,參考文獻,ref-items"/>
    <w:basedOn w:val="a2"/>
    <w:next w:val="a2"/>
    <w:link w:val="62"/>
    <w:qFormat/>
    <w:rsid w:val="0048455E"/>
    <w:pPr>
      <w:numPr>
        <w:ilvl w:val="5"/>
        <w:numId w:val="1"/>
      </w:numPr>
      <w:spacing w:before="120" w:line="360" w:lineRule="atLeast"/>
      <w:outlineLvl w:val="5"/>
    </w:pPr>
  </w:style>
  <w:style w:type="paragraph" w:styleId="70">
    <w:name w:val="heading 7"/>
    <w:aliases w:val="(A),--(a),--a,標題 7-(a)"/>
    <w:basedOn w:val="a2"/>
    <w:next w:val="a2"/>
    <w:link w:val="72"/>
    <w:qFormat/>
    <w:rsid w:val="0048455E"/>
    <w:pPr>
      <w:numPr>
        <w:ilvl w:val="6"/>
        <w:numId w:val="1"/>
      </w:numPr>
      <w:spacing w:before="120" w:line="320" w:lineRule="atLeast"/>
      <w:outlineLvl w:val="6"/>
    </w:pPr>
  </w:style>
  <w:style w:type="paragraph" w:styleId="80">
    <w:name w:val="heading 8"/>
    <w:aliases w:val="a,--."/>
    <w:basedOn w:val="a2"/>
    <w:next w:val="a2"/>
    <w:link w:val="81"/>
    <w:qFormat/>
    <w:rsid w:val="0048455E"/>
    <w:pPr>
      <w:numPr>
        <w:ilvl w:val="7"/>
        <w:numId w:val="1"/>
      </w:numPr>
      <w:spacing w:before="120" w:line="360" w:lineRule="atLeast"/>
      <w:outlineLvl w:val="7"/>
    </w:pPr>
  </w:style>
  <w:style w:type="paragraph" w:styleId="90">
    <w:name w:val="heading 9"/>
    <w:aliases w:val="(a),--.."/>
    <w:basedOn w:val="a2"/>
    <w:next w:val="a2"/>
    <w:link w:val="91"/>
    <w:uiPriority w:val="99"/>
    <w:qFormat/>
    <w:rsid w:val="0048455E"/>
    <w:pPr>
      <w:spacing w:before="200" w:after="200"/>
      <w:outlineLvl w:val="8"/>
    </w:pPr>
    <w:rPr>
      <w:rFonts w:ascii="細明體" w:eastAsia="細明體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TEXT">
    <w:name w:val="標題1.TEXT"/>
    <w:autoRedefine/>
    <w:uiPriority w:val="99"/>
    <w:rsid w:val="002A0862"/>
    <w:pPr>
      <w:numPr>
        <w:numId w:val="15"/>
      </w:numPr>
      <w:tabs>
        <w:tab w:val="left" w:pos="567"/>
        <w:tab w:val="left" w:pos="2310"/>
      </w:tabs>
      <w:adjustRightInd w:val="0"/>
      <w:snapToGrid w:val="0"/>
      <w:spacing w:after="120"/>
    </w:pPr>
    <w:rPr>
      <w:rFonts w:ascii="微軟正黑體" w:eastAsia="微軟正黑體" w:hAnsi="微軟正黑體" w:cs="Arial"/>
      <w:b/>
      <w:noProof/>
      <w:color w:val="1F497D" w:themeColor="text2"/>
      <w:sz w:val="24"/>
    </w:rPr>
  </w:style>
  <w:style w:type="character" w:customStyle="1" w:styleId="11">
    <w:name w:val="標題 1 字元"/>
    <w:aliases w:val="壹 字元,--章名 字元,ISO標題 1 字元,論文標題 字元,title 字元,h1 字元,H1 字元"/>
    <w:basedOn w:val="a3"/>
    <w:link w:val="10"/>
    <w:rsid w:val="00D03B94"/>
    <w:rPr>
      <w:rFonts w:ascii="Times New Roman" w:eastAsia="微軟正黑體"/>
      <w:b/>
      <w:noProof/>
      <w:sz w:val="28"/>
    </w:rPr>
  </w:style>
  <w:style w:type="paragraph" w:customStyle="1" w:styleId="2TEXT">
    <w:name w:val="標題2.TEXT"/>
    <w:next w:val="a2"/>
    <w:link w:val="2TEXT0"/>
    <w:rsid w:val="0048455E"/>
    <w:pPr>
      <w:snapToGrid w:val="0"/>
      <w:spacing w:before="120" w:line="360" w:lineRule="atLeast"/>
      <w:ind w:left="482"/>
    </w:pPr>
    <w:rPr>
      <w:rFonts w:ascii="Times New Roman" w:eastAsia="標楷體"/>
      <w:sz w:val="24"/>
    </w:rPr>
  </w:style>
  <w:style w:type="paragraph" w:customStyle="1" w:styleId="3TEXT">
    <w:name w:val="標題3.TEXT"/>
    <w:link w:val="3TEXT0"/>
    <w:uiPriority w:val="99"/>
    <w:rsid w:val="0048455E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paragraph" w:customStyle="1" w:styleId="4TEXT">
    <w:name w:val="標題4.TEXT"/>
    <w:next w:val="a2"/>
    <w:rsid w:val="0048455E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ascii="Times New Roman" w:eastAsia="標楷體"/>
      <w:noProof/>
      <w:sz w:val="24"/>
    </w:rPr>
  </w:style>
  <w:style w:type="paragraph" w:styleId="44">
    <w:name w:val="toc 4"/>
    <w:basedOn w:val="a2"/>
    <w:next w:val="a2"/>
    <w:uiPriority w:val="39"/>
    <w:rsid w:val="0048455E"/>
    <w:pPr>
      <w:ind w:left="720"/>
    </w:pPr>
    <w:rPr>
      <w:szCs w:val="21"/>
    </w:rPr>
  </w:style>
  <w:style w:type="paragraph" w:styleId="35">
    <w:name w:val="toc 3"/>
    <w:basedOn w:val="a2"/>
    <w:next w:val="a2"/>
    <w:uiPriority w:val="39"/>
    <w:rsid w:val="0048455E"/>
    <w:pPr>
      <w:ind w:left="480"/>
    </w:pPr>
    <w:rPr>
      <w:iCs/>
      <w:szCs w:val="24"/>
    </w:rPr>
  </w:style>
  <w:style w:type="paragraph" w:styleId="24">
    <w:name w:val="toc 2"/>
    <w:basedOn w:val="a2"/>
    <w:next w:val="a2"/>
    <w:uiPriority w:val="39"/>
    <w:rsid w:val="0048455E"/>
    <w:pPr>
      <w:ind w:left="240"/>
    </w:pPr>
    <w:rPr>
      <w:smallCaps/>
      <w:szCs w:val="24"/>
    </w:rPr>
  </w:style>
  <w:style w:type="paragraph" w:styleId="12">
    <w:name w:val="toc 1"/>
    <w:basedOn w:val="a2"/>
    <w:next w:val="a2"/>
    <w:uiPriority w:val="39"/>
    <w:rsid w:val="0048455E"/>
    <w:rPr>
      <w:b/>
      <w:bCs/>
      <w:caps/>
      <w:szCs w:val="24"/>
    </w:rPr>
  </w:style>
  <w:style w:type="paragraph" w:styleId="a6">
    <w:name w:val="footer"/>
    <w:basedOn w:val="a2"/>
    <w:link w:val="a7"/>
    <w:uiPriority w:val="99"/>
    <w:rsid w:val="0048455E"/>
    <w:pPr>
      <w:tabs>
        <w:tab w:val="center" w:pos="4536"/>
        <w:tab w:val="right" w:pos="8789"/>
      </w:tabs>
      <w:jc w:val="center"/>
    </w:pPr>
    <w:rPr>
      <w:sz w:val="20"/>
    </w:rPr>
  </w:style>
  <w:style w:type="paragraph" w:styleId="a8">
    <w:name w:val="header"/>
    <w:basedOn w:val="a2"/>
    <w:link w:val="a9"/>
    <w:uiPriority w:val="99"/>
    <w:rsid w:val="0048455E"/>
    <w:pPr>
      <w:tabs>
        <w:tab w:val="center" w:pos="4536"/>
        <w:tab w:val="right" w:pos="8789"/>
        <w:tab w:val="right" w:pos="9356"/>
      </w:tabs>
    </w:pPr>
    <w:rPr>
      <w:sz w:val="32"/>
    </w:rPr>
  </w:style>
  <w:style w:type="paragraph" w:styleId="aa">
    <w:name w:val="Date"/>
    <w:basedOn w:val="a2"/>
    <w:next w:val="a2"/>
    <w:link w:val="ab"/>
    <w:uiPriority w:val="99"/>
    <w:rsid w:val="0048455E"/>
    <w:rPr>
      <w:rFonts w:ascii="標楷體"/>
    </w:rPr>
  </w:style>
  <w:style w:type="paragraph" w:customStyle="1" w:styleId="ac">
    <w:name w:val="公司名稱"/>
    <w:basedOn w:val="a2"/>
    <w:rsid w:val="0048455E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d">
    <w:name w:val="表格標題"/>
    <w:rsid w:val="0048455E"/>
    <w:pPr>
      <w:adjustRightInd w:val="0"/>
      <w:snapToGrid w:val="0"/>
      <w:spacing w:before="160"/>
      <w:ind w:left="113" w:right="113"/>
      <w:jc w:val="distribute"/>
    </w:pPr>
    <w:rPr>
      <w:rFonts w:ascii="標楷體" w:eastAsia="標楷體"/>
      <w:noProof/>
      <w:snapToGrid w:val="0"/>
      <w:sz w:val="24"/>
      <w:u w:val="single"/>
    </w:rPr>
  </w:style>
  <w:style w:type="paragraph" w:customStyle="1" w:styleId="13">
    <w:name w:val="表格內文1"/>
    <w:basedOn w:val="a2"/>
    <w:rsid w:val="0048455E"/>
    <w:pPr>
      <w:spacing w:before="60"/>
      <w:ind w:left="113" w:right="113"/>
      <w:textAlignment w:val="auto"/>
    </w:pPr>
  </w:style>
  <w:style w:type="paragraph" w:customStyle="1" w:styleId="ae">
    <w:name w:val="文件名稱"/>
    <w:basedOn w:val="a2"/>
    <w:uiPriority w:val="99"/>
    <w:rsid w:val="0048455E"/>
    <w:pPr>
      <w:jc w:val="center"/>
    </w:pPr>
    <w:rPr>
      <w:b/>
      <w:sz w:val="64"/>
    </w:rPr>
  </w:style>
  <w:style w:type="paragraph" w:customStyle="1" w:styleId="af">
    <w:name w:val="文件編號"/>
    <w:basedOn w:val="a2"/>
    <w:uiPriority w:val="99"/>
    <w:rsid w:val="0048455E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f0">
    <w:name w:val="List Bullet"/>
    <w:aliases w:val="Wingdings (符號),左:  1.9 cm,凸出:  4.8 字元 + 12 點"/>
    <w:basedOn w:val="a2"/>
    <w:uiPriority w:val="99"/>
    <w:rsid w:val="0048455E"/>
    <w:pPr>
      <w:tabs>
        <w:tab w:val="num" w:pos="1452"/>
      </w:tabs>
      <w:spacing w:before="120" w:line="360" w:lineRule="atLeast"/>
      <w:ind w:left="1451" w:hanging="374"/>
    </w:pPr>
  </w:style>
  <w:style w:type="character" w:styleId="af1">
    <w:name w:val="page number"/>
    <w:basedOn w:val="a3"/>
    <w:uiPriority w:val="99"/>
    <w:rsid w:val="0048455E"/>
  </w:style>
  <w:style w:type="paragraph" w:customStyle="1" w:styleId="af2">
    <w:name w:val="文件目錄"/>
    <w:basedOn w:val="a2"/>
    <w:next w:val="a2"/>
    <w:rsid w:val="0048455E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f3">
    <w:name w:val="附錄"/>
    <w:next w:val="1TEXT"/>
    <w:rsid w:val="0048455E"/>
    <w:pPr>
      <w:tabs>
        <w:tab w:val="left" w:pos="1021"/>
        <w:tab w:val="num" w:pos="1247"/>
      </w:tabs>
      <w:snapToGrid w:val="0"/>
      <w:spacing w:before="120" w:line="360" w:lineRule="auto"/>
      <w:ind w:left="1247" w:hanging="1247"/>
    </w:pPr>
    <w:rPr>
      <w:rFonts w:ascii="Times New Roman" w:eastAsia="標楷體"/>
      <w:b/>
      <w:noProof/>
      <w:sz w:val="32"/>
    </w:rPr>
  </w:style>
  <w:style w:type="paragraph" w:customStyle="1" w:styleId="af4">
    <w:name w:val="版次"/>
    <w:basedOn w:val="a2"/>
    <w:next w:val="a2"/>
    <w:uiPriority w:val="99"/>
    <w:rsid w:val="0048455E"/>
    <w:rPr>
      <w:sz w:val="40"/>
    </w:rPr>
  </w:style>
  <w:style w:type="paragraph" w:styleId="25">
    <w:name w:val="List Bullet 2"/>
    <w:basedOn w:val="a2"/>
    <w:autoRedefine/>
    <w:uiPriority w:val="99"/>
    <w:rsid w:val="0048455E"/>
    <w:pPr>
      <w:tabs>
        <w:tab w:val="left" w:pos="1800"/>
      </w:tabs>
      <w:spacing w:before="120"/>
      <w:ind w:left="1797" w:hanging="357"/>
    </w:pPr>
  </w:style>
  <w:style w:type="paragraph" w:styleId="36">
    <w:name w:val="List Bullet 3"/>
    <w:basedOn w:val="a2"/>
    <w:next w:val="a2"/>
    <w:autoRedefine/>
    <w:rsid w:val="0048455E"/>
    <w:pPr>
      <w:tabs>
        <w:tab w:val="num" w:pos="2040"/>
      </w:tabs>
      <w:spacing w:before="120" w:line="360" w:lineRule="atLeast"/>
      <w:ind w:left="2035" w:hanging="238"/>
    </w:pPr>
  </w:style>
  <w:style w:type="paragraph" w:customStyle="1" w:styleId="TEXT">
    <w:name w:val="項目符號TEXT"/>
    <w:basedOn w:val="a2"/>
    <w:rsid w:val="0048455E"/>
    <w:pPr>
      <w:spacing w:before="40"/>
      <w:ind w:left="1440"/>
    </w:pPr>
  </w:style>
  <w:style w:type="paragraph" w:customStyle="1" w:styleId="2TEXT1">
    <w:name w:val="項目符號 2TEXT"/>
    <w:basedOn w:val="a2"/>
    <w:next w:val="a2"/>
    <w:rsid w:val="0048455E"/>
    <w:pPr>
      <w:spacing w:before="40" w:line="360" w:lineRule="atLeast"/>
      <w:ind w:left="1797"/>
    </w:pPr>
  </w:style>
  <w:style w:type="paragraph" w:customStyle="1" w:styleId="3TEXT1">
    <w:name w:val="項目符號 3TEXT"/>
    <w:basedOn w:val="a2"/>
    <w:next w:val="a2"/>
    <w:rsid w:val="0048455E"/>
    <w:pPr>
      <w:spacing w:before="40" w:line="360" w:lineRule="atLeast"/>
      <w:ind w:left="2041"/>
    </w:pPr>
  </w:style>
  <w:style w:type="paragraph" w:customStyle="1" w:styleId="6TEXT">
    <w:name w:val="標題6.TEXT"/>
    <w:next w:val="a2"/>
    <w:link w:val="6TEXT0"/>
    <w:uiPriority w:val="99"/>
    <w:rsid w:val="0048455E"/>
    <w:pPr>
      <w:snapToGrid w:val="0"/>
      <w:spacing w:before="120" w:line="360" w:lineRule="atLeast"/>
      <w:ind w:left="1321"/>
    </w:pPr>
    <w:rPr>
      <w:rFonts w:ascii="Times New Roman" w:eastAsia="標楷體"/>
      <w:noProof/>
      <w:sz w:val="24"/>
    </w:rPr>
  </w:style>
  <w:style w:type="character" w:customStyle="1" w:styleId="6TEXT0">
    <w:name w:val="標題6.TEXT 字元"/>
    <w:basedOn w:val="a3"/>
    <w:link w:val="6TEXT"/>
    <w:rsid w:val="0067238B"/>
    <w:rPr>
      <w:rFonts w:ascii="Times New Roman" w:eastAsia="標楷體"/>
      <w:noProof/>
      <w:sz w:val="24"/>
      <w:lang w:val="en-US" w:eastAsia="zh-TW" w:bidi="ar-SA"/>
    </w:rPr>
  </w:style>
  <w:style w:type="paragraph" w:customStyle="1" w:styleId="7TEXT">
    <w:name w:val="標題7.TEXT"/>
    <w:next w:val="a2"/>
    <w:uiPriority w:val="99"/>
    <w:rsid w:val="0048455E"/>
    <w:pPr>
      <w:snapToGrid w:val="0"/>
      <w:spacing w:before="120" w:line="360" w:lineRule="atLeast"/>
      <w:ind w:left="1440"/>
    </w:pPr>
    <w:rPr>
      <w:rFonts w:ascii="Times New Roman" w:eastAsia="標楷體"/>
      <w:noProof/>
      <w:sz w:val="24"/>
    </w:rPr>
  </w:style>
  <w:style w:type="paragraph" w:customStyle="1" w:styleId="8TEXT">
    <w:name w:val="標題8.TEXT"/>
    <w:next w:val="a2"/>
    <w:rsid w:val="0048455E"/>
    <w:pPr>
      <w:snapToGrid w:val="0"/>
      <w:spacing w:before="120" w:line="360" w:lineRule="atLeast"/>
      <w:ind w:left="1797"/>
    </w:pPr>
    <w:rPr>
      <w:rFonts w:ascii="Times New Roman" w:eastAsia="標楷體"/>
      <w:noProof/>
      <w:sz w:val="24"/>
    </w:rPr>
  </w:style>
  <w:style w:type="paragraph" w:customStyle="1" w:styleId="af5">
    <w:name w:val="文件內文"/>
    <w:basedOn w:val="a2"/>
    <w:rsid w:val="0048455E"/>
    <w:pPr>
      <w:adjustRightInd/>
      <w:snapToGrid/>
      <w:ind w:left="964"/>
      <w:textAlignment w:val="auto"/>
    </w:pPr>
    <w:rPr>
      <w:kern w:val="2"/>
    </w:rPr>
  </w:style>
  <w:style w:type="paragraph" w:customStyle="1" w:styleId="af6">
    <w:name w:val="文件日期"/>
    <w:basedOn w:val="a2"/>
    <w:uiPriority w:val="99"/>
    <w:rsid w:val="0048455E"/>
    <w:pPr>
      <w:adjustRightInd/>
      <w:snapToGrid/>
      <w:jc w:val="center"/>
      <w:textAlignment w:val="auto"/>
    </w:pPr>
    <w:rPr>
      <w:kern w:val="2"/>
    </w:rPr>
  </w:style>
  <w:style w:type="paragraph" w:customStyle="1" w:styleId="af7">
    <w:name w:val="頁尾線"/>
    <w:basedOn w:val="a2"/>
    <w:rsid w:val="0048455E"/>
    <w:pPr>
      <w:adjustRightInd/>
      <w:snapToGrid/>
      <w:textAlignment w:val="auto"/>
    </w:pPr>
    <w:rPr>
      <w:kern w:val="2"/>
    </w:rPr>
  </w:style>
  <w:style w:type="paragraph" w:styleId="63">
    <w:name w:val="toc 6"/>
    <w:basedOn w:val="a2"/>
    <w:next w:val="a2"/>
    <w:autoRedefine/>
    <w:uiPriority w:val="39"/>
    <w:rsid w:val="0048455E"/>
    <w:pPr>
      <w:ind w:left="1200"/>
    </w:pPr>
    <w:rPr>
      <w:szCs w:val="21"/>
    </w:rPr>
  </w:style>
  <w:style w:type="paragraph" w:styleId="26">
    <w:name w:val="index 2"/>
    <w:basedOn w:val="a2"/>
    <w:next w:val="a2"/>
    <w:autoRedefine/>
    <w:semiHidden/>
    <w:rsid w:val="0048455E"/>
    <w:pPr>
      <w:adjustRightInd/>
      <w:snapToGrid/>
      <w:ind w:left="480" w:hanging="240"/>
      <w:textAlignment w:val="auto"/>
    </w:pPr>
    <w:rPr>
      <w:kern w:val="2"/>
      <w:sz w:val="20"/>
    </w:rPr>
  </w:style>
  <w:style w:type="paragraph" w:customStyle="1" w:styleId="14">
    <w:name w:val="英文編號1"/>
    <w:basedOn w:val="a2"/>
    <w:rsid w:val="0048455E"/>
    <w:pPr>
      <w:tabs>
        <w:tab w:val="left" w:pos="964"/>
        <w:tab w:val="num" w:pos="1080"/>
      </w:tabs>
      <w:spacing w:before="140"/>
      <w:ind w:left="964" w:hanging="244"/>
    </w:pPr>
    <w:rPr>
      <w:rFonts w:ascii="標楷體"/>
    </w:rPr>
  </w:style>
  <w:style w:type="paragraph" w:customStyle="1" w:styleId="37">
    <w:name w:val="英文編號3"/>
    <w:rsid w:val="0048455E"/>
    <w:pPr>
      <w:tabs>
        <w:tab w:val="num" w:pos="425"/>
        <w:tab w:val="left" w:pos="1418"/>
      </w:tabs>
      <w:adjustRightInd w:val="0"/>
      <w:snapToGrid w:val="0"/>
      <w:spacing w:before="120"/>
      <w:ind w:left="1418" w:hanging="227"/>
    </w:pPr>
    <w:rPr>
      <w:rFonts w:ascii="標楷體" w:eastAsia="標楷體"/>
      <w:noProof/>
      <w:sz w:val="24"/>
    </w:rPr>
  </w:style>
  <w:style w:type="paragraph" w:customStyle="1" w:styleId="38">
    <w:name w:val="項目3"/>
    <w:link w:val="39"/>
    <w:uiPriority w:val="99"/>
    <w:qFormat/>
    <w:rsid w:val="0048455E"/>
    <w:pPr>
      <w:tabs>
        <w:tab w:val="left" w:pos="964"/>
        <w:tab w:val="num" w:pos="1097"/>
        <w:tab w:val="left" w:pos="2552"/>
      </w:tabs>
      <w:adjustRightInd w:val="0"/>
      <w:snapToGrid w:val="0"/>
      <w:spacing w:before="140"/>
      <w:ind w:left="964" w:hanging="227"/>
    </w:pPr>
    <w:rPr>
      <w:rFonts w:ascii="標楷體" w:eastAsia="標楷體"/>
      <w:noProof/>
      <w:sz w:val="24"/>
    </w:rPr>
  </w:style>
  <w:style w:type="paragraph" w:customStyle="1" w:styleId="45">
    <w:name w:val="項目4"/>
    <w:link w:val="46"/>
    <w:qFormat/>
    <w:rsid w:val="0048455E"/>
    <w:pPr>
      <w:tabs>
        <w:tab w:val="left" w:pos="1134"/>
        <w:tab w:val="num" w:pos="1267"/>
      </w:tabs>
      <w:adjustRightInd w:val="0"/>
      <w:snapToGrid w:val="0"/>
      <w:spacing w:before="120"/>
      <w:ind w:left="1134" w:hanging="227"/>
    </w:pPr>
    <w:rPr>
      <w:rFonts w:ascii="標楷體" w:eastAsia="標楷體"/>
      <w:noProof/>
      <w:sz w:val="24"/>
    </w:rPr>
  </w:style>
  <w:style w:type="paragraph" w:customStyle="1" w:styleId="15">
    <w:name w:val="項目1"/>
    <w:link w:val="16"/>
    <w:qFormat/>
    <w:rsid w:val="0048455E"/>
    <w:pPr>
      <w:tabs>
        <w:tab w:val="num" w:pos="785"/>
      </w:tabs>
      <w:adjustRightInd w:val="0"/>
      <w:snapToGrid w:val="0"/>
      <w:spacing w:before="160"/>
      <w:ind w:left="709" w:hanging="284"/>
    </w:pPr>
    <w:rPr>
      <w:rFonts w:ascii="標楷體" w:eastAsia="標楷體"/>
      <w:noProof/>
      <w:sz w:val="24"/>
    </w:rPr>
  </w:style>
  <w:style w:type="paragraph" w:customStyle="1" w:styleId="17">
    <w:name w:val="附錄編號1"/>
    <w:basedOn w:val="14"/>
    <w:rsid w:val="0048455E"/>
    <w:pPr>
      <w:tabs>
        <w:tab w:val="clear" w:pos="1080"/>
        <w:tab w:val="num" w:pos="480"/>
      </w:tabs>
      <w:spacing w:before="240"/>
      <w:ind w:left="480" w:hanging="480"/>
    </w:pPr>
    <w:rPr>
      <w:b/>
    </w:rPr>
  </w:style>
  <w:style w:type="paragraph" w:customStyle="1" w:styleId="18">
    <w:name w:val="1."/>
    <w:basedOn w:val="a2"/>
    <w:rsid w:val="0048455E"/>
    <w:pPr>
      <w:tabs>
        <w:tab w:val="num" w:pos="360"/>
      </w:tabs>
      <w:adjustRightInd/>
      <w:snapToGrid/>
      <w:ind w:left="360" w:hanging="360"/>
      <w:textAlignment w:val="auto"/>
      <w:outlineLvl w:val="0"/>
    </w:pPr>
    <w:rPr>
      <w:rFonts w:eastAsia="新細明體"/>
      <w:kern w:val="2"/>
      <w:sz w:val="28"/>
    </w:rPr>
  </w:style>
  <w:style w:type="paragraph" w:customStyle="1" w:styleId="1TEXT0">
    <w:name w:val="英文編號1.TEXT"/>
    <w:basedOn w:val="a2"/>
    <w:next w:val="14"/>
    <w:rsid w:val="0048455E"/>
    <w:pPr>
      <w:widowControl/>
      <w:tabs>
        <w:tab w:val="num" w:pos="1069"/>
      </w:tabs>
      <w:spacing w:before="60"/>
      <w:ind w:left="964" w:hanging="255"/>
      <w:textAlignment w:val="auto"/>
    </w:pPr>
    <w:rPr>
      <w:rFonts w:ascii="標楷體"/>
    </w:rPr>
  </w:style>
  <w:style w:type="paragraph" w:customStyle="1" w:styleId="27">
    <w:name w:val="英文編號2"/>
    <w:rsid w:val="0048455E"/>
    <w:pPr>
      <w:tabs>
        <w:tab w:val="left" w:pos="1191"/>
        <w:tab w:val="num" w:pos="1324"/>
      </w:tabs>
      <w:adjustRightInd w:val="0"/>
      <w:snapToGrid w:val="0"/>
      <w:spacing w:before="120"/>
      <w:ind w:left="1191" w:hanging="227"/>
    </w:pPr>
    <w:rPr>
      <w:rFonts w:ascii="標楷體" w:eastAsia="標楷體"/>
      <w:noProof/>
      <w:sz w:val="24"/>
    </w:rPr>
  </w:style>
  <w:style w:type="paragraph" w:styleId="52">
    <w:name w:val="toc 5"/>
    <w:basedOn w:val="a2"/>
    <w:next w:val="a2"/>
    <w:autoRedefine/>
    <w:uiPriority w:val="39"/>
    <w:rsid w:val="0048455E"/>
    <w:pPr>
      <w:ind w:left="960"/>
    </w:pPr>
    <w:rPr>
      <w:szCs w:val="21"/>
    </w:rPr>
  </w:style>
  <w:style w:type="paragraph" w:styleId="73">
    <w:name w:val="toc 7"/>
    <w:basedOn w:val="a2"/>
    <w:next w:val="a2"/>
    <w:autoRedefine/>
    <w:uiPriority w:val="39"/>
    <w:rsid w:val="0048455E"/>
    <w:pPr>
      <w:ind w:left="1440"/>
    </w:pPr>
    <w:rPr>
      <w:szCs w:val="21"/>
    </w:rPr>
  </w:style>
  <w:style w:type="paragraph" w:styleId="82">
    <w:name w:val="toc 8"/>
    <w:basedOn w:val="a2"/>
    <w:next w:val="a2"/>
    <w:autoRedefine/>
    <w:uiPriority w:val="39"/>
    <w:rsid w:val="0048455E"/>
    <w:pPr>
      <w:ind w:left="1680"/>
    </w:pPr>
    <w:rPr>
      <w:szCs w:val="21"/>
    </w:rPr>
  </w:style>
  <w:style w:type="paragraph" w:styleId="92">
    <w:name w:val="toc 9"/>
    <w:basedOn w:val="a2"/>
    <w:next w:val="a2"/>
    <w:autoRedefine/>
    <w:uiPriority w:val="39"/>
    <w:rsid w:val="0048455E"/>
    <w:pPr>
      <w:ind w:left="1920"/>
    </w:pPr>
    <w:rPr>
      <w:szCs w:val="21"/>
    </w:rPr>
  </w:style>
  <w:style w:type="character" w:styleId="af8">
    <w:name w:val="Hyperlink"/>
    <w:basedOn w:val="a3"/>
    <w:uiPriority w:val="99"/>
    <w:rsid w:val="0048455E"/>
    <w:rPr>
      <w:color w:val="0000FF"/>
      <w:u w:val="single"/>
    </w:rPr>
  </w:style>
  <w:style w:type="character" w:styleId="af9">
    <w:name w:val="FollowedHyperlink"/>
    <w:basedOn w:val="a3"/>
    <w:uiPriority w:val="99"/>
    <w:rsid w:val="0048455E"/>
    <w:rPr>
      <w:color w:val="800080"/>
      <w:u w:val="single"/>
    </w:rPr>
  </w:style>
  <w:style w:type="paragraph" w:styleId="afa">
    <w:name w:val="Body Text"/>
    <w:aliases w:val="bt,body text,B"/>
    <w:basedOn w:val="a2"/>
    <w:link w:val="afb"/>
    <w:rsid w:val="0048455E"/>
    <w:pPr>
      <w:adjustRightInd/>
      <w:snapToGrid/>
      <w:ind w:leftChars="300" w:left="720" w:rightChars="200" w:right="480"/>
      <w:textAlignment w:val="auto"/>
    </w:pPr>
    <w:rPr>
      <w:rFonts w:ascii="細明體" w:eastAsia="細明體"/>
      <w:bCs/>
      <w:kern w:val="2"/>
      <w:szCs w:val="24"/>
    </w:rPr>
  </w:style>
  <w:style w:type="paragraph" w:customStyle="1" w:styleId="DefaultText1">
    <w:name w:val="Default Text:1"/>
    <w:basedOn w:val="a2"/>
    <w:uiPriority w:val="99"/>
    <w:rsid w:val="0048455E"/>
    <w:pPr>
      <w:autoSpaceDE w:val="0"/>
      <w:autoSpaceDN w:val="0"/>
      <w:snapToGrid/>
    </w:pPr>
    <w:rPr>
      <w:rFonts w:eastAsia="新細明體"/>
    </w:rPr>
  </w:style>
  <w:style w:type="paragraph" w:styleId="afc">
    <w:name w:val="Document Map"/>
    <w:basedOn w:val="a2"/>
    <w:semiHidden/>
    <w:rsid w:val="0048455E"/>
    <w:pPr>
      <w:shd w:val="clear" w:color="auto" w:fill="000080"/>
    </w:pPr>
    <w:rPr>
      <w:rFonts w:ascii="Arial" w:eastAsia="新細明體" w:hAnsi="Arial"/>
    </w:rPr>
  </w:style>
  <w:style w:type="character" w:styleId="afd">
    <w:name w:val="annotation reference"/>
    <w:basedOn w:val="a3"/>
    <w:uiPriority w:val="99"/>
    <w:rsid w:val="0048455E"/>
    <w:rPr>
      <w:sz w:val="18"/>
      <w:szCs w:val="18"/>
    </w:rPr>
  </w:style>
  <w:style w:type="paragraph" w:styleId="afe">
    <w:name w:val="annotation text"/>
    <w:basedOn w:val="a2"/>
    <w:link w:val="28"/>
    <w:uiPriority w:val="99"/>
    <w:semiHidden/>
    <w:rsid w:val="0048455E"/>
  </w:style>
  <w:style w:type="paragraph" w:customStyle="1" w:styleId="330">
    <w:name w:val="3內3"/>
    <w:basedOn w:val="a2"/>
    <w:rsid w:val="0048455E"/>
    <w:pPr>
      <w:snapToGrid/>
      <w:spacing w:line="300" w:lineRule="atLeast"/>
      <w:ind w:left="1134" w:hanging="284"/>
    </w:pPr>
    <w:rPr>
      <w:rFonts w:ascii="華康中楷體" w:eastAsia="華康中楷體"/>
    </w:rPr>
  </w:style>
  <w:style w:type="paragraph" w:customStyle="1" w:styleId="29">
    <w:name w:val="2內"/>
    <w:basedOn w:val="a2"/>
    <w:rsid w:val="0048455E"/>
    <w:pPr>
      <w:snapToGrid/>
      <w:spacing w:before="180" w:after="180" w:line="300" w:lineRule="atLeast"/>
      <w:ind w:left="454" w:firstLine="567"/>
      <w:jc w:val="both"/>
    </w:pPr>
    <w:rPr>
      <w:rFonts w:ascii="華康中楷體" w:eastAsia="華康中楷體"/>
    </w:rPr>
  </w:style>
  <w:style w:type="paragraph" w:customStyle="1" w:styleId="47">
    <w:name w:val="4內"/>
    <w:basedOn w:val="a2"/>
    <w:rsid w:val="0048455E"/>
    <w:pPr>
      <w:snapToGrid/>
      <w:spacing w:line="300" w:lineRule="atLeast"/>
      <w:ind w:left="1418" w:hanging="284"/>
    </w:pPr>
    <w:rPr>
      <w:rFonts w:ascii="華康中楷體" w:eastAsia="華康中楷體"/>
    </w:rPr>
  </w:style>
  <w:style w:type="paragraph" w:customStyle="1" w:styleId="220">
    <w:name w:val="2內2"/>
    <w:basedOn w:val="29"/>
    <w:rsid w:val="0048455E"/>
    <w:pPr>
      <w:spacing w:before="0" w:after="0"/>
      <w:ind w:left="851" w:firstLine="0"/>
    </w:pPr>
  </w:style>
  <w:style w:type="paragraph" w:customStyle="1" w:styleId="3a">
    <w:name w:val="3標"/>
    <w:basedOn w:val="a2"/>
    <w:rsid w:val="0048455E"/>
    <w:pPr>
      <w:snapToGrid/>
      <w:spacing w:before="180" w:after="180" w:line="300" w:lineRule="atLeast"/>
      <w:ind w:left="567"/>
    </w:pPr>
    <w:rPr>
      <w:rFonts w:ascii="華康中楷體" w:eastAsia="華康中楷體"/>
    </w:rPr>
  </w:style>
  <w:style w:type="paragraph" w:customStyle="1" w:styleId="aff">
    <w:name w:val="章"/>
    <w:basedOn w:val="a2"/>
    <w:rsid w:val="0048455E"/>
    <w:pPr>
      <w:autoSpaceDE w:val="0"/>
      <w:autoSpaceDN w:val="0"/>
      <w:snapToGrid/>
      <w:spacing w:before="120" w:after="60"/>
    </w:pPr>
    <w:rPr>
      <w:rFonts w:ascii="華康仿宋體" w:eastAsia="華康仿宋體"/>
      <w:sz w:val="32"/>
    </w:rPr>
  </w:style>
  <w:style w:type="paragraph" w:customStyle="1" w:styleId="aff0">
    <w:name w:val="節"/>
    <w:basedOn w:val="a2"/>
    <w:rsid w:val="0048455E"/>
    <w:pPr>
      <w:autoSpaceDE w:val="0"/>
      <w:autoSpaceDN w:val="0"/>
      <w:snapToGrid/>
      <w:spacing w:before="60"/>
      <w:ind w:left="567"/>
      <w:jc w:val="both"/>
    </w:pPr>
    <w:rPr>
      <w:rFonts w:ascii="華康仿宋體" w:eastAsia="華康仿宋體"/>
      <w:sz w:val="28"/>
    </w:rPr>
  </w:style>
  <w:style w:type="paragraph" w:styleId="3b">
    <w:name w:val="Body Text Indent 3"/>
    <w:basedOn w:val="a2"/>
    <w:rsid w:val="0048455E"/>
    <w:pPr>
      <w:widowControl/>
      <w:snapToGrid/>
      <w:spacing w:before="120" w:after="120" w:line="240" w:lineRule="atLeast"/>
      <w:ind w:left="2160"/>
      <w:textAlignment w:val="bottom"/>
    </w:pPr>
    <w:rPr>
      <w:sz w:val="28"/>
    </w:rPr>
  </w:style>
  <w:style w:type="paragraph" w:styleId="19">
    <w:name w:val="index 1"/>
    <w:basedOn w:val="a2"/>
    <w:next w:val="a2"/>
    <w:autoRedefine/>
    <w:uiPriority w:val="99"/>
    <w:semiHidden/>
    <w:rsid w:val="0048455E"/>
  </w:style>
  <w:style w:type="paragraph" w:styleId="3c">
    <w:name w:val="index 3"/>
    <w:basedOn w:val="a2"/>
    <w:next w:val="a2"/>
    <w:autoRedefine/>
    <w:uiPriority w:val="99"/>
    <w:semiHidden/>
    <w:rsid w:val="0048455E"/>
    <w:pPr>
      <w:ind w:leftChars="400" w:left="400"/>
    </w:pPr>
  </w:style>
  <w:style w:type="paragraph" w:styleId="48">
    <w:name w:val="index 4"/>
    <w:basedOn w:val="a2"/>
    <w:next w:val="a2"/>
    <w:autoRedefine/>
    <w:semiHidden/>
    <w:rsid w:val="0048455E"/>
    <w:pPr>
      <w:ind w:leftChars="600" w:left="600"/>
    </w:pPr>
  </w:style>
  <w:style w:type="paragraph" w:styleId="53">
    <w:name w:val="index 5"/>
    <w:basedOn w:val="a2"/>
    <w:next w:val="a2"/>
    <w:autoRedefine/>
    <w:semiHidden/>
    <w:rsid w:val="0048455E"/>
    <w:pPr>
      <w:ind w:leftChars="800" w:left="800"/>
    </w:pPr>
  </w:style>
  <w:style w:type="paragraph" w:styleId="64">
    <w:name w:val="index 6"/>
    <w:basedOn w:val="a2"/>
    <w:next w:val="a2"/>
    <w:autoRedefine/>
    <w:semiHidden/>
    <w:rsid w:val="0048455E"/>
    <w:pPr>
      <w:ind w:leftChars="1000" w:left="1000"/>
    </w:pPr>
  </w:style>
  <w:style w:type="paragraph" w:styleId="74">
    <w:name w:val="index 7"/>
    <w:basedOn w:val="a2"/>
    <w:next w:val="a2"/>
    <w:autoRedefine/>
    <w:semiHidden/>
    <w:rsid w:val="0048455E"/>
    <w:pPr>
      <w:ind w:leftChars="1200" w:left="1200"/>
    </w:pPr>
  </w:style>
  <w:style w:type="paragraph" w:styleId="83">
    <w:name w:val="index 8"/>
    <w:basedOn w:val="a2"/>
    <w:next w:val="a2"/>
    <w:autoRedefine/>
    <w:semiHidden/>
    <w:rsid w:val="0048455E"/>
    <w:pPr>
      <w:ind w:leftChars="1400" w:left="1400"/>
    </w:pPr>
  </w:style>
  <w:style w:type="paragraph" w:styleId="93">
    <w:name w:val="index 9"/>
    <w:basedOn w:val="a2"/>
    <w:next w:val="a2"/>
    <w:autoRedefine/>
    <w:semiHidden/>
    <w:rsid w:val="0048455E"/>
    <w:pPr>
      <w:ind w:leftChars="1600" w:left="1600"/>
    </w:pPr>
  </w:style>
  <w:style w:type="paragraph" w:styleId="aff1">
    <w:name w:val="index heading"/>
    <w:basedOn w:val="a2"/>
    <w:next w:val="19"/>
    <w:semiHidden/>
    <w:rsid w:val="0048455E"/>
  </w:style>
  <w:style w:type="paragraph" w:customStyle="1" w:styleId="1a">
    <w:name w:val="(1)內文"/>
    <w:basedOn w:val="a2"/>
    <w:autoRedefine/>
    <w:rsid w:val="0048455E"/>
    <w:pPr>
      <w:adjustRightInd/>
      <w:snapToGrid/>
      <w:spacing w:line="440" w:lineRule="exact"/>
      <w:ind w:left="720"/>
      <w:textAlignment w:val="auto"/>
    </w:pPr>
    <w:rPr>
      <w:rFonts w:ascii="Arial" w:hAnsi="Arial" w:cs="Arial"/>
      <w:kern w:val="2"/>
      <w:sz w:val="28"/>
    </w:rPr>
  </w:style>
  <w:style w:type="paragraph" w:customStyle="1" w:styleId="1b">
    <w:name w:val="(1)標題/文"/>
    <w:basedOn w:val="a2"/>
    <w:autoRedefine/>
    <w:rsid w:val="0048455E"/>
    <w:pPr>
      <w:adjustRightInd/>
      <w:snapToGrid/>
      <w:spacing w:line="440" w:lineRule="exact"/>
      <w:ind w:leftChars="755" w:left="2056" w:rightChars="-53" w:right="-127" w:hangingChars="87" w:hanging="244"/>
      <w:textAlignment w:val="auto"/>
    </w:pPr>
    <w:rPr>
      <w:kern w:val="2"/>
      <w:sz w:val="28"/>
    </w:rPr>
  </w:style>
  <w:style w:type="paragraph" w:customStyle="1" w:styleId="2a">
    <w:name w:val="2標"/>
    <w:basedOn w:val="a2"/>
    <w:rsid w:val="0048455E"/>
    <w:pPr>
      <w:snapToGrid/>
      <w:spacing w:before="180" w:after="180" w:line="300" w:lineRule="atLeast"/>
      <w:ind w:left="284"/>
    </w:pPr>
    <w:rPr>
      <w:rFonts w:ascii="華康中楷體" w:eastAsia="華康中楷體"/>
      <w:sz w:val="28"/>
    </w:rPr>
  </w:style>
  <w:style w:type="paragraph" w:customStyle="1" w:styleId="210">
    <w:name w:val="2內1"/>
    <w:basedOn w:val="29"/>
    <w:rsid w:val="0048455E"/>
    <w:pPr>
      <w:ind w:left="851" w:firstLine="0"/>
    </w:pPr>
  </w:style>
  <w:style w:type="paragraph" w:styleId="aff2">
    <w:name w:val="Normal Indent"/>
    <w:aliases w:val="正文（首行缩进两字）,特点,內文縮排 字元1,內文縮排 字元 字元,內文縮排 字元,正文（首行???|r!^,???"/>
    <w:basedOn w:val="a2"/>
    <w:uiPriority w:val="99"/>
    <w:rsid w:val="0048455E"/>
    <w:pPr>
      <w:adjustRightInd/>
      <w:spacing w:line="360" w:lineRule="auto"/>
      <w:ind w:leftChars="100" w:left="560" w:rightChars="100" w:right="100" w:firstLineChars="200" w:firstLine="560"/>
      <w:textAlignment w:val="auto"/>
    </w:pPr>
    <w:rPr>
      <w:rFonts w:ascii="Arial" w:hAnsi="Arial"/>
      <w:kern w:val="2"/>
      <w:sz w:val="28"/>
      <w:szCs w:val="24"/>
    </w:rPr>
  </w:style>
  <w:style w:type="paragraph" w:customStyle="1" w:styleId="aff3">
    <w:name w:val="圖名"/>
    <w:autoRedefine/>
    <w:rsid w:val="0048455E"/>
    <w:pPr>
      <w:spacing w:beforeLines="50" w:afterLines="50"/>
      <w:jc w:val="center"/>
    </w:pPr>
    <w:rPr>
      <w:rFonts w:ascii="Times New Roman" w:eastAsia="標楷體"/>
      <w:bCs/>
      <w:color w:val="000000"/>
      <w:sz w:val="24"/>
    </w:rPr>
  </w:style>
  <w:style w:type="paragraph" w:customStyle="1" w:styleId="1c">
    <w:name w:val="樣式1"/>
    <w:basedOn w:val="a2"/>
    <w:qFormat/>
    <w:rsid w:val="0048455E"/>
    <w:pPr>
      <w:snapToGrid/>
      <w:spacing w:before="240" w:after="120" w:line="440" w:lineRule="exact"/>
      <w:ind w:left="227" w:firstLineChars="200" w:firstLine="680"/>
    </w:pPr>
    <w:rPr>
      <w:rFonts w:ascii="Arial" w:hAnsi="Arial"/>
      <w:color w:val="000000"/>
      <w:sz w:val="32"/>
    </w:rPr>
  </w:style>
  <w:style w:type="paragraph" w:customStyle="1" w:styleId="codelist">
    <w:name w:val="code list"/>
    <w:basedOn w:val="a2"/>
    <w:rsid w:val="0048455E"/>
    <w:pPr>
      <w:tabs>
        <w:tab w:val="num" w:pos="425"/>
      </w:tabs>
      <w:adjustRightInd/>
      <w:snapToGrid/>
      <w:ind w:left="425" w:hanging="425"/>
      <w:textAlignment w:val="auto"/>
    </w:pPr>
    <w:rPr>
      <w:rFonts w:eastAsia="新細明體"/>
      <w:kern w:val="2"/>
    </w:rPr>
  </w:style>
  <w:style w:type="paragraph" w:styleId="aff4">
    <w:name w:val="Salutation"/>
    <w:basedOn w:val="a2"/>
    <w:next w:val="a2"/>
    <w:rsid w:val="0048455E"/>
    <w:rPr>
      <w:noProof/>
    </w:rPr>
  </w:style>
  <w:style w:type="paragraph" w:styleId="aff5">
    <w:name w:val="Closing"/>
    <w:basedOn w:val="a2"/>
    <w:rsid w:val="0048455E"/>
    <w:pPr>
      <w:ind w:left="4320"/>
    </w:pPr>
    <w:rPr>
      <w:noProof/>
    </w:rPr>
  </w:style>
  <w:style w:type="paragraph" w:styleId="2b">
    <w:name w:val="Body Text Indent 2"/>
    <w:basedOn w:val="a2"/>
    <w:link w:val="2c"/>
    <w:uiPriority w:val="99"/>
    <w:rsid w:val="0048455E"/>
    <w:pPr>
      <w:widowControl/>
      <w:adjustRightInd/>
      <w:snapToGrid/>
      <w:ind w:firstLine="420"/>
      <w:textAlignment w:val="auto"/>
    </w:pPr>
    <w:rPr>
      <w:rFonts w:eastAsia="新細明體"/>
      <w:lang w:eastAsia="en-US"/>
    </w:rPr>
  </w:style>
  <w:style w:type="paragraph" w:styleId="HTML">
    <w:name w:val="HTML Preformatted"/>
    <w:basedOn w:val="a2"/>
    <w:rsid w:val="004845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textAlignment w:val="auto"/>
    </w:pPr>
    <w:rPr>
      <w:rFonts w:ascii="細明體" w:eastAsia="細明體" w:hAnsi="細明體" w:cs="細明體"/>
      <w:szCs w:val="24"/>
    </w:rPr>
  </w:style>
  <w:style w:type="table" w:styleId="aff6">
    <w:name w:val="Table Grid"/>
    <w:basedOn w:val="a4"/>
    <w:uiPriority w:val="99"/>
    <w:rsid w:val="00D819F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2"/>
    <w:link w:val="aff8"/>
    <w:uiPriority w:val="99"/>
    <w:semiHidden/>
    <w:rsid w:val="0048455E"/>
    <w:rPr>
      <w:rFonts w:ascii="Arial" w:eastAsia="新細明體" w:hAnsi="Arial"/>
      <w:sz w:val="18"/>
      <w:szCs w:val="18"/>
    </w:rPr>
  </w:style>
  <w:style w:type="paragraph" w:customStyle="1" w:styleId="C4">
    <w:name w:val="C4"/>
    <w:basedOn w:val="a2"/>
    <w:rsid w:val="0048455E"/>
    <w:pPr>
      <w:tabs>
        <w:tab w:val="num" w:pos="480"/>
      </w:tabs>
      <w:adjustRightInd/>
      <w:snapToGrid/>
      <w:ind w:left="480" w:hanging="480"/>
      <w:textAlignment w:val="auto"/>
    </w:pPr>
    <w:rPr>
      <w:rFonts w:eastAsia="新細明體"/>
      <w:kern w:val="2"/>
      <w:szCs w:val="24"/>
    </w:rPr>
  </w:style>
  <w:style w:type="paragraph" w:customStyle="1" w:styleId="1text1">
    <w:name w:val="項目符號 1 text"/>
    <w:uiPriority w:val="99"/>
    <w:rsid w:val="00880247"/>
    <w:pPr>
      <w:widowControl w:val="0"/>
      <w:snapToGrid w:val="0"/>
      <w:spacing w:before="120"/>
      <w:ind w:left="1418"/>
    </w:pPr>
    <w:rPr>
      <w:rFonts w:ascii="Arial" w:eastAsia="標楷體" w:hAnsi="Arial"/>
      <w:noProof/>
      <w:sz w:val="26"/>
    </w:rPr>
  </w:style>
  <w:style w:type="paragraph" w:customStyle="1" w:styleId="aff9">
    <w:name w:val="附件"/>
    <w:basedOn w:val="a2"/>
    <w:next w:val="a2"/>
    <w:rsid w:val="005E1E79"/>
    <w:pPr>
      <w:pageBreakBefore/>
      <w:adjustRightInd/>
      <w:spacing w:before="120" w:after="120"/>
      <w:textAlignment w:val="auto"/>
    </w:pPr>
    <w:rPr>
      <w:rFonts w:ascii="Arial" w:hAnsi="Arial"/>
      <w:kern w:val="2"/>
      <w:sz w:val="32"/>
    </w:rPr>
  </w:style>
  <w:style w:type="paragraph" w:customStyle="1" w:styleId="2d">
    <w:name w:val="表格內文2"/>
    <w:basedOn w:val="a2"/>
    <w:rsid w:val="00096BD8"/>
    <w:pPr>
      <w:spacing w:before="60"/>
      <w:textAlignment w:val="auto"/>
    </w:pPr>
  </w:style>
  <w:style w:type="paragraph" w:customStyle="1" w:styleId="font7">
    <w:name w:val="font7"/>
    <w:basedOn w:val="a2"/>
    <w:rsid w:val="00096BD8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color w:val="000000"/>
      <w:szCs w:val="24"/>
    </w:rPr>
  </w:style>
  <w:style w:type="paragraph" w:customStyle="1" w:styleId="affa">
    <w:name w:val="供Ｃ"/>
    <w:basedOn w:val="a2"/>
    <w:rsid w:val="00106459"/>
    <w:pPr>
      <w:tabs>
        <w:tab w:val="left" w:pos="720"/>
        <w:tab w:val="left" w:pos="1417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snapToGrid/>
      <w:spacing w:before="56" w:line="360" w:lineRule="auto"/>
      <w:ind w:left="1610" w:hanging="476"/>
      <w:textAlignment w:val="auto"/>
    </w:pPr>
    <w:rPr>
      <w:rFonts w:ascii="標楷體"/>
      <w:sz w:val="28"/>
      <w:szCs w:val="28"/>
    </w:rPr>
  </w:style>
  <w:style w:type="paragraph" w:customStyle="1" w:styleId="D">
    <w:name w:val="供D"/>
    <w:basedOn w:val="a2"/>
    <w:rsid w:val="00106459"/>
    <w:pPr>
      <w:autoSpaceDE w:val="0"/>
      <w:autoSpaceDN w:val="0"/>
      <w:snapToGrid/>
      <w:spacing w:before="56" w:line="360" w:lineRule="auto"/>
      <w:ind w:left="2147" w:hanging="560"/>
      <w:textAlignment w:val="auto"/>
    </w:pPr>
    <w:rPr>
      <w:rFonts w:ascii="標楷體"/>
      <w:sz w:val="28"/>
      <w:szCs w:val="28"/>
    </w:rPr>
  </w:style>
  <w:style w:type="paragraph" w:customStyle="1" w:styleId="3text2">
    <w:name w:val="項目符號 3 text"/>
    <w:basedOn w:val="a2"/>
    <w:rsid w:val="001818B7"/>
    <w:pPr>
      <w:adjustRightInd/>
      <w:spacing w:before="120"/>
      <w:ind w:left="1985"/>
      <w:textAlignment w:val="auto"/>
    </w:pPr>
    <w:rPr>
      <w:kern w:val="2"/>
      <w:sz w:val="26"/>
    </w:rPr>
  </w:style>
  <w:style w:type="paragraph" w:customStyle="1" w:styleId="table-item">
    <w:name w:val="table-item"/>
    <w:rsid w:val="00D60E26"/>
    <w:pPr>
      <w:widowControl w:val="0"/>
      <w:adjustRightInd w:val="0"/>
      <w:snapToGrid w:val="0"/>
      <w:jc w:val="center"/>
      <w:textAlignment w:val="baseline"/>
    </w:pPr>
    <w:rPr>
      <w:rFonts w:ascii="Times New Roman" w:eastAsia="標楷體"/>
      <w:sz w:val="24"/>
    </w:rPr>
  </w:style>
  <w:style w:type="paragraph" w:customStyle="1" w:styleId="1415">
    <w:name w:val="樣式 本文縮排 + 標楷體 14 點 黑色 左:  1.5 字元"/>
    <w:basedOn w:val="affb"/>
    <w:rsid w:val="00441252"/>
    <w:pPr>
      <w:adjustRightInd/>
      <w:snapToGrid/>
      <w:spacing w:after="0" w:line="0" w:lineRule="atLeast"/>
      <w:ind w:leftChars="150" w:left="150"/>
      <w:textAlignment w:val="auto"/>
    </w:pPr>
    <w:rPr>
      <w:rFonts w:ascii="標楷體" w:hAnsi="標楷體" w:cs="新細明體"/>
      <w:color w:val="000000"/>
      <w:kern w:val="2"/>
      <w:sz w:val="28"/>
    </w:rPr>
  </w:style>
  <w:style w:type="paragraph" w:styleId="affb">
    <w:name w:val="Body Text Indent"/>
    <w:basedOn w:val="a2"/>
    <w:link w:val="affc"/>
    <w:uiPriority w:val="99"/>
    <w:rsid w:val="00441252"/>
    <w:pPr>
      <w:spacing w:after="120"/>
      <w:ind w:leftChars="200" w:left="480"/>
    </w:pPr>
  </w:style>
  <w:style w:type="paragraph" w:styleId="affd">
    <w:name w:val="annotation subject"/>
    <w:basedOn w:val="afe"/>
    <w:next w:val="afe"/>
    <w:link w:val="affe"/>
    <w:uiPriority w:val="99"/>
    <w:rsid w:val="00A845B0"/>
    <w:rPr>
      <w:b/>
      <w:bCs/>
    </w:rPr>
  </w:style>
  <w:style w:type="paragraph" w:styleId="2e">
    <w:name w:val="List Number 2"/>
    <w:basedOn w:val="a2"/>
    <w:rsid w:val="00101FA9"/>
    <w:pPr>
      <w:tabs>
        <w:tab w:val="left" w:pos="720"/>
      </w:tabs>
      <w:overflowPunct w:val="0"/>
      <w:autoSpaceDE w:val="0"/>
      <w:autoSpaceDN w:val="0"/>
      <w:snapToGrid/>
      <w:ind w:left="720" w:hanging="360"/>
    </w:pPr>
    <w:rPr>
      <w:rFonts w:ascii="標楷體"/>
      <w:smallCaps/>
      <w:kern w:val="2"/>
      <w:lang w:eastAsia="en-US"/>
    </w:rPr>
  </w:style>
  <w:style w:type="paragraph" w:customStyle="1" w:styleId="Web1">
    <w:name w:val="內文 (Web)1"/>
    <w:basedOn w:val="a2"/>
    <w:rsid w:val="00101FA9"/>
    <w:pPr>
      <w:widowControl/>
      <w:overflowPunct w:val="0"/>
      <w:autoSpaceDE w:val="0"/>
      <w:autoSpaceDN w:val="0"/>
      <w:snapToGrid/>
      <w:spacing w:before="100" w:after="100"/>
    </w:pPr>
    <w:rPr>
      <w:rFonts w:ascii="Arial Unicode MS" w:eastAsia="Arial Unicode MS"/>
      <w:color w:val="000000"/>
      <w:lang w:eastAsia="en-US"/>
    </w:rPr>
  </w:style>
  <w:style w:type="paragraph" w:customStyle="1" w:styleId="DefaultText">
    <w:name w:val="Default Text"/>
    <w:basedOn w:val="a2"/>
    <w:uiPriority w:val="99"/>
    <w:rsid w:val="000361C6"/>
    <w:pPr>
      <w:autoSpaceDE w:val="0"/>
      <w:autoSpaceDN w:val="0"/>
      <w:snapToGrid/>
      <w:textAlignment w:val="auto"/>
    </w:pPr>
    <w:rPr>
      <w:rFonts w:eastAsia="新細明體"/>
      <w:szCs w:val="24"/>
    </w:rPr>
  </w:style>
  <w:style w:type="paragraph" w:customStyle="1" w:styleId="tt">
    <w:name w:val="tt"/>
    <w:basedOn w:val="a2"/>
    <w:rsid w:val="00B30AC1"/>
    <w:pPr>
      <w:widowControl/>
      <w:adjustRightInd/>
      <w:snapToGri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Cs w:val="24"/>
    </w:rPr>
  </w:style>
  <w:style w:type="paragraph" w:customStyle="1" w:styleId="Figure">
    <w:name w:val="Figure"/>
    <w:basedOn w:val="a2"/>
    <w:rsid w:val="00A75D0F"/>
    <w:pPr>
      <w:widowControl/>
      <w:adjustRightInd/>
      <w:snapToGrid/>
      <w:spacing w:after="120" w:line="240" w:lineRule="atLeast"/>
      <w:jc w:val="center"/>
      <w:textAlignment w:val="auto"/>
    </w:pPr>
    <w:rPr>
      <w:rFonts w:ascii="Book Antiqua" w:eastAsia="新細明體" w:hAnsi="Book Antiqua"/>
      <w:b/>
      <w:color w:val="000000"/>
      <w:sz w:val="20"/>
      <w:lang w:val="en-GB"/>
    </w:rPr>
  </w:style>
  <w:style w:type="paragraph" w:customStyle="1" w:styleId="BodyTextIndent5">
    <w:name w:val="Body Text Indent .5"/>
    <w:basedOn w:val="afa"/>
    <w:rsid w:val="00DB5106"/>
    <w:pPr>
      <w:widowControl/>
      <w:spacing w:after="120"/>
      <w:ind w:leftChars="0" w:left="0" w:rightChars="0" w:right="0"/>
    </w:pPr>
    <w:rPr>
      <w:rFonts w:ascii="Times New Roman" w:eastAsia="新細明體"/>
      <w:bCs w:val="0"/>
      <w:kern w:val="0"/>
      <w:szCs w:val="20"/>
      <w:lang w:eastAsia="en-US"/>
    </w:rPr>
  </w:style>
  <w:style w:type="paragraph" w:customStyle="1" w:styleId="1d">
    <w:name w:val="標題1"/>
    <w:basedOn w:val="a2"/>
    <w:link w:val="1e"/>
    <w:qFormat/>
    <w:rsid w:val="008E31D4"/>
    <w:pPr>
      <w:widowControl/>
      <w:adjustRightInd/>
      <w:snapToGrid/>
      <w:textAlignment w:val="auto"/>
    </w:pPr>
    <w:rPr>
      <w:rFonts w:ascii="Arial" w:eastAsia="新細明體" w:hAnsi="Arial"/>
      <w:b/>
      <w:sz w:val="36"/>
      <w:lang w:val="en-GB" w:eastAsia="en-US"/>
    </w:rPr>
  </w:style>
  <w:style w:type="paragraph" w:customStyle="1" w:styleId="DefaultParagraphFontParaChar">
    <w:name w:val="Default Paragraph Font Para Char"/>
    <w:basedOn w:val="a2"/>
    <w:rsid w:val="008E31D4"/>
    <w:pPr>
      <w:widowControl/>
      <w:adjustRightInd/>
      <w:snapToGrid/>
      <w:spacing w:after="160" w:line="240" w:lineRule="exact"/>
      <w:textAlignment w:val="auto"/>
    </w:pPr>
    <w:rPr>
      <w:rFonts w:ascii="Verdana" w:eastAsia="新細明體" w:hAnsi="Verdana"/>
      <w:sz w:val="20"/>
      <w:lang w:eastAsia="en-US"/>
    </w:rPr>
  </w:style>
  <w:style w:type="paragraph" w:customStyle="1" w:styleId="afff">
    <w:name w:val="第一層"/>
    <w:rsid w:val="00C5339E"/>
    <w:pPr>
      <w:tabs>
        <w:tab w:val="num" w:pos="425"/>
      </w:tabs>
      <w:ind w:left="425" w:hanging="425"/>
    </w:pPr>
    <w:rPr>
      <w:rFonts w:ascii="Arial" w:eastAsia="新細明體" w:hAnsi="Arial"/>
      <w:b/>
      <w:noProof/>
      <w:sz w:val="36"/>
    </w:rPr>
  </w:style>
  <w:style w:type="paragraph" w:customStyle="1" w:styleId="afff0">
    <w:name w:val="第二層"/>
    <w:basedOn w:val="afff"/>
    <w:rsid w:val="00C5339E"/>
    <w:pPr>
      <w:numPr>
        <w:ilvl w:val="1"/>
      </w:numPr>
      <w:tabs>
        <w:tab w:val="num" w:pos="360"/>
        <w:tab w:val="num" w:pos="425"/>
      </w:tabs>
      <w:ind w:left="360" w:hanging="360"/>
    </w:pPr>
    <w:rPr>
      <w:noProof w:val="0"/>
      <w:sz w:val="28"/>
    </w:rPr>
  </w:style>
  <w:style w:type="paragraph" w:customStyle="1" w:styleId="afff1">
    <w:name w:val="第三層"/>
    <w:basedOn w:val="afff0"/>
    <w:uiPriority w:val="99"/>
    <w:rsid w:val="00C5339E"/>
    <w:pPr>
      <w:numPr>
        <w:ilvl w:val="2"/>
      </w:numPr>
      <w:tabs>
        <w:tab w:val="num" w:pos="360"/>
      </w:tabs>
      <w:ind w:left="360" w:hanging="360"/>
    </w:pPr>
    <w:rPr>
      <w:sz w:val="24"/>
    </w:rPr>
  </w:style>
  <w:style w:type="paragraph" w:customStyle="1" w:styleId="afff2">
    <w:name w:val="第四層"/>
    <w:basedOn w:val="afff1"/>
    <w:rsid w:val="00C5339E"/>
    <w:pPr>
      <w:numPr>
        <w:ilvl w:val="3"/>
      </w:numPr>
      <w:tabs>
        <w:tab w:val="num" w:pos="360"/>
        <w:tab w:val="num" w:pos="1080"/>
      </w:tabs>
      <w:ind w:left="360" w:hanging="360"/>
    </w:pPr>
  </w:style>
  <w:style w:type="paragraph" w:customStyle="1" w:styleId="DefaultText12">
    <w:name w:val="Default Text:1:2"/>
    <w:basedOn w:val="a2"/>
    <w:rsid w:val="00C5339E"/>
    <w:pPr>
      <w:widowControl/>
      <w:overflowPunct w:val="0"/>
      <w:autoSpaceDE w:val="0"/>
      <w:autoSpaceDN w:val="0"/>
      <w:snapToGrid/>
    </w:pPr>
    <w:rPr>
      <w:rFonts w:ascii="細明體" w:eastAsia="細明體"/>
      <w:noProof/>
      <w:szCs w:val="24"/>
      <w:lang w:eastAsia="en-US"/>
    </w:rPr>
  </w:style>
  <w:style w:type="paragraph" w:customStyle="1" w:styleId="r1">
    <w:name w:val="ªí®æ¤å¦r:1"/>
    <w:basedOn w:val="a2"/>
    <w:rsid w:val="00C5339E"/>
    <w:pPr>
      <w:widowControl/>
      <w:overflowPunct w:val="0"/>
      <w:autoSpaceDE w:val="0"/>
      <w:autoSpaceDN w:val="0"/>
      <w:snapToGrid/>
    </w:pPr>
    <w:rPr>
      <w:rFonts w:ascii="細明體" w:eastAsia="細明體"/>
      <w:noProof/>
      <w:szCs w:val="24"/>
      <w:lang w:eastAsia="en-US"/>
    </w:rPr>
  </w:style>
  <w:style w:type="paragraph" w:styleId="afff3">
    <w:name w:val="List Paragraph"/>
    <w:basedOn w:val="a2"/>
    <w:uiPriority w:val="34"/>
    <w:qFormat/>
    <w:rsid w:val="00412097"/>
    <w:pPr>
      <w:ind w:leftChars="200" w:left="480"/>
    </w:pPr>
  </w:style>
  <w:style w:type="paragraph" w:customStyle="1" w:styleId="1f">
    <w:name w:val="頁尾1"/>
    <w:basedOn w:val="a2"/>
    <w:rsid w:val="00C32677"/>
    <w:pPr>
      <w:widowControl/>
      <w:adjustRightInd/>
      <w:snapToGrid/>
      <w:spacing w:line="240" w:lineRule="exact"/>
      <w:ind w:right="513"/>
      <w:textAlignment w:val="auto"/>
    </w:pPr>
    <w:rPr>
      <w:rFonts w:ascii="Arial" w:eastAsia="新細明體" w:hAnsi="Arial"/>
      <w:sz w:val="16"/>
      <w:lang w:val="en-GB" w:eastAsia="en-US"/>
    </w:rPr>
  </w:style>
  <w:style w:type="paragraph" w:customStyle="1" w:styleId="Text0">
    <w:name w:val="Text"/>
    <w:basedOn w:val="a2"/>
    <w:rsid w:val="00C32677"/>
    <w:pPr>
      <w:widowControl/>
      <w:adjustRightInd/>
      <w:snapToGrid/>
      <w:spacing w:line="240" w:lineRule="exact"/>
      <w:ind w:right="513"/>
      <w:textAlignment w:val="auto"/>
    </w:pPr>
    <w:rPr>
      <w:rFonts w:ascii="Arial" w:eastAsia="新細明體" w:hAnsi="Arial"/>
      <w:sz w:val="20"/>
      <w:lang w:val="en-GB" w:eastAsia="en-US"/>
    </w:rPr>
  </w:style>
  <w:style w:type="paragraph" w:customStyle="1" w:styleId="1f0">
    <w:name w:val="副標題1"/>
    <w:basedOn w:val="a2"/>
    <w:rsid w:val="00C32677"/>
    <w:pPr>
      <w:widowControl/>
      <w:adjustRightInd/>
      <w:snapToGrid/>
      <w:spacing w:line="480" w:lineRule="exact"/>
      <w:textAlignment w:val="auto"/>
    </w:pPr>
    <w:rPr>
      <w:rFonts w:ascii="Arial" w:eastAsia="新細明體" w:hAnsi="Arial"/>
      <w:b/>
      <w:sz w:val="28"/>
      <w:lang w:val="en-GB" w:eastAsia="en-US"/>
    </w:rPr>
  </w:style>
  <w:style w:type="paragraph" w:customStyle="1" w:styleId="CopyrightInfo">
    <w:name w:val="CopyrightInfo"/>
    <w:rsid w:val="00C32677"/>
    <w:pPr>
      <w:spacing w:before="60"/>
      <w:ind w:right="360"/>
      <w:jc w:val="both"/>
    </w:pPr>
    <w:rPr>
      <w:rFonts w:ascii="Arial" w:eastAsia="新細明體" w:hAnsi="Arial"/>
      <w:lang w:eastAsia="cs-CZ"/>
    </w:rPr>
  </w:style>
  <w:style w:type="paragraph" w:styleId="afff4">
    <w:name w:val="table of figures"/>
    <w:basedOn w:val="a2"/>
    <w:next w:val="a2"/>
    <w:rsid w:val="00C32677"/>
    <w:pPr>
      <w:widowControl/>
      <w:adjustRightInd/>
      <w:snapToGrid/>
      <w:ind w:left="400" w:hanging="400"/>
      <w:textAlignment w:val="auto"/>
    </w:pPr>
    <w:rPr>
      <w:rFonts w:ascii="Arial" w:eastAsia="新細明體" w:hAnsi="Arial"/>
      <w:sz w:val="22"/>
      <w:lang w:eastAsia="en-US"/>
    </w:rPr>
  </w:style>
  <w:style w:type="paragraph" w:styleId="afff5">
    <w:name w:val="caption"/>
    <w:basedOn w:val="a2"/>
    <w:next w:val="a2"/>
    <w:uiPriority w:val="99"/>
    <w:qFormat/>
    <w:rsid w:val="00C32677"/>
    <w:pPr>
      <w:keepNext/>
      <w:widowControl/>
      <w:adjustRightInd/>
      <w:snapToGrid/>
      <w:spacing w:before="120" w:after="120"/>
      <w:textAlignment w:val="auto"/>
    </w:pPr>
    <w:rPr>
      <w:rFonts w:ascii="Arial" w:eastAsia="新細明體" w:hAnsi="Arial"/>
      <w:b/>
      <w:bCs/>
      <w:sz w:val="22"/>
      <w:lang w:eastAsia="en-US"/>
    </w:rPr>
  </w:style>
  <w:style w:type="paragraph" w:customStyle="1" w:styleId="HeaderwoNumbering">
    <w:name w:val="Header w/o Numbering"/>
    <w:basedOn w:val="1d"/>
    <w:rsid w:val="00C32677"/>
    <w:pPr>
      <w:spacing w:before="120" w:after="360"/>
    </w:pPr>
  </w:style>
  <w:style w:type="paragraph" w:customStyle="1" w:styleId="HeaderwoNumber">
    <w:name w:val="Header w/o Number"/>
    <w:basedOn w:val="1d"/>
    <w:rsid w:val="00C32677"/>
    <w:pPr>
      <w:spacing w:before="120" w:after="360"/>
    </w:pPr>
  </w:style>
  <w:style w:type="paragraph" w:customStyle="1" w:styleId="TableText">
    <w:name w:val="Table Text"/>
    <w:basedOn w:val="a2"/>
    <w:rsid w:val="00C32677"/>
    <w:pPr>
      <w:widowControl/>
      <w:adjustRightInd/>
      <w:snapToGrid/>
      <w:spacing w:before="60" w:after="60"/>
      <w:textAlignment w:val="auto"/>
    </w:pPr>
    <w:rPr>
      <w:rFonts w:ascii="Arial" w:eastAsia="新細明體" w:hAnsi="Arial"/>
      <w:sz w:val="22"/>
      <w:lang w:eastAsia="de-DE"/>
    </w:rPr>
  </w:style>
  <w:style w:type="paragraph" w:customStyle="1" w:styleId="TableHeader">
    <w:name w:val="Table Header"/>
    <w:basedOn w:val="TableText"/>
    <w:rsid w:val="00C32677"/>
    <w:pPr>
      <w:keepNext/>
    </w:pPr>
    <w:rPr>
      <w:b/>
      <w:bCs/>
    </w:rPr>
  </w:style>
  <w:style w:type="paragraph" w:styleId="2f">
    <w:name w:val="Body Text 2"/>
    <w:basedOn w:val="a2"/>
    <w:link w:val="2f0"/>
    <w:uiPriority w:val="99"/>
    <w:rsid w:val="00C32677"/>
    <w:pPr>
      <w:widowControl/>
      <w:adjustRightInd/>
      <w:snapToGrid/>
      <w:textAlignment w:val="auto"/>
    </w:pPr>
    <w:rPr>
      <w:rFonts w:ascii="Arial" w:eastAsia="新細明體" w:hAnsi="Arial"/>
      <w:snapToGrid w:val="0"/>
      <w:color w:val="000000"/>
      <w:sz w:val="22"/>
      <w:szCs w:val="24"/>
      <w:lang w:val="de-CH" w:eastAsia="de-DE"/>
    </w:rPr>
  </w:style>
  <w:style w:type="character" w:customStyle="1" w:styleId="2f0">
    <w:name w:val="本文 2 字元"/>
    <w:basedOn w:val="a3"/>
    <w:link w:val="2f"/>
    <w:uiPriority w:val="99"/>
    <w:rsid w:val="00C32677"/>
    <w:rPr>
      <w:rFonts w:ascii="Arial" w:eastAsia="新細明體" w:hAnsi="Arial"/>
      <w:snapToGrid w:val="0"/>
      <w:color w:val="000000"/>
      <w:sz w:val="22"/>
      <w:szCs w:val="24"/>
      <w:lang w:val="de-CH" w:eastAsia="de-DE"/>
    </w:rPr>
  </w:style>
  <w:style w:type="paragraph" w:customStyle="1" w:styleId="TableTitle">
    <w:name w:val="Table Title"/>
    <w:basedOn w:val="TableText"/>
    <w:rsid w:val="00C32677"/>
    <w:pPr>
      <w:keepLines/>
      <w:spacing w:after="180"/>
    </w:pPr>
    <w:rPr>
      <w:b/>
      <w:bCs/>
      <w:i/>
      <w:iCs/>
      <w:lang w:val="de-CH"/>
    </w:rPr>
  </w:style>
  <w:style w:type="paragraph" w:customStyle="1" w:styleId="Highlight">
    <w:name w:val="Highlight"/>
    <w:basedOn w:val="TableText"/>
    <w:rsid w:val="00C32677"/>
    <w:pPr>
      <w:keepLines/>
      <w:suppressAutoHyphens/>
      <w:spacing w:after="180"/>
    </w:pPr>
    <w:rPr>
      <w:i/>
      <w:lang w:val="de-CH" w:eastAsia="en-US"/>
    </w:rPr>
  </w:style>
  <w:style w:type="paragraph" w:styleId="49">
    <w:name w:val="List Bullet 4"/>
    <w:basedOn w:val="a2"/>
    <w:autoRedefine/>
    <w:rsid w:val="00C32677"/>
    <w:pPr>
      <w:widowControl/>
      <w:tabs>
        <w:tab w:val="num" w:pos="1440"/>
      </w:tabs>
      <w:adjustRightInd/>
      <w:snapToGrid/>
      <w:ind w:left="144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styleId="54">
    <w:name w:val="List Bullet 5"/>
    <w:basedOn w:val="a2"/>
    <w:autoRedefine/>
    <w:rsid w:val="00C32677"/>
    <w:pPr>
      <w:widowControl/>
      <w:tabs>
        <w:tab w:val="num" w:pos="1800"/>
      </w:tabs>
      <w:adjustRightInd/>
      <w:snapToGrid/>
      <w:ind w:left="180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styleId="afff6">
    <w:name w:val="List Number"/>
    <w:basedOn w:val="a2"/>
    <w:rsid w:val="00C32677"/>
    <w:pPr>
      <w:widowControl/>
      <w:tabs>
        <w:tab w:val="num" w:pos="360"/>
      </w:tabs>
      <w:adjustRightInd/>
      <w:snapToGrid/>
      <w:ind w:left="36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styleId="3d">
    <w:name w:val="List Number 3"/>
    <w:basedOn w:val="a2"/>
    <w:rsid w:val="00C32677"/>
    <w:pPr>
      <w:widowControl/>
      <w:tabs>
        <w:tab w:val="num" w:pos="1080"/>
      </w:tabs>
      <w:adjustRightInd/>
      <w:snapToGrid/>
      <w:ind w:left="108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styleId="4a">
    <w:name w:val="List Number 4"/>
    <w:basedOn w:val="a2"/>
    <w:rsid w:val="00C32677"/>
    <w:pPr>
      <w:widowControl/>
      <w:tabs>
        <w:tab w:val="num" w:pos="1440"/>
      </w:tabs>
      <w:adjustRightInd/>
      <w:snapToGrid/>
      <w:ind w:left="144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styleId="55">
    <w:name w:val="List Number 5"/>
    <w:basedOn w:val="a2"/>
    <w:rsid w:val="00C32677"/>
    <w:pPr>
      <w:widowControl/>
      <w:tabs>
        <w:tab w:val="num" w:pos="1800"/>
      </w:tabs>
      <w:adjustRightInd/>
      <w:snapToGrid/>
      <w:ind w:left="1800" w:hanging="360"/>
      <w:textAlignment w:val="auto"/>
    </w:pPr>
    <w:rPr>
      <w:rFonts w:ascii="Arial" w:eastAsia="新細明體" w:hAnsi="Arial"/>
      <w:sz w:val="22"/>
      <w:szCs w:val="24"/>
      <w:lang w:eastAsia="en-US"/>
    </w:rPr>
  </w:style>
  <w:style w:type="paragraph" w:customStyle="1" w:styleId="L1Txt">
    <w:name w:val="L1Txt"/>
    <w:basedOn w:val="a2"/>
    <w:rsid w:val="00C32677"/>
    <w:pPr>
      <w:keepLines/>
      <w:widowControl/>
      <w:tabs>
        <w:tab w:val="left" w:pos="-720"/>
      </w:tabs>
      <w:suppressAutoHyphens/>
      <w:adjustRightInd/>
      <w:snapToGrid/>
      <w:spacing w:after="20"/>
      <w:jc w:val="both"/>
      <w:textAlignment w:val="auto"/>
    </w:pPr>
    <w:rPr>
      <w:rFonts w:ascii="Helvetica" w:eastAsia="新細明體" w:hAnsi="Helvetica"/>
      <w:spacing w:val="-3"/>
      <w:kern w:val="1"/>
      <w:sz w:val="22"/>
      <w:lang w:val="en-AU"/>
    </w:rPr>
  </w:style>
  <w:style w:type="character" w:styleId="afff7">
    <w:name w:val="line number"/>
    <w:basedOn w:val="a3"/>
    <w:rsid w:val="00C32677"/>
  </w:style>
  <w:style w:type="paragraph" w:customStyle="1" w:styleId="body1">
    <w:name w:val="body1"/>
    <w:basedOn w:val="a2"/>
    <w:rsid w:val="00C32677"/>
    <w:pPr>
      <w:widowControl/>
      <w:adjustRightInd/>
      <w:snapToGrid/>
      <w:spacing w:before="60" w:after="60"/>
      <w:textAlignment w:val="auto"/>
    </w:pPr>
    <w:rPr>
      <w:rFonts w:eastAsia="新細明體"/>
    </w:rPr>
  </w:style>
  <w:style w:type="paragraph" w:customStyle="1" w:styleId="afff8">
    <w:name w:val="(一)"/>
    <w:basedOn w:val="a2"/>
    <w:rsid w:val="00C32677"/>
    <w:pPr>
      <w:tabs>
        <w:tab w:val="left" w:pos="2977"/>
      </w:tabs>
      <w:snapToGrid/>
      <w:spacing w:before="60" w:after="60" w:line="360" w:lineRule="atLeast"/>
      <w:ind w:left="2269"/>
      <w:jc w:val="both"/>
      <w:textAlignment w:val="auto"/>
    </w:pPr>
    <w:rPr>
      <w:rFonts w:ascii="華康中楷體" w:eastAsia="華康中楷體"/>
    </w:rPr>
  </w:style>
  <w:style w:type="paragraph" w:styleId="afff9">
    <w:name w:val="Title"/>
    <w:basedOn w:val="a2"/>
    <w:next w:val="a2"/>
    <w:link w:val="afffa"/>
    <w:uiPriority w:val="99"/>
    <w:qFormat/>
    <w:rsid w:val="00C32677"/>
    <w:pPr>
      <w:widowControl/>
      <w:adjustRightInd/>
      <w:snapToGrid/>
      <w:spacing w:before="240" w:after="60"/>
      <w:jc w:val="center"/>
      <w:textAlignment w:val="auto"/>
      <w:outlineLvl w:val="0"/>
    </w:pPr>
    <w:rPr>
      <w:rFonts w:ascii="Cambria" w:eastAsia="新細明體" w:hAnsi="Cambria"/>
      <w:b/>
      <w:bCs/>
      <w:sz w:val="32"/>
      <w:szCs w:val="32"/>
      <w:lang w:eastAsia="en-US"/>
    </w:rPr>
  </w:style>
  <w:style w:type="character" w:customStyle="1" w:styleId="afffa">
    <w:name w:val="標題 字元"/>
    <w:basedOn w:val="a3"/>
    <w:link w:val="afff9"/>
    <w:uiPriority w:val="99"/>
    <w:rsid w:val="00C32677"/>
    <w:rPr>
      <w:rFonts w:ascii="Cambria" w:eastAsia="新細明體" w:hAnsi="Cambria"/>
      <w:b/>
      <w:bCs/>
      <w:sz w:val="32"/>
      <w:szCs w:val="32"/>
      <w:lang w:eastAsia="en-US"/>
    </w:rPr>
  </w:style>
  <w:style w:type="character" w:customStyle="1" w:styleId="1f1">
    <w:name w:val="字元 字元1"/>
    <w:basedOn w:val="a3"/>
    <w:rsid w:val="00C32677"/>
    <w:rPr>
      <w:rFonts w:ascii="Cambria" w:hAnsi="Cambria" w:cs="Times New Roman"/>
      <w:b/>
      <w:bCs/>
      <w:sz w:val="32"/>
      <w:szCs w:val="32"/>
      <w:lang w:eastAsia="en-US"/>
    </w:rPr>
  </w:style>
  <w:style w:type="paragraph" w:styleId="afffb">
    <w:name w:val="Plain Text"/>
    <w:basedOn w:val="a2"/>
    <w:link w:val="afffc"/>
    <w:uiPriority w:val="99"/>
    <w:rsid w:val="00C32677"/>
    <w:pPr>
      <w:adjustRightInd/>
      <w:snapToGrid/>
      <w:textAlignment w:val="auto"/>
    </w:pPr>
    <w:rPr>
      <w:rFonts w:ascii="細明體" w:eastAsia="細明體" w:hAnsi="Courier New" w:cs="Courier New"/>
      <w:kern w:val="2"/>
      <w:szCs w:val="24"/>
    </w:rPr>
  </w:style>
  <w:style w:type="character" w:customStyle="1" w:styleId="afffc">
    <w:name w:val="純文字 字元"/>
    <w:basedOn w:val="a3"/>
    <w:link w:val="afffb"/>
    <w:uiPriority w:val="99"/>
    <w:rsid w:val="00C32677"/>
    <w:rPr>
      <w:rFonts w:hAnsi="Courier New" w:cs="Courier New"/>
      <w:kern w:val="2"/>
      <w:sz w:val="24"/>
      <w:szCs w:val="24"/>
    </w:rPr>
  </w:style>
  <w:style w:type="character" w:customStyle="1" w:styleId="afffd">
    <w:name w:val="字元 字元"/>
    <w:basedOn w:val="a3"/>
    <w:rsid w:val="00C32677"/>
    <w:rPr>
      <w:rFonts w:ascii="細明體" w:eastAsia="細明體" w:hAnsi="Courier New" w:cs="Courier New"/>
      <w:kern w:val="2"/>
      <w:sz w:val="24"/>
      <w:szCs w:val="24"/>
    </w:rPr>
  </w:style>
  <w:style w:type="character" w:customStyle="1" w:styleId="56">
    <w:name w:val="字元 字元5"/>
    <w:basedOn w:val="a3"/>
    <w:rsid w:val="00C32677"/>
    <w:rPr>
      <w:rFonts w:ascii="Arial" w:eastAsia="新細明體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2f1">
    <w:name w:val="字元 字元2"/>
    <w:basedOn w:val="a3"/>
    <w:rsid w:val="00C32677"/>
    <w:rPr>
      <w:rFonts w:ascii="Arial" w:hAnsi="Arial"/>
      <w:i/>
      <w:sz w:val="22"/>
      <w:szCs w:val="24"/>
      <w:lang w:eastAsia="en-US"/>
    </w:rPr>
  </w:style>
  <w:style w:type="character" w:customStyle="1" w:styleId="class2">
    <w:name w:val="class2"/>
    <w:basedOn w:val="a3"/>
    <w:rsid w:val="00C32677"/>
  </w:style>
  <w:style w:type="character" w:customStyle="1" w:styleId="4b">
    <w:name w:val="字元 字元4"/>
    <w:basedOn w:val="a3"/>
    <w:rsid w:val="00C32677"/>
    <w:rPr>
      <w:rFonts w:ascii="Arial" w:eastAsia="新細明體" w:hAnsi="Arial" w:cs="Arial"/>
      <w:b/>
      <w:bCs/>
      <w:sz w:val="26"/>
      <w:szCs w:val="26"/>
      <w:lang w:val="en-US" w:eastAsia="en-US" w:bidi="ar-SA"/>
    </w:rPr>
  </w:style>
  <w:style w:type="character" w:customStyle="1" w:styleId="3e">
    <w:name w:val="字元 字元3"/>
    <w:basedOn w:val="a3"/>
    <w:rsid w:val="00C32677"/>
    <w:rPr>
      <w:rFonts w:ascii="Arial" w:eastAsia="新細明體" w:hAnsi="Arial"/>
      <w:bCs/>
      <w:i/>
      <w:sz w:val="24"/>
      <w:szCs w:val="28"/>
      <w:lang w:val="en-US" w:eastAsia="en-US" w:bidi="ar-SA"/>
    </w:rPr>
  </w:style>
  <w:style w:type="paragraph" w:styleId="Web">
    <w:name w:val="Normal (Web)"/>
    <w:basedOn w:val="a2"/>
    <w:uiPriority w:val="99"/>
    <w:unhideWhenUsed/>
    <w:rsid w:val="00C32677"/>
    <w:pPr>
      <w:widowControl/>
      <w:adjustRightInd/>
      <w:snapToGrid/>
      <w:spacing w:before="100" w:beforeAutospacing="1" w:after="100" w:afterAutospacing="1"/>
      <w:textAlignment w:val="auto"/>
    </w:pPr>
    <w:rPr>
      <w:rFonts w:ascii="新細明體" w:eastAsia="新細明體" w:hAnsi="新細明體" w:cs="新細明體"/>
      <w:szCs w:val="24"/>
    </w:rPr>
  </w:style>
  <w:style w:type="paragraph" w:customStyle="1" w:styleId="1Calibri">
    <w:name w:val="樣式 標題 1 + (拉丁) Calibri (中文) 微軟正黑體 (符號) 微軟正黑體 非粗體"/>
    <w:basedOn w:val="10"/>
    <w:link w:val="1Calibri0"/>
    <w:autoRedefine/>
    <w:rsid w:val="00C32677"/>
    <w:pPr>
      <w:keepNext/>
      <w:widowControl/>
      <w:tabs>
        <w:tab w:val="clear" w:pos="7655"/>
        <w:tab w:val="num" w:pos="357"/>
      </w:tabs>
      <w:autoSpaceDE/>
      <w:autoSpaceDN/>
      <w:adjustRightInd/>
      <w:snapToGrid/>
      <w:spacing w:before="240" w:after="240" w:line="360" w:lineRule="auto"/>
      <w:ind w:left="357" w:hanging="357"/>
      <w:textAlignment w:val="auto"/>
    </w:pPr>
    <w:rPr>
      <w:rFonts w:ascii="Calibri" w:eastAsia="文鼎新粗黑" w:hAnsi="Calibri" w:cs="Arial"/>
      <w:b w:val="0"/>
      <w:iCs/>
      <w:noProof w:val="0"/>
      <w:kern w:val="32"/>
      <w:sz w:val="32"/>
      <w:szCs w:val="32"/>
    </w:rPr>
  </w:style>
  <w:style w:type="character" w:customStyle="1" w:styleId="1Calibri0">
    <w:name w:val="樣式 標題 1 + (拉丁) Calibri (中文) 微軟正黑體 (符號) 微軟正黑體 非粗體 字元"/>
    <w:basedOn w:val="11"/>
    <w:link w:val="1Calibri"/>
    <w:rsid w:val="00C32677"/>
    <w:rPr>
      <w:rFonts w:ascii="Calibri" w:eastAsia="文鼎新粗黑" w:hAnsi="Calibri" w:cs="Arial"/>
      <w:b w:val="0"/>
      <w:iCs/>
      <w:noProof/>
      <w:kern w:val="32"/>
      <w:sz w:val="32"/>
      <w:szCs w:val="32"/>
    </w:rPr>
  </w:style>
  <w:style w:type="paragraph" w:customStyle="1" w:styleId="0">
    <w:name w:val="表格內文0"/>
    <w:basedOn w:val="a2"/>
    <w:rsid w:val="00C32677"/>
    <w:pPr>
      <w:widowControl/>
      <w:numPr>
        <w:numId w:val="3"/>
      </w:numPr>
      <w:adjustRightInd/>
      <w:snapToGrid/>
      <w:textAlignment w:val="auto"/>
    </w:pPr>
    <w:rPr>
      <w:rFonts w:ascii="Arial" w:eastAsia="新細明體" w:hAnsi="Arial"/>
      <w:sz w:val="22"/>
      <w:lang w:eastAsia="en-US"/>
    </w:rPr>
  </w:style>
  <w:style w:type="paragraph" w:customStyle="1" w:styleId="1Calibri1">
    <w:name w:val="樣式 樣式 標題 1 + (拉丁) Calibri (中文) 微軟正黑體 (符號) 微軟正黑體 非粗體 + 斜體1"/>
    <w:basedOn w:val="a2"/>
    <w:next w:val="DefaultParagraphFontParaChar"/>
    <w:link w:val="1Calibri10"/>
    <w:autoRedefine/>
    <w:rsid w:val="00C32677"/>
    <w:pPr>
      <w:keepNext/>
      <w:pageBreakBefore/>
      <w:widowControl/>
      <w:tabs>
        <w:tab w:val="num" w:pos="1678"/>
      </w:tabs>
      <w:adjustRightInd/>
      <w:snapToGrid/>
      <w:spacing w:before="240" w:after="240" w:line="360" w:lineRule="auto"/>
      <w:ind w:left="1678" w:hanging="465"/>
      <w:textAlignment w:val="auto"/>
      <w:outlineLvl w:val="0"/>
    </w:pPr>
    <w:rPr>
      <w:rFonts w:ascii="Calibri" w:eastAsia="文鼎新粗黑" w:hAnsi="Calibri" w:cs="Arial"/>
      <w:iCs/>
      <w:kern w:val="32"/>
      <w:sz w:val="32"/>
      <w:szCs w:val="32"/>
    </w:rPr>
  </w:style>
  <w:style w:type="character" w:customStyle="1" w:styleId="1Calibri10">
    <w:name w:val="樣式 樣式 標題 1 + (拉丁) Calibri (中文) 微軟正黑體 (符號) 微軟正黑體 非粗體 + 斜體1 字元"/>
    <w:basedOn w:val="a3"/>
    <w:link w:val="1Calibri1"/>
    <w:rsid w:val="00C32677"/>
    <w:rPr>
      <w:rFonts w:ascii="Calibri" w:eastAsia="文鼎新粗黑" w:hAnsi="Calibri" w:cs="Arial"/>
      <w:iCs/>
      <w:kern w:val="32"/>
      <w:sz w:val="32"/>
      <w:szCs w:val="32"/>
    </w:rPr>
  </w:style>
  <w:style w:type="paragraph" w:customStyle="1" w:styleId="5TEXT">
    <w:name w:val="標題5.TEXT"/>
    <w:basedOn w:val="a2"/>
    <w:next w:val="a2"/>
    <w:rsid w:val="008961E9"/>
    <w:pPr>
      <w:spacing w:before="120"/>
      <w:ind w:left="1134" w:firstLine="680"/>
      <w:textAlignment w:val="auto"/>
    </w:pPr>
    <w:rPr>
      <w:kern w:val="2"/>
      <w:sz w:val="26"/>
    </w:rPr>
  </w:style>
  <w:style w:type="paragraph" w:customStyle="1" w:styleId="9TEXT">
    <w:name w:val="標題9.TEXT"/>
    <w:basedOn w:val="a2"/>
    <w:next w:val="a2"/>
    <w:autoRedefine/>
    <w:rsid w:val="008961E9"/>
    <w:pPr>
      <w:adjustRightInd/>
      <w:spacing w:before="120"/>
      <w:ind w:left="2977"/>
      <w:textAlignment w:val="auto"/>
    </w:pPr>
    <w:rPr>
      <w:kern w:val="2"/>
    </w:rPr>
  </w:style>
  <w:style w:type="paragraph" w:customStyle="1" w:styleId="6">
    <w:name w:val="項目符號 6"/>
    <w:basedOn w:val="a2"/>
    <w:next w:val="a2"/>
    <w:autoRedefine/>
    <w:rsid w:val="008961E9"/>
    <w:pPr>
      <w:numPr>
        <w:numId w:val="4"/>
      </w:numPr>
      <w:tabs>
        <w:tab w:val="clear" w:pos="3053"/>
        <w:tab w:val="num" w:pos="2977"/>
      </w:tabs>
      <w:adjustRightInd/>
      <w:spacing w:before="120"/>
      <w:textAlignment w:val="auto"/>
    </w:pPr>
    <w:rPr>
      <w:kern w:val="2"/>
    </w:rPr>
  </w:style>
  <w:style w:type="paragraph" w:customStyle="1" w:styleId="71">
    <w:name w:val="項目符號 7"/>
    <w:basedOn w:val="a2"/>
    <w:autoRedefine/>
    <w:uiPriority w:val="99"/>
    <w:rsid w:val="008961E9"/>
    <w:pPr>
      <w:numPr>
        <w:numId w:val="5"/>
      </w:numPr>
      <w:tabs>
        <w:tab w:val="clear" w:pos="3337"/>
        <w:tab w:val="left" w:pos="3260"/>
      </w:tabs>
      <w:adjustRightInd/>
      <w:spacing w:before="120"/>
      <w:ind w:left="3261" w:hanging="284"/>
      <w:textAlignment w:val="auto"/>
    </w:pPr>
    <w:rPr>
      <w:kern w:val="2"/>
    </w:rPr>
  </w:style>
  <w:style w:type="paragraph" w:customStyle="1" w:styleId="afffe">
    <w:name w:val="專案名稱"/>
    <w:basedOn w:val="a2"/>
    <w:next w:val="a2"/>
    <w:rsid w:val="008961E9"/>
    <w:pPr>
      <w:adjustRightInd/>
      <w:snapToGrid/>
      <w:jc w:val="center"/>
      <w:textAlignment w:val="auto"/>
    </w:pPr>
    <w:rPr>
      <w:rFonts w:ascii="Arial" w:hAnsi="Arial"/>
      <w:kern w:val="2"/>
      <w:sz w:val="36"/>
    </w:rPr>
  </w:style>
  <w:style w:type="paragraph" w:customStyle="1" w:styleId="8">
    <w:name w:val="項目符號 8"/>
    <w:basedOn w:val="a2"/>
    <w:autoRedefine/>
    <w:rsid w:val="008961E9"/>
    <w:pPr>
      <w:numPr>
        <w:numId w:val="6"/>
      </w:numPr>
      <w:tabs>
        <w:tab w:val="clear" w:pos="3620"/>
        <w:tab w:val="num" w:pos="3544"/>
      </w:tabs>
      <w:adjustRightInd/>
      <w:spacing w:before="120"/>
      <w:textAlignment w:val="auto"/>
    </w:pPr>
    <w:rPr>
      <w:kern w:val="2"/>
    </w:rPr>
  </w:style>
  <w:style w:type="paragraph" w:customStyle="1" w:styleId="9">
    <w:name w:val="項目符號 9"/>
    <w:basedOn w:val="a2"/>
    <w:autoRedefine/>
    <w:rsid w:val="008961E9"/>
    <w:pPr>
      <w:numPr>
        <w:numId w:val="7"/>
      </w:numPr>
      <w:tabs>
        <w:tab w:val="clear" w:pos="4187"/>
        <w:tab w:val="left" w:pos="3827"/>
      </w:tabs>
      <w:adjustRightInd/>
      <w:snapToGrid/>
      <w:spacing w:before="120"/>
      <w:ind w:left="3828" w:hanging="284"/>
      <w:textAlignment w:val="auto"/>
    </w:pPr>
    <w:rPr>
      <w:kern w:val="2"/>
    </w:rPr>
  </w:style>
  <w:style w:type="paragraph" w:customStyle="1" w:styleId="2text2">
    <w:name w:val="項目符號 2 text"/>
    <w:uiPriority w:val="99"/>
    <w:rsid w:val="008961E9"/>
    <w:pPr>
      <w:snapToGrid w:val="0"/>
      <w:spacing w:before="120"/>
      <w:ind w:left="1985"/>
    </w:pPr>
    <w:rPr>
      <w:rFonts w:ascii="Times New Roman" w:eastAsia="標楷體"/>
      <w:noProof/>
      <w:sz w:val="26"/>
    </w:rPr>
  </w:style>
  <w:style w:type="paragraph" w:customStyle="1" w:styleId="4text0">
    <w:name w:val="項目符號 4 text"/>
    <w:rsid w:val="008961E9"/>
    <w:pPr>
      <w:snapToGrid w:val="0"/>
      <w:spacing w:before="120"/>
      <w:ind w:left="2495"/>
    </w:pPr>
    <w:rPr>
      <w:rFonts w:ascii="Times New Roman" w:eastAsia="標楷體"/>
      <w:noProof/>
      <w:sz w:val="24"/>
    </w:rPr>
  </w:style>
  <w:style w:type="paragraph" w:customStyle="1" w:styleId="affff">
    <w:name w:val="目錄"/>
    <w:basedOn w:val="a2"/>
    <w:rsid w:val="008961E9"/>
    <w:pPr>
      <w:adjustRightInd/>
      <w:snapToGrid/>
      <w:spacing w:before="120" w:after="120"/>
      <w:jc w:val="center"/>
      <w:textAlignment w:val="auto"/>
    </w:pPr>
    <w:rPr>
      <w:b/>
      <w:kern w:val="2"/>
      <w:sz w:val="36"/>
      <w:u w:val="single"/>
    </w:rPr>
  </w:style>
  <w:style w:type="paragraph" w:customStyle="1" w:styleId="affff0">
    <w:name w:val="執行說明"/>
    <w:basedOn w:val="a2"/>
    <w:rsid w:val="008961E9"/>
    <w:pPr>
      <w:adjustRightInd/>
      <w:spacing w:before="120" w:after="120"/>
      <w:ind w:left="1134"/>
      <w:textAlignment w:val="auto"/>
    </w:pPr>
    <w:rPr>
      <w:kern w:val="2"/>
      <w:sz w:val="26"/>
      <w:shd w:val="pct15" w:color="auto" w:fill="FFFFFF"/>
    </w:rPr>
  </w:style>
  <w:style w:type="paragraph" w:customStyle="1" w:styleId="5text0">
    <w:name w:val="項目符號 5 text"/>
    <w:autoRedefine/>
    <w:rsid w:val="008961E9"/>
    <w:pPr>
      <w:snapToGrid w:val="0"/>
      <w:spacing w:before="120"/>
      <w:ind w:left="2744"/>
    </w:pPr>
    <w:rPr>
      <w:rFonts w:ascii="Times New Roman" w:eastAsia="標楷體"/>
      <w:noProof/>
      <w:sz w:val="24"/>
    </w:rPr>
  </w:style>
  <w:style w:type="paragraph" w:customStyle="1" w:styleId="1">
    <w:name w:val="表格項目1"/>
    <w:basedOn w:val="a2"/>
    <w:rsid w:val="008961E9"/>
    <w:pPr>
      <w:numPr>
        <w:numId w:val="8"/>
      </w:numPr>
      <w:tabs>
        <w:tab w:val="clear" w:pos="360"/>
        <w:tab w:val="left" w:pos="142"/>
      </w:tabs>
      <w:adjustRightInd/>
      <w:spacing w:before="40"/>
      <w:textAlignment w:val="auto"/>
    </w:pPr>
    <w:rPr>
      <w:rFonts w:ascii="Arial" w:hAnsi="Arial"/>
      <w:kern w:val="2"/>
    </w:rPr>
  </w:style>
  <w:style w:type="paragraph" w:customStyle="1" w:styleId="2">
    <w:name w:val="表格項目2"/>
    <w:basedOn w:val="a2"/>
    <w:rsid w:val="008961E9"/>
    <w:pPr>
      <w:numPr>
        <w:numId w:val="10"/>
      </w:numPr>
      <w:tabs>
        <w:tab w:val="left" w:pos="284"/>
      </w:tabs>
      <w:adjustRightInd/>
      <w:spacing w:before="40"/>
      <w:textAlignment w:val="auto"/>
    </w:pPr>
    <w:rPr>
      <w:rFonts w:ascii="Arial" w:hAnsi="Arial"/>
      <w:kern w:val="2"/>
    </w:rPr>
  </w:style>
  <w:style w:type="paragraph" w:customStyle="1" w:styleId="3">
    <w:name w:val="表格項目3"/>
    <w:basedOn w:val="a2"/>
    <w:rsid w:val="008961E9"/>
    <w:pPr>
      <w:numPr>
        <w:numId w:val="9"/>
      </w:numPr>
      <w:tabs>
        <w:tab w:val="left" w:pos="425"/>
      </w:tabs>
      <w:adjustRightInd/>
      <w:textAlignment w:val="auto"/>
    </w:pPr>
    <w:rPr>
      <w:rFonts w:ascii="Arial" w:hAnsi="Arial"/>
      <w:kern w:val="2"/>
    </w:rPr>
  </w:style>
  <w:style w:type="paragraph" w:customStyle="1" w:styleId="3f">
    <w:name w:val="文件名稱3"/>
    <w:basedOn w:val="a2"/>
    <w:next w:val="a2"/>
    <w:rsid w:val="008961E9"/>
    <w:pPr>
      <w:adjustRightInd/>
      <w:jc w:val="center"/>
      <w:textAlignment w:val="auto"/>
    </w:pPr>
    <w:rPr>
      <w:rFonts w:ascii="Arial" w:hAnsi="Arial"/>
      <w:kern w:val="2"/>
      <w:sz w:val="56"/>
    </w:rPr>
  </w:style>
  <w:style w:type="paragraph" w:customStyle="1" w:styleId="font5">
    <w:name w:val="font5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新細明體" w:eastAsia="新細明體" w:hAnsi="新細明體" w:hint="eastAsia"/>
      <w:sz w:val="18"/>
      <w:szCs w:val="18"/>
    </w:rPr>
  </w:style>
  <w:style w:type="paragraph" w:customStyle="1" w:styleId="font6">
    <w:name w:val="font6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szCs w:val="24"/>
    </w:rPr>
  </w:style>
  <w:style w:type="paragraph" w:customStyle="1" w:styleId="font8">
    <w:name w:val="font8"/>
    <w:basedOn w:val="a2"/>
    <w:uiPriority w:val="99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Arial" w:eastAsia="新細明體" w:hAnsi="Arial" w:cs="Arial"/>
      <w:color w:val="000000"/>
      <w:szCs w:val="24"/>
    </w:rPr>
  </w:style>
  <w:style w:type="paragraph" w:customStyle="1" w:styleId="font9">
    <w:name w:val="font9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Arial" w:eastAsia="新細明體" w:hAnsi="Arial" w:cs="Arial"/>
      <w:szCs w:val="24"/>
    </w:rPr>
  </w:style>
  <w:style w:type="paragraph" w:customStyle="1" w:styleId="font10">
    <w:name w:val="font10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eastAsia="新細明體"/>
      <w:color w:val="000000"/>
      <w:szCs w:val="24"/>
    </w:rPr>
  </w:style>
  <w:style w:type="paragraph" w:customStyle="1" w:styleId="xl24">
    <w:name w:val="xl24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szCs w:val="24"/>
    </w:rPr>
  </w:style>
  <w:style w:type="paragraph" w:customStyle="1" w:styleId="xl25">
    <w:name w:val="xl25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color w:val="000000"/>
      <w:szCs w:val="24"/>
    </w:rPr>
  </w:style>
  <w:style w:type="paragraph" w:customStyle="1" w:styleId="xl26">
    <w:name w:val="xl26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szCs w:val="24"/>
    </w:rPr>
  </w:style>
  <w:style w:type="paragraph" w:customStyle="1" w:styleId="xl27">
    <w:name w:val="xl27"/>
    <w:basedOn w:val="a2"/>
    <w:rsid w:val="008961E9"/>
    <w:pPr>
      <w:widowControl/>
      <w:adjustRightInd/>
      <w:snapToGrid/>
      <w:spacing w:before="100" w:beforeAutospacing="1" w:after="100" w:afterAutospacing="1"/>
      <w:textAlignment w:val="auto"/>
    </w:pPr>
    <w:rPr>
      <w:rFonts w:ascii="標楷體" w:hAnsi="標楷體" w:hint="eastAsia"/>
      <w:color w:val="000000"/>
      <w:szCs w:val="24"/>
    </w:rPr>
  </w:style>
  <w:style w:type="paragraph" w:customStyle="1" w:styleId="affff1">
    <w:name w:val="圖表標題"/>
    <w:basedOn w:val="a2"/>
    <w:rsid w:val="008961E9"/>
    <w:pPr>
      <w:snapToGrid/>
      <w:spacing w:before="120" w:after="240"/>
      <w:jc w:val="center"/>
    </w:pPr>
    <w:rPr>
      <w:sz w:val="28"/>
    </w:rPr>
  </w:style>
  <w:style w:type="paragraph" w:customStyle="1" w:styleId="affff2">
    <w:name w:val="表格文字"/>
    <w:rsid w:val="008961E9"/>
    <w:pPr>
      <w:widowControl w:val="0"/>
      <w:autoSpaceDE w:val="0"/>
      <w:autoSpaceDN w:val="0"/>
      <w:adjustRightInd w:val="0"/>
      <w:spacing w:line="360" w:lineRule="atLeast"/>
      <w:jc w:val="center"/>
      <w:textAlignment w:val="baseline"/>
    </w:pPr>
    <w:rPr>
      <w:rFonts w:ascii="Times New Roman" w:eastAsia="華康中楷體"/>
      <w:color w:val="000000"/>
      <w:sz w:val="28"/>
    </w:rPr>
  </w:style>
  <w:style w:type="paragraph" w:customStyle="1" w:styleId="affff3">
    <w:name w:val="表格文字左"/>
    <w:basedOn w:val="affff2"/>
    <w:rsid w:val="008961E9"/>
  </w:style>
  <w:style w:type="paragraph" w:styleId="affff4">
    <w:name w:val="Note Heading"/>
    <w:basedOn w:val="a2"/>
    <w:next w:val="a2"/>
    <w:link w:val="affff5"/>
    <w:uiPriority w:val="99"/>
    <w:rsid w:val="008961E9"/>
    <w:pPr>
      <w:adjustRightInd/>
      <w:snapToGrid/>
      <w:jc w:val="center"/>
      <w:textAlignment w:val="auto"/>
    </w:pPr>
    <w:rPr>
      <w:rFonts w:ascii="標楷體"/>
      <w:color w:val="000000"/>
      <w:kern w:val="2"/>
    </w:rPr>
  </w:style>
  <w:style w:type="character" w:customStyle="1" w:styleId="affff5">
    <w:name w:val="註釋標題 字元"/>
    <w:basedOn w:val="a3"/>
    <w:link w:val="affff4"/>
    <w:uiPriority w:val="99"/>
    <w:rsid w:val="008961E9"/>
    <w:rPr>
      <w:rFonts w:ascii="標楷體" w:eastAsia="標楷體"/>
      <w:color w:val="000000"/>
      <w:kern w:val="2"/>
      <w:sz w:val="24"/>
    </w:rPr>
  </w:style>
  <w:style w:type="paragraph" w:customStyle="1" w:styleId="Column">
    <w:name w:val="Column"/>
    <w:basedOn w:val="a2"/>
    <w:rsid w:val="008961E9"/>
    <w:pPr>
      <w:widowControl/>
      <w:overflowPunct w:val="0"/>
      <w:autoSpaceDE w:val="0"/>
      <w:autoSpaceDN w:val="0"/>
      <w:snapToGrid/>
      <w:jc w:val="both"/>
    </w:pPr>
    <w:rPr>
      <w:rFonts w:eastAsia="新細明體"/>
      <w:sz w:val="20"/>
    </w:rPr>
  </w:style>
  <w:style w:type="character" w:customStyle="1" w:styleId="formline1">
    <w:name w:val="formline1"/>
    <w:basedOn w:val="a3"/>
    <w:rsid w:val="008961E9"/>
  </w:style>
  <w:style w:type="paragraph" w:customStyle="1" w:styleId="2f2">
    <w:name w:val="本文2"/>
    <w:basedOn w:val="20"/>
    <w:rsid w:val="008961E9"/>
    <w:pPr>
      <w:keepNext/>
      <w:widowControl w:val="0"/>
      <w:numPr>
        <w:ilvl w:val="0"/>
        <w:numId w:val="0"/>
      </w:numPr>
      <w:autoSpaceDE/>
      <w:autoSpaceDN/>
      <w:adjustRightInd/>
      <w:snapToGrid/>
      <w:spacing w:before="0" w:line="460" w:lineRule="exact"/>
      <w:textAlignment w:val="auto"/>
    </w:pPr>
    <w:rPr>
      <w:bCs/>
      <w:smallCaps w:val="0"/>
      <w:noProof w:val="0"/>
      <w:kern w:val="2"/>
      <w:szCs w:val="48"/>
    </w:rPr>
  </w:style>
  <w:style w:type="paragraph" w:customStyle="1" w:styleId="affff6">
    <w:name w:val="中文名稱"/>
    <w:basedOn w:val="afa"/>
    <w:rsid w:val="008961E9"/>
    <w:pPr>
      <w:autoSpaceDE w:val="0"/>
      <w:autoSpaceDN w:val="0"/>
      <w:adjustRightInd w:val="0"/>
      <w:snapToGrid w:val="0"/>
      <w:ind w:leftChars="0" w:left="0" w:rightChars="0" w:right="0"/>
      <w:jc w:val="both"/>
    </w:pPr>
    <w:rPr>
      <w:rFonts w:ascii="Times New Roman" w:eastAsia="標楷體"/>
      <w:bCs w:val="0"/>
      <w:color w:val="000000"/>
      <w:sz w:val="20"/>
      <w:szCs w:val="20"/>
      <w:lang w:val="zh-TW"/>
    </w:rPr>
  </w:style>
  <w:style w:type="paragraph" w:customStyle="1" w:styleId="affff7">
    <w:name w:val="中文名稱(置中)"/>
    <w:basedOn w:val="affff6"/>
    <w:rsid w:val="008961E9"/>
    <w:pPr>
      <w:jc w:val="center"/>
      <w:textAlignment w:val="center"/>
    </w:pPr>
  </w:style>
  <w:style w:type="paragraph" w:customStyle="1" w:styleId="57">
    <w:name w:val="5"/>
    <w:basedOn w:val="40"/>
    <w:rsid w:val="008961E9"/>
    <w:pPr>
      <w:numPr>
        <w:ilvl w:val="0"/>
        <w:numId w:val="0"/>
      </w:numPr>
      <w:adjustRightInd/>
      <w:spacing w:before="240" w:line="240" w:lineRule="auto"/>
      <w:textAlignment w:val="auto"/>
    </w:pPr>
    <w:rPr>
      <w:rFonts w:ascii="Century Gothic" w:hAnsi="Century Gothic"/>
      <w:kern w:val="2"/>
    </w:rPr>
  </w:style>
  <w:style w:type="paragraph" w:customStyle="1" w:styleId="CenturyGothic">
    <w:name w:val="內文 + Century Gothic"/>
    <w:aliases w:val="10 點"/>
    <w:basedOn w:val="18"/>
    <w:rsid w:val="008961E9"/>
    <w:pPr>
      <w:tabs>
        <w:tab w:val="clear" w:pos="360"/>
        <w:tab w:val="num" w:pos="284"/>
      </w:tabs>
      <w:ind w:left="284" w:hanging="284"/>
    </w:pPr>
    <w:rPr>
      <w:rFonts w:eastAsia="標楷體"/>
      <w:sz w:val="20"/>
    </w:rPr>
  </w:style>
  <w:style w:type="paragraph" w:customStyle="1" w:styleId="affff8">
    <w:name w:val="檔案名稱(隱藏)"/>
    <w:basedOn w:val="a2"/>
    <w:rsid w:val="008961E9"/>
    <w:pPr>
      <w:adjustRightInd/>
      <w:snapToGrid/>
      <w:textAlignment w:val="auto"/>
    </w:pPr>
    <w:rPr>
      <w:kern w:val="2"/>
      <w:sz w:val="20"/>
    </w:rPr>
  </w:style>
  <w:style w:type="paragraph" w:customStyle="1" w:styleId="3TEXT12">
    <w:name w:val="標題3.TEXT + 12 點"/>
    <w:aliases w:val="左 5 字元"/>
    <w:basedOn w:val="31"/>
    <w:rsid w:val="008961E9"/>
    <w:pPr>
      <w:widowControl w:val="0"/>
      <w:numPr>
        <w:ilvl w:val="0"/>
        <w:numId w:val="0"/>
      </w:numPr>
      <w:tabs>
        <w:tab w:val="num" w:pos="1440"/>
      </w:tabs>
      <w:autoSpaceDE/>
      <w:autoSpaceDN/>
      <w:adjustRightInd/>
      <w:spacing w:before="360" w:line="240" w:lineRule="auto"/>
      <w:ind w:left="1440" w:hanging="480"/>
      <w:textAlignment w:val="auto"/>
    </w:pPr>
    <w:rPr>
      <w:noProof w:val="0"/>
      <w:kern w:val="2"/>
    </w:rPr>
  </w:style>
  <w:style w:type="paragraph" w:customStyle="1" w:styleId="1f2">
    <w:name w:val="內文 1"/>
    <w:rsid w:val="008961E9"/>
    <w:pPr>
      <w:ind w:left="360"/>
    </w:pPr>
    <w:rPr>
      <w:noProof/>
      <w:snapToGrid w:val="0"/>
      <w:sz w:val="24"/>
    </w:rPr>
  </w:style>
  <w:style w:type="paragraph" w:customStyle="1" w:styleId="4c">
    <w:name w:val="內文 4"/>
    <w:rsid w:val="008961E9"/>
    <w:pPr>
      <w:ind w:left="1440"/>
    </w:pPr>
    <w:rPr>
      <w:noProof/>
      <w:sz w:val="24"/>
    </w:rPr>
  </w:style>
  <w:style w:type="paragraph" w:customStyle="1" w:styleId="2f3">
    <w:name w:val="內文 2"/>
    <w:rsid w:val="008961E9"/>
    <w:pPr>
      <w:ind w:left="720"/>
    </w:pPr>
    <w:rPr>
      <w:noProof/>
      <w:sz w:val="24"/>
    </w:rPr>
  </w:style>
  <w:style w:type="paragraph" w:customStyle="1" w:styleId="22">
    <w:name w:val="內文縮排2"/>
    <w:rsid w:val="008961E9"/>
    <w:pPr>
      <w:numPr>
        <w:numId w:val="11"/>
      </w:numPr>
      <w:spacing w:after="120"/>
    </w:pPr>
    <w:rPr>
      <w:rFonts w:ascii="Times New Roman" w:eastAsia="全真楷書"/>
      <w:noProof/>
      <w:sz w:val="24"/>
    </w:rPr>
  </w:style>
  <w:style w:type="character" w:customStyle="1" w:styleId="aff8">
    <w:name w:val="註解方塊文字 字元"/>
    <w:basedOn w:val="a3"/>
    <w:link w:val="aff7"/>
    <w:uiPriority w:val="99"/>
    <w:semiHidden/>
    <w:rsid w:val="00CB4352"/>
    <w:rPr>
      <w:rFonts w:ascii="Arial" w:eastAsia="新細明體" w:hAnsi="Arial"/>
      <w:sz w:val="18"/>
      <w:szCs w:val="18"/>
    </w:rPr>
  </w:style>
  <w:style w:type="paragraph" w:customStyle="1" w:styleId="Default">
    <w:name w:val="Default"/>
    <w:uiPriority w:val="99"/>
    <w:rsid w:val="00F46DE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7">
    <w:name w:val="頁尾 字元"/>
    <w:basedOn w:val="a3"/>
    <w:link w:val="a6"/>
    <w:uiPriority w:val="99"/>
    <w:rsid w:val="00872E09"/>
    <w:rPr>
      <w:rFonts w:ascii="Times New Roman" w:eastAsia="標楷體"/>
    </w:rPr>
  </w:style>
  <w:style w:type="character" w:customStyle="1" w:styleId="a9">
    <w:name w:val="頁首 字元"/>
    <w:basedOn w:val="a3"/>
    <w:link w:val="a8"/>
    <w:uiPriority w:val="99"/>
    <w:rsid w:val="00872E09"/>
    <w:rPr>
      <w:rFonts w:ascii="Times New Roman" w:eastAsia="標楷體"/>
      <w:sz w:val="32"/>
    </w:rPr>
  </w:style>
  <w:style w:type="paragraph" w:customStyle="1" w:styleId="7">
    <w:name w:val="項次7"/>
    <w:basedOn w:val="a2"/>
    <w:link w:val="75"/>
    <w:uiPriority w:val="99"/>
    <w:qFormat/>
    <w:rsid w:val="009774FC"/>
    <w:pPr>
      <w:numPr>
        <w:numId w:val="12"/>
      </w:numPr>
      <w:tabs>
        <w:tab w:val="left" w:pos="2268"/>
      </w:tabs>
      <w:adjustRightInd/>
      <w:spacing w:before="120" w:after="120"/>
      <w:textAlignment w:val="auto"/>
    </w:pPr>
    <w:rPr>
      <w:rFonts w:ascii="Arial" w:hAnsi="標楷體"/>
      <w:kern w:val="2"/>
      <w:sz w:val="28"/>
    </w:rPr>
  </w:style>
  <w:style w:type="character" w:customStyle="1" w:styleId="75">
    <w:name w:val="項次7 字元"/>
    <w:basedOn w:val="a3"/>
    <w:link w:val="7"/>
    <w:uiPriority w:val="99"/>
    <w:rsid w:val="009774FC"/>
    <w:rPr>
      <w:rFonts w:ascii="Arial" w:eastAsia="標楷體" w:hAnsi="標楷體"/>
      <w:kern w:val="2"/>
      <w:sz w:val="28"/>
    </w:rPr>
  </w:style>
  <w:style w:type="paragraph" w:customStyle="1" w:styleId="21">
    <w:name w:val="樣式2"/>
    <w:basedOn w:val="a2"/>
    <w:qFormat/>
    <w:rsid w:val="00EA4FC1"/>
    <w:pPr>
      <w:numPr>
        <w:numId w:val="13"/>
      </w:numPr>
      <w:adjustRightInd/>
      <w:snapToGrid/>
      <w:spacing w:line="240" w:lineRule="exact"/>
      <w:textAlignment w:val="auto"/>
    </w:pPr>
    <w:rPr>
      <w:rFonts w:ascii="微軟正黑體" w:eastAsia="微軟正黑體" w:hAnsi="微軟正黑體"/>
      <w:kern w:val="2"/>
      <w:sz w:val="20"/>
    </w:rPr>
  </w:style>
  <w:style w:type="paragraph" w:customStyle="1" w:styleId="33">
    <w:name w:val="樣式3"/>
    <w:basedOn w:val="1c"/>
    <w:qFormat/>
    <w:rsid w:val="00EA4FC1"/>
    <w:pPr>
      <w:numPr>
        <w:numId w:val="14"/>
      </w:numPr>
      <w:adjustRightInd/>
      <w:spacing w:before="0" w:after="0" w:line="240" w:lineRule="exact"/>
      <w:ind w:firstLineChars="0" w:firstLine="0"/>
      <w:textAlignment w:val="auto"/>
    </w:pPr>
    <w:rPr>
      <w:rFonts w:ascii="微軟正黑體" w:eastAsia="微軟正黑體" w:hAnsi="微軟正黑體"/>
      <w:color w:val="auto"/>
      <w:kern w:val="2"/>
      <w:sz w:val="20"/>
    </w:rPr>
  </w:style>
  <w:style w:type="character" w:customStyle="1" w:styleId="NormalProposalChar">
    <w:name w:val="Normal (Proposal) Char"/>
    <w:basedOn w:val="a3"/>
    <w:link w:val="NormalProposal"/>
    <w:locked/>
    <w:rsid w:val="00BC0EC8"/>
    <w:rPr>
      <w:rFonts w:ascii="Arial" w:eastAsia="標楷體" w:hAnsi="Arial" w:cs="Arial"/>
      <w:kern w:val="2"/>
      <w:sz w:val="24"/>
      <w:szCs w:val="24"/>
    </w:rPr>
  </w:style>
  <w:style w:type="paragraph" w:customStyle="1" w:styleId="NormalProposal">
    <w:name w:val="Normal (Proposal)"/>
    <w:basedOn w:val="a2"/>
    <w:link w:val="NormalProposalChar"/>
    <w:rsid w:val="00BC0EC8"/>
    <w:pPr>
      <w:adjustRightInd/>
      <w:snapToGrid/>
      <w:spacing w:afterLines="50"/>
      <w:ind w:leftChars="200" w:left="200"/>
      <w:jc w:val="both"/>
      <w:textAlignment w:val="auto"/>
    </w:pPr>
    <w:rPr>
      <w:rFonts w:ascii="Arial" w:hAnsi="Arial" w:cs="Arial"/>
      <w:kern w:val="2"/>
      <w:szCs w:val="24"/>
    </w:rPr>
  </w:style>
  <w:style w:type="paragraph" w:customStyle="1" w:styleId="58">
    <w:name w:val="項次5"/>
    <w:basedOn w:val="a2"/>
    <w:link w:val="59"/>
    <w:uiPriority w:val="99"/>
    <w:qFormat/>
    <w:rsid w:val="00CB47AC"/>
    <w:pPr>
      <w:tabs>
        <w:tab w:val="left" w:pos="2127"/>
      </w:tabs>
      <w:adjustRightInd/>
      <w:snapToGrid/>
      <w:spacing w:before="120"/>
      <w:textAlignment w:val="auto"/>
    </w:pPr>
    <w:rPr>
      <w:rFonts w:ascii="Arial" w:hAnsi="標楷體"/>
      <w:kern w:val="2"/>
      <w:sz w:val="28"/>
      <w:szCs w:val="28"/>
    </w:rPr>
  </w:style>
  <w:style w:type="character" w:customStyle="1" w:styleId="59">
    <w:name w:val="項次5 字元"/>
    <w:link w:val="58"/>
    <w:uiPriority w:val="99"/>
    <w:rsid w:val="00CB47AC"/>
    <w:rPr>
      <w:rFonts w:ascii="Arial" w:eastAsia="標楷體" w:hAnsi="標楷體"/>
      <w:kern w:val="2"/>
      <w:sz w:val="28"/>
      <w:szCs w:val="28"/>
    </w:rPr>
  </w:style>
  <w:style w:type="paragraph" w:customStyle="1" w:styleId="3TEXT3">
    <w:name w:val="標題3 TEXT"/>
    <w:basedOn w:val="a2"/>
    <w:link w:val="3TEXT4"/>
    <w:qFormat/>
    <w:rsid w:val="00F87AD3"/>
    <w:pPr>
      <w:adjustRightInd/>
      <w:spacing w:beforeLines="50" w:afterLines="50"/>
      <w:ind w:leftChars="413" w:left="991" w:firstLine="595"/>
      <w:jc w:val="both"/>
      <w:textAlignment w:val="auto"/>
    </w:pPr>
    <w:rPr>
      <w:rFonts w:ascii="Arial" w:hAnsi="標楷體"/>
      <w:kern w:val="2"/>
      <w:sz w:val="28"/>
      <w:szCs w:val="28"/>
    </w:rPr>
  </w:style>
  <w:style w:type="character" w:customStyle="1" w:styleId="3TEXT4">
    <w:name w:val="標題3 TEXT 字元"/>
    <w:link w:val="3TEXT3"/>
    <w:rsid w:val="00F87AD3"/>
    <w:rPr>
      <w:rFonts w:ascii="Arial" w:eastAsia="標楷體" w:hAnsi="標楷體"/>
      <w:kern w:val="2"/>
      <w:sz w:val="28"/>
      <w:szCs w:val="28"/>
    </w:rPr>
  </w:style>
  <w:style w:type="character" w:customStyle="1" w:styleId="46">
    <w:name w:val="項目4 字元"/>
    <w:link w:val="45"/>
    <w:rsid w:val="00F87AD3"/>
    <w:rPr>
      <w:rFonts w:ascii="標楷體" w:eastAsia="標楷體"/>
      <w:noProof/>
      <w:sz w:val="24"/>
    </w:rPr>
  </w:style>
  <w:style w:type="character" w:customStyle="1" w:styleId="16">
    <w:name w:val="項目1 字元"/>
    <w:basedOn w:val="a3"/>
    <w:link w:val="15"/>
    <w:rsid w:val="00F87AD3"/>
    <w:rPr>
      <w:rFonts w:ascii="標楷體" w:eastAsia="標楷體"/>
      <w:noProof/>
      <w:sz w:val="24"/>
    </w:rPr>
  </w:style>
  <w:style w:type="paragraph" w:customStyle="1" w:styleId="65">
    <w:name w:val="項目6"/>
    <w:basedOn w:val="a2"/>
    <w:link w:val="66"/>
    <w:uiPriority w:val="99"/>
    <w:qFormat/>
    <w:rsid w:val="00F87AD3"/>
    <w:pPr>
      <w:adjustRightInd/>
      <w:spacing w:line="360" w:lineRule="auto"/>
      <w:textAlignment w:val="auto"/>
    </w:pPr>
    <w:rPr>
      <w:rFonts w:ascii="Arial" w:hAnsi="標楷體" w:cs="Arial"/>
      <w:color w:val="000000"/>
      <w:kern w:val="2"/>
      <w:szCs w:val="24"/>
    </w:rPr>
  </w:style>
  <w:style w:type="paragraph" w:customStyle="1" w:styleId="76">
    <w:name w:val="項目7"/>
    <w:basedOn w:val="65"/>
    <w:link w:val="77"/>
    <w:qFormat/>
    <w:rsid w:val="00F87AD3"/>
    <w:pPr>
      <w:spacing w:before="120" w:after="120" w:line="240" w:lineRule="auto"/>
    </w:pPr>
    <w:rPr>
      <w:sz w:val="28"/>
    </w:rPr>
  </w:style>
  <w:style w:type="character" w:customStyle="1" w:styleId="77">
    <w:name w:val="項目7 字元"/>
    <w:basedOn w:val="a3"/>
    <w:link w:val="76"/>
    <w:rsid w:val="00F87AD3"/>
    <w:rPr>
      <w:rFonts w:ascii="Arial" w:eastAsia="標楷體" w:hAnsi="標楷體" w:cs="Arial"/>
      <w:color w:val="000000"/>
      <w:kern w:val="2"/>
      <w:sz w:val="28"/>
      <w:szCs w:val="24"/>
    </w:rPr>
  </w:style>
  <w:style w:type="paragraph" w:customStyle="1" w:styleId="2f4">
    <w:name w:val="標題2"/>
    <w:basedOn w:val="20"/>
    <w:next w:val="a2"/>
    <w:link w:val="2f5"/>
    <w:qFormat/>
    <w:rsid w:val="00F87AD3"/>
    <w:pPr>
      <w:keepNext/>
      <w:widowControl w:val="0"/>
      <w:numPr>
        <w:ilvl w:val="0"/>
        <w:numId w:val="0"/>
      </w:numPr>
      <w:autoSpaceDE/>
      <w:autoSpaceDN/>
      <w:adjustRightInd/>
      <w:snapToGrid/>
      <w:spacing w:before="0" w:line="240" w:lineRule="auto"/>
      <w:ind w:left="425" w:rightChars="100" w:right="240" w:hanging="425"/>
      <w:jc w:val="both"/>
      <w:textAlignment w:val="auto"/>
    </w:pPr>
    <w:rPr>
      <w:rFonts w:ascii="Arial" w:hAnsi="標楷體" w:cs="Arial"/>
      <w:b/>
      <w:smallCaps w:val="0"/>
      <w:noProof w:val="0"/>
      <w:kern w:val="2"/>
      <w:sz w:val="32"/>
      <w:szCs w:val="28"/>
    </w:rPr>
  </w:style>
  <w:style w:type="paragraph" w:customStyle="1" w:styleId="3f0">
    <w:name w:val="標題3"/>
    <w:basedOn w:val="2f4"/>
    <w:next w:val="3TEXT3"/>
    <w:link w:val="3f1"/>
    <w:qFormat/>
    <w:rsid w:val="00F87AD3"/>
    <w:pPr>
      <w:ind w:left="992" w:hanging="567"/>
    </w:pPr>
    <w:rPr>
      <w:rFonts w:hAnsi="Arial"/>
      <w:sz w:val="28"/>
    </w:rPr>
  </w:style>
  <w:style w:type="character" w:customStyle="1" w:styleId="3f1">
    <w:name w:val="標題3 字元"/>
    <w:basedOn w:val="a3"/>
    <w:link w:val="3f0"/>
    <w:rsid w:val="00F87AD3"/>
    <w:rPr>
      <w:rFonts w:ascii="Arial" w:eastAsia="標楷體" w:hAnsi="Arial" w:cs="Arial"/>
      <w:b/>
      <w:kern w:val="2"/>
      <w:sz w:val="28"/>
      <w:szCs w:val="28"/>
    </w:rPr>
  </w:style>
  <w:style w:type="paragraph" w:customStyle="1" w:styleId="2TEXT3">
    <w:name w:val="標題2 TEXT"/>
    <w:basedOn w:val="a2"/>
    <w:link w:val="2TEXT4"/>
    <w:qFormat/>
    <w:rsid w:val="00F87AD3"/>
    <w:pPr>
      <w:adjustRightInd/>
      <w:spacing w:beforeLines="50" w:afterLines="50"/>
      <w:ind w:left="425" w:firstLineChars="202" w:firstLine="566"/>
      <w:jc w:val="both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2TEXT4">
    <w:name w:val="標題2 TEXT 字元"/>
    <w:basedOn w:val="a3"/>
    <w:link w:val="2TEXT3"/>
    <w:rsid w:val="00F87AD3"/>
    <w:rPr>
      <w:rFonts w:ascii="Arial" w:eastAsia="標楷體" w:hAnsi="標楷體" w:cs="Arial"/>
      <w:kern w:val="2"/>
      <w:sz w:val="28"/>
      <w:szCs w:val="28"/>
    </w:rPr>
  </w:style>
  <w:style w:type="character" w:customStyle="1" w:styleId="2f5">
    <w:name w:val="標題2 字元"/>
    <w:basedOn w:val="a3"/>
    <w:link w:val="2f4"/>
    <w:rsid w:val="00F87AD3"/>
    <w:rPr>
      <w:rFonts w:ascii="Arial" w:eastAsia="標楷體" w:hAnsi="標楷體" w:cs="Arial"/>
      <w:b/>
      <w:kern w:val="2"/>
      <w:sz w:val="32"/>
      <w:szCs w:val="28"/>
    </w:rPr>
  </w:style>
  <w:style w:type="paragraph" w:customStyle="1" w:styleId="4TEXT1">
    <w:name w:val="標題4 TEXT"/>
    <w:basedOn w:val="a2"/>
    <w:link w:val="4TEXT2"/>
    <w:qFormat/>
    <w:rsid w:val="00F87AD3"/>
    <w:pPr>
      <w:adjustRightInd/>
      <w:spacing w:before="120" w:after="120"/>
      <w:ind w:leftChars="699" w:left="1678"/>
      <w:jc w:val="both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4TEXT2">
    <w:name w:val="標題4 TEXT 字元"/>
    <w:basedOn w:val="a3"/>
    <w:link w:val="4TEXT1"/>
    <w:rsid w:val="00F87AD3"/>
    <w:rPr>
      <w:rFonts w:ascii="Arial" w:eastAsia="標楷體" w:hAnsi="標楷體" w:cs="Arial"/>
      <w:kern w:val="2"/>
      <w:sz w:val="28"/>
      <w:szCs w:val="28"/>
    </w:rPr>
  </w:style>
  <w:style w:type="character" w:customStyle="1" w:styleId="2TEXT0">
    <w:name w:val="標題2.TEXT 字元"/>
    <w:basedOn w:val="a3"/>
    <w:link w:val="2TEXT"/>
    <w:rsid w:val="00F87AD3"/>
    <w:rPr>
      <w:rFonts w:ascii="Times New Roman" w:eastAsia="標楷體"/>
      <w:sz w:val="24"/>
    </w:rPr>
  </w:style>
  <w:style w:type="paragraph" w:customStyle="1" w:styleId="a">
    <w:name w:val="圖標題"/>
    <w:basedOn w:val="a2"/>
    <w:autoRedefine/>
    <w:rsid w:val="007A7D9E"/>
    <w:pPr>
      <w:numPr>
        <w:numId w:val="16"/>
      </w:numPr>
      <w:tabs>
        <w:tab w:val="left" w:pos="700"/>
      </w:tabs>
      <w:topLinePunct/>
      <w:spacing w:beforeLines="100" w:afterLines="50"/>
      <w:jc w:val="center"/>
    </w:pPr>
    <w:rPr>
      <w:sz w:val="28"/>
      <w:szCs w:val="28"/>
    </w:rPr>
  </w:style>
  <w:style w:type="character" w:customStyle="1" w:styleId="afb">
    <w:name w:val="本文 字元"/>
    <w:aliases w:val="bt 字元,body text 字元,B 字元"/>
    <w:basedOn w:val="a3"/>
    <w:link w:val="afa"/>
    <w:uiPriority w:val="99"/>
    <w:rsid w:val="009C50AD"/>
    <w:rPr>
      <w:bCs/>
      <w:kern w:val="2"/>
      <w:sz w:val="24"/>
      <w:szCs w:val="24"/>
    </w:rPr>
  </w:style>
  <w:style w:type="character" w:customStyle="1" w:styleId="34">
    <w:name w:val="標題 3 字元"/>
    <w:aliases w:val="--1.1.1. 字元,小節標題 字元,sub pro 字元,H3 字元,heading 3 字元,h3 字元,3 字元,list 3 字元,H3-Heading 3 字元,l3.3 字元,l3 字元,BOD 1 字元"/>
    <w:basedOn w:val="a3"/>
    <w:link w:val="31"/>
    <w:rsid w:val="000647EC"/>
    <w:rPr>
      <w:rFonts w:ascii="Times New Roman" w:eastAsia="標楷體"/>
      <w:noProof/>
      <w:sz w:val="24"/>
    </w:rPr>
  </w:style>
  <w:style w:type="paragraph" w:customStyle="1" w:styleId="a20">
    <w:name w:val="a2"/>
    <w:basedOn w:val="a2"/>
    <w:rsid w:val="00820CF5"/>
    <w:pPr>
      <w:widowControl/>
      <w:adjustRightInd/>
      <w:snapToGrid/>
      <w:spacing w:before="100" w:beforeAutospacing="1" w:after="100" w:afterAutospacing="1" w:line="270" w:lineRule="atLeast"/>
      <w:textAlignment w:val="auto"/>
    </w:pPr>
    <w:rPr>
      <w:rFonts w:ascii="Arial" w:eastAsia="新細明體" w:hAnsi="Arial" w:cs="Arial"/>
      <w:color w:val="8C8C8C"/>
      <w:sz w:val="18"/>
      <w:szCs w:val="18"/>
    </w:rPr>
  </w:style>
  <w:style w:type="character" w:styleId="affff9">
    <w:name w:val="Strong"/>
    <w:basedOn w:val="a3"/>
    <w:uiPriority w:val="22"/>
    <w:qFormat/>
    <w:rsid w:val="00820CF5"/>
    <w:rPr>
      <w:b/>
      <w:bCs/>
    </w:rPr>
  </w:style>
  <w:style w:type="paragraph" w:customStyle="1" w:styleId="Heading1Numbered">
    <w:name w:val="Heading 1 (Numbered)"/>
    <w:basedOn w:val="10"/>
    <w:next w:val="a2"/>
    <w:uiPriority w:val="14"/>
    <w:qFormat/>
    <w:rsid w:val="00B33375"/>
    <w:pPr>
      <w:keepNext/>
      <w:pageBreakBefore w:val="0"/>
      <w:widowControl/>
      <w:numPr>
        <w:numId w:val="18"/>
      </w:numPr>
      <w:tabs>
        <w:tab w:val="clear" w:pos="7655"/>
      </w:tabs>
      <w:autoSpaceDE/>
      <w:autoSpaceDN/>
      <w:adjustRightInd/>
      <w:snapToGrid/>
      <w:spacing w:before="0" w:after="120" w:line="276" w:lineRule="auto"/>
      <w:textAlignment w:val="auto"/>
    </w:pPr>
    <w:rPr>
      <w:rFonts w:ascii="微軟正黑體" w:eastAsia="Calibri" w:hAnsi="微軟正黑體" w:cs="Calibri"/>
      <w:bCs/>
      <w:noProof w:val="0"/>
      <w:color w:val="4F81BD" w:themeColor="accent1"/>
      <w:kern w:val="32"/>
      <w:sz w:val="32"/>
      <w:szCs w:val="32"/>
      <w:lang w:eastAsia="ja-JP"/>
    </w:rPr>
  </w:style>
  <w:style w:type="paragraph" w:customStyle="1" w:styleId="Heading2Numbered">
    <w:name w:val="Heading 2 (Numbered)"/>
    <w:basedOn w:val="20"/>
    <w:next w:val="a2"/>
    <w:uiPriority w:val="14"/>
    <w:qFormat/>
    <w:rsid w:val="00B33375"/>
    <w:pPr>
      <w:keepNext/>
      <w:numPr>
        <w:numId w:val="18"/>
      </w:numPr>
      <w:autoSpaceDE/>
      <w:autoSpaceDN/>
      <w:adjustRightInd/>
      <w:snapToGrid/>
      <w:spacing w:after="80" w:line="276" w:lineRule="auto"/>
      <w:textAlignment w:val="auto"/>
    </w:pPr>
    <w:rPr>
      <w:rFonts w:ascii="Calibri" w:eastAsia="Calibri" w:hAnsi="Calibri" w:cs="Calibri"/>
      <w:b/>
      <w:bCs/>
      <w:smallCaps w:val="0"/>
      <w:noProof w:val="0"/>
      <w:color w:val="4F81BD" w:themeColor="accent1"/>
      <w:sz w:val="28"/>
      <w:szCs w:val="28"/>
      <w:lang w:eastAsia="ja-JP"/>
    </w:rPr>
  </w:style>
  <w:style w:type="numbering" w:customStyle="1" w:styleId="HeadingNumbered">
    <w:name w:val="Heading Numbered"/>
    <w:basedOn w:val="111111"/>
    <w:uiPriority w:val="99"/>
    <w:rsid w:val="00B33375"/>
    <w:pPr>
      <w:numPr>
        <w:numId w:val="18"/>
      </w:numPr>
    </w:pPr>
  </w:style>
  <w:style w:type="paragraph" w:customStyle="1" w:styleId="Heading3Numbered">
    <w:name w:val="Heading 3 (Numbered)"/>
    <w:basedOn w:val="31"/>
    <w:next w:val="a2"/>
    <w:uiPriority w:val="14"/>
    <w:qFormat/>
    <w:rsid w:val="00B33375"/>
    <w:pPr>
      <w:keepNext/>
      <w:numPr>
        <w:numId w:val="18"/>
      </w:numPr>
      <w:autoSpaceDE/>
      <w:autoSpaceDN/>
      <w:adjustRightInd/>
      <w:snapToGrid/>
      <w:spacing w:before="180" w:after="80" w:line="276" w:lineRule="auto"/>
      <w:textAlignment w:val="auto"/>
    </w:pPr>
    <w:rPr>
      <w:rFonts w:ascii="Calibri" w:eastAsia="Calibri" w:hAnsi="Calibri" w:cs="Calibri"/>
      <w:b/>
      <w:noProof w:val="0"/>
      <w:color w:val="4F81BD" w:themeColor="accent1"/>
      <w:szCs w:val="24"/>
      <w:lang w:eastAsia="ja-JP"/>
    </w:rPr>
  </w:style>
  <w:style w:type="paragraph" w:customStyle="1" w:styleId="3f2">
    <w:name w:val="項目符號3內文"/>
    <w:basedOn w:val="a2"/>
    <w:rsid w:val="00B33375"/>
    <w:pPr>
      <w:adjustRightInd/>
      <w:spacing w:line="360" w:lineRule="auto"/>
      <w:ind w:left="1440"/>
      <w:textAlignment w:val="auto"/>
    </w:pPr>
    <w:rPr>
      <w:kern w:val="2"/>
      <w:sz w:val="28"/>
      <w:szCs w:val="24"/>
    </w:rPr>
  </w:style>
  <w:style w:type="paragraph" w:customStyle="1" w:styleId="3f3">
    <w:name w:val="符號3"/>
    <w:basedOn w:val="41"/>
    <w:rsid w:val="00B33375"/>
    <w:pPr>
      <w:tabs>
        <w:tab w:val="clear" w:pos="2340"/>
        <w:tab w:val="num" w:pos="1077"/>
      </w:tabs>
      <w:ind w:leftChars="0" w:left="1077" w:firstLineChars="0" w:hanging="340"/>
    </w:pPr>
  </w:style>
  <w:style w:type="paragraph" w:customStyle="1" w:styleId="41">
    <w:name w:val="符號4"/>
    <w:basedOn w:val="a2"/>
    <w:rsid w:val="00B33375"/>
    <w:pPr>
      <w:numPr>
        <w:numId w:val="19"/>
      </w:numPr>
      <w:tabs>
        <w:tab w:val="clear" w:pos="1077"/>
        <w:tab w:val="num" w:pos="2340"/>
      </w:tabs>
      <w:adjustRightInd/>
      <w:spacing w:line="360" w:lineRule="auto"/>
      <w:ind w:leftChars="682" w:left="2339" w:hangingChars="204" w:hanging="539"/>
      <w:textAlignment w:val="auto"/>
    </w:pPr>
    <w:rPr>
      <w:kern w:val="2"/>
      <w:sz w:val="28"/>
      <w:szCs w:val="24"/>
    </w:rPr>
  </w:style>
  <w:style w:type="paragraph" w:customStyle="1" w:styleId="32">
    <w:name w:val="第三層符號3"/>
    <w:basedOn w:val="a2"/>
    <w:rsid w:val="00B33375"/>
    <w:pPr>
      <w:numPr>
        <w:ilvl w:val="1"/>
        <w:numId w:val="19"/>
      </w:numPr>
      <w:tabs>
        <w:tab w:val="clear" w:pos="-174"/>
        <w:tab w:val="num" w:pos="2240"/>
      </w:tabs>
      <w:adjustRightInd/>
      <w:spacing w:line="360" w:lineRule="auto"/>
      <w:ind w:left="2222" w:hanging="425"/>
      <w:textAlignment w:val="auto"/>
    </w:pPr>
    <w:rPr>
      <w:kern w:val="2"/>
      <w:sz w:val="28"/>
      <w:szCs w:val="24"/>
    </w:rPr>
  </w:style>
  <w:style w:type="paragraph" w:customStyle="1" w:styleId="42">
    <w:name w:val="第三層符號4"/>
    <w:basedOn w:val="a2"/>
    <w:rsid w:val="00B33375"/>
    <w:pPr>
      <w:numPr>
        <w:ilvl w:val="2"/>
        <w:numId w:val="19"/>
      </w:numPr>
      <w:tabs>
        <w:tab w:val="clear" w:pos="306"/>
        <w:tab w:val="num" w:pos="2450"/>
      </w:tabs>
      <w:adjustRightInd/>
      <w:spacing w:line="360" w:lineRule="auto"/>
      <w:ind w:left="2461" w:hanging="335"/>
      <w:textAlignment w:val="auto"/>
    </w:pPr>
    <w:rPr>
      <w:kern w:val="2"/>
      <w:sz w:val="28"/>
      <w:szCs w:val="24"/>
    </w:rPr>
  </w:style>
  <w:style w:type="numbering" w:styleId="111111">
    <w:name w:val="Outline List 2"/>
    <w:basedOn w:val="a5"/>
    <w:rsid w:val="00B33375"/>
  </w:style>
  <w:style w:type="paragraph" w:customStyle="1" w:styleId="3f4">
    <w:name w:val="內文3"/>
    <w:basedOn w:val="a2"/>
    <w:rsid w:val="00CC7A78"/>
    <w:pPr>
      <w:adjustRightInd/>
      <w:snapToGrid/>
      <w:ind w:leftChars="484" w:left="1162"/>
      <w:textAlignment w:val="auto"/>
    </w:pPr>
    <w:rPr>
      <w:kern w:val="2"/>
      <w:sz w:val="28"/>
      <w:szCs w:val="24"/>
    </w:rPr>
  </w:style>
  <w:style w:type="character" w:customStyle="1" w:styleId="23">
    <w:name w:val="標題 2 字元"/>
    <w:aliases w:val="標題 2--1.1 字元,--1.1 字元,ISO標題 2 字元,章標題 字元,prob no 字元,H2 字元,heading 2 字元,h2 字元,節標題 字元,2 字元,Header 2 字元,Header2 字元,H2-Heading 2 字元,l2 字元,22 字元,heading2 字元,2nd level 字元,B Sub/Bold 字元,B Sub/Bold1 字元,h2 main heading 字元"/>
    <w:basedOn w:val="a3"/>
    <w:link w:val="20"/>
    <w:rsid w:val="00746B97"/>
    <w:rPr>
      <w:rFonts w:ascii="Times New Roman" w:eastAsia="標楷體"/>
      <w:smallCaps/>
      <w:noProof/>
      <w:sz w:val="24"/>
    </w:rPr>
  </w:style>
  <w:style w:type="paragraph" w:customStyle="1" w:styleId="affffa">
    <w:name w:val="版本"/>
    <w:basedOn w:val="a2"/>
    <w:uiPriority w:val="99"/>
    <w:rsid w:val="00746B97"/>
    <w:pPr>
      <w:snapToGrid/>
      <w:spacing w:before="240" w:after="240" w:line="360" w:lineRule="atLeast"/>
      <w:jc w:val="center"/>
    </w:pPr>
    <w:rPr>
      <w:rFonts w:ascii="細明體"/>
      <w:sz w:val="50"/>
    </w:rPr>
  </w:style>
  <w:style w:type="paragraph" w:customStyle="1" w:styleId="BodySingle">
    <w:name w:val="Body Single"/>
    <w:basedOn w:val="a2"/>
    <w:uiPriority w:val="99"/>
    <w:rsid w:val="00746B97"/>
    <w:pPr>
      <w:widowControl/>
      <w:overflowPunct w:val="0"/>
      <w:autoSpaceDE w:val="0"/>
      <w:autoSpaceDN w:val="0"/>
      <w:snapToGrid/>
    </w:pPr>
    <w:rPr>
      <w:rFonts w:eastAsia="新細明體"/>
    </w:rPr>
  </w:style>
  <w:style w:type="paragraph" w:customStyle="1" w:styleId="16K">
    <w:name w:val="16K"/>
    <w:basedOn w:val="a2"/>
    <w:uiPriority w:val="99"/>
    <w:rsid w:val="00746B97"/>
    <w:pPr>
      <w:widowControl/>
      <w:overflowPunct w:val="0"/>
      <w:autoSpaceDE w:val="0"/>
      <w:autoSpaceDN w:val="0"/>
      <w:snapToGrid/>
      <w:spacing w:line="432" w:lineRule="exact"/>
    </w:pPr>
    <w:rPr>
      <w:rFonts w:ascii="華康中楷體" w:eastAsia="華康中楷體"/>
      <w:sz w:val="32"/>
    </w:rPr>
  </w:style>
  <w:style w:type="paragraph" w:styleId="affffb">
    <w:name w:val="List"/>
    <w:basedOn w:val="a2"/>
    <w:uiPriority w:val="99"/>
    <w:rsid w:val="00746B97"/>
    <w:pPr>
      <w:adjustRightInd/>
      <w:snapToGrid/>
      <w:ind w:leftChars="200" w:left="100" w:hangingChars="200" w:hanging="200"/>
      <w:textAlignment w:val="auto"/>
    </w:pPr>
    <w:rPr>
      <w:rFonts w:eastAsia="新細明體"/>
      <w:kern w:val="2"/>
      <w:szCs w:val="24"/>
    </w:rPr>
  </w:style>
  <w:style w:type="paragraph" w:customStyle="1" w:styleId="1f3">
    <w:name w:val="內文1"/>
    <w:basedOn w:val="a2"/>
    <w:uiPriority w:val="99"/>
    <w:rsid w:val="00746B97"/>
    <w:pPr>
      <w:widowControl/>
      <w:overflowPunct w:val="0"/>
      <w:autoSpaceDE w:val="0"/>
      <w:autoSpaceDN w:val="0"/>
      <w:snapToGrid/>
      <w:ind w:firstLine="570"/>
    </w:pPr>
    <w:rPr>
      <w:rFonts w:ascii="新細明體" w:eastAsia="新細明體" w:hAnsi="Arial"/>
      <w:noProof/>
      <w:sz w:val="20"/>
    </w:rPr>
  </w:style>
  <w:style w:type="paragraph" w:customStyle="1" w:styleId="312">
    <w:name w:val="樣式 標題 3 + (中文) 標楷體 12 點 非粗體"/>
    <w:basedOn w:val="31"/>
    <w:uiPriority w:val="99"/>
    <w:rsid w:val="00746B97"/>
    <w:pPr>
      <w:keepNext/>
      <w:widowControl w:val="0"/>
      <w:numPr>
        <w:ilvl w:val="0"/>
        <w:numId w:val="0"/>
      </w:numPr>
      <w:autoSpaceDE/>
      <w:autoSpaceDN/>
      <w:adjustRightInd/>
      <w:snapToGrid/>
      <w:spacing w:before="0" w:line="720" w:lineRule="auto"/>
      <w:ind w:leftChars="100" w:left="240" w:rightChars="100" w:right="100"/>
      <w:textAlignment w:val="auto"/>
    </w:pPr>
    <w:rPr>
      <w:rFonts w:ascii="Arial" w:hAnsi="Arial"/>
      <w:noProof w:val="0"/>
      <w:kern w:val="2"/>
      <w:szCs w:val="36"/>
    </w:rPr>
  </w:style>
  <w:style w:type="paragraph" w:customStyle="1" w:styleId="3120">
    <w:name w:val="樣式 標題 3 + (中文) 標楷體 12 點"/>
    <w:basedOn w:val="31"/>
    <w:autoRedefine/>
    <w:uiPriority w:val="99"/>
    <w:rsid w:val="00746B97"/>
    <w:pPr>
      <w:keepNext/>
      <w:widowControl w:val="0"/>
      <w:numPr>
        <w:ilvl w:val="0"/>
        <w:numId w:val="0"/>
      </w:numPr>
      <w:autoSpaceDE/>
      <w:autoSpaceDN/>
      <w:adjustRightInd/>
      <w:snapToGrid/>
      <w:spacing w:before="0" w:line="720" w:lineRule="auto"/>
      <w:ind w:leftChars="100" w:left="240" w:rightChars="100" w:right="100"/>
      <w:textAlignment w:val="auto"/>
    </w:pPr>
    <w:rPr>
      <w:rFonts w:ascii="Arial" w:hAnsi="Arial"/>
      <w:bCs/>
      <w:noProof w:val="0"/>
      <w:kern w:val="2"/>
      <w:szCs w:val="36"/>
    </w:rPr>
  </w:style>
  <w:style w:type="paragraph" w:customStyle="1" w:styleId="118">
    <w:name w:val="樣式 標題 1 + 18 點"/>
    <w:basedOn w:val="10"/>
    <w:link w:val="1180"/>
    <w:autoRedefine/>
    <w:uiPriority w:val="99"/>
    <w:rsid w:val="00746B97"/>
    <w:pPr>
      <w:keepNext/>
      <w:pageBreakBefore w:val="0"/>
      <w:numPr>
        <w:numId w:val="0"/>
      </w:numPr>
      <w:tabs>
        <w:tab w:val="clear" w:pos="7655"/>
      </w:tabs>
      <w:autoSpaceDE/>
      <w:autoSpaceDN/>
      <w:adjustRightInd/>
      <w:snapToGrid/>
      <w:spacing w:before="180" w:after="180" w:line="720" w:lineRule="auto"/>
      <w:textAlignment w:val="auto"/>
    </w:pPr>
    <w:rPr>
      <w:rFonts w:ascii="Arial" w:hAnsi="Arial"/>
      <w:bCs/>
      <w:kern w:val="52"/>
      <w:sz w:val="36"/>
      <w:szCs w:val="36"/>
    </w:rPr>
  </w:style>
  <w:style w:type="character" w:customStyle="1" w:styleId="1180">
    <w:name w:val="樣式 標題 1 + 18 點 字元"/>
    <w:basedOn w:val="11"/>
    <w:link w:val="118"/>
    <w:uiPriority w:val="99"/>
    <w:rsid w:val="00746B97"/>
    <w:rPr>
      <w:rFonts w:ascii="Arial" w:eastAsia="標楷體" w:hAnsi="Arial"/>
      <w:b/>
      <w:bCs/>
      <w:noProof/>
      <w:kern w:val="52"/>
      <w:sz w:val="36"/>
      <w:szCs w:val="36"/>
    </w:rPr>
  </w:style>
  <w:style w:type="character" w:customStyle="1" w:styleId="3TEXT0">
    <w:name w:val="標題3.TEXT 字元"/>
    <w:basedOn w:val="a3"/>
    <w:link w:val="3TEXT"/>
    <w:uiPriority w:val="99"/>
    <w:rsid w:val="00746B97"/>
    <w:rPr>
      <w:rFonts w:ascii="Times New Roman" w:eastAsia="標楷體"/>
      <w:noProof/>
      <w:sz w:val="24"/>
    </w:rPr>
  </w:style>
  <w:style w:type="character" w:customStyle="1" w:styleId="EmailStyle64">
    <w:name w:val="EmailStyle64"/>
    <w:basedOn w:val="a3"/>
    <w:uiPriority w:val="99"/>
    <w:semiHidden/>
    <w:rsid w:val="00746B97"/>
    <w:rPr>
      <w:rFonts w:ascii="新細明體" w:eastAsia="新細明體"/>
      <w:b w:val="0"/>
      <w:bCs w:val="0"/>
      <w:i w:val="0"/>
      <w:iCs w:val="0"/>
      <w:strike w:val="0"/>
      <w:color w:val="000000"/>
      <w:sz w:val="28"/>
      <w:szCs w:val="28"/>
      <w:u w:val="none"/>
    </w:rPr>
  </w:style>
  <w:style w:type="paragraph" w:customStyle="1" w:styleId="1181">
    <w:name w:val="樣式 標題 1 + (符號) 新細明體 18 點 非粗體"/>
    <w:basedOn w:val="10"/>
    <w:link w:val="1182"/>
    <w:uiPriority w:val="99"/>
    <w:rsid w:val="00746B97"/>
    <w:pPr>
      <w:keepNext/>
      <w:pageBreakBefore w:val="0"/>
      <w:numPr>
        <w:numId w:val="0"/>
      </w:numPr>
      <w:tabs>
        <w:tab w:val="clear" w:pos="7655"/>
      </w:tabs>
      <w:autoSpaceDE/>
      <w:autoSpaceDN/>
      <w:adjustRightInd/>
      <w:snapToGrid/>
      <w:spacing w:before="180" w:after="180" w:line="720" w:lineRule="auto"/>
      <w:textAlignment w:val="auto"/>
    </w:pPr>
    <w:rPr>
      <w:rFonts w:ascii="Arial" w:hAnsi="Arial"/>
      <w:kern w:val="2"/>
      <w:sz w:val="36"/>
      <w:szCs w:val="52"/>
    </w:rPr>
  </w:style>
  <w:style w:type="character" w:customStyle="1" w:styleId="1182">
    <w:name w:val="樣式 標題 1 + (符號) 新細明體 18 點 非粗體 字元"/>
    <w:basedOn w:val="11"/>
    <w:link w:val="1181"/>
    <w:uiPriority w:val="99"/>
    <w:rsid w:val="00746B97"/>
    <w:rPr>
      <w:rFonts w:ascii="Arial" w:eastAsia="標楷體" w:hAnsi="Arial"/>
      <w:b/>
      <w:noProof/>
      <w:kern w:val="2"/>
      <w:sz w:val="36"/>
      <w:szCs w:val="52"/>
    </w:rPr>
  </w:style>
  <w:style w:type="paragraph" w:customStyle="1" w:styleId="1183">
    <w:name w:val="樣式 標題 1 + 18 點 非粗體"/>
    <w:basedOn w:val="10"/>
    <w:uiPriority w:val="99"/>
    <w:rsid w:val="00746B97"/>
    <w:pPr>
      <w:keepNext/>
      <w:pageBreakBefore w:val="0"/>
      <w:numPr>
        <w:numId w:val="0"/>
      </w:numPr>
      <w:tabs>
        <w:tab w:val="clear" w:pos="7655"/>
      </w:tabs>
      <w:autoSpaceDE/>
      <w:autoSpaceDN/>
      <w:adjustRightInd/>
      <w:snapToGrid/>
      <w:spacing w:before="180" w:after="180" w:line="720" w:lineRule="auto"/>
      <w:textAlignment w:val="auto"/>
    </w:pPr>
    <w:rPr>
      <w:rFonts w:ascii="Arial" w:hAnsi="Arial"/>
      <w:noProof w:val="0"/>
      <w:kern w:val="2"/>
      <w:sz w:val="36"/>
      <w:szCs w:val="52"/>
    </w:rPr>
  </w:style>
  <w:style w:type="paragraph" w:customStyle="1" w:styleId="affffc">
    <w:name w:val="壹．"/>
    <w:basedOn w:val="10"/>
    <w:uiPriority w:val="99"/>
    <w:rsid w:val="00746B97"/>
    <w:pPr>
      <w:pageBreakBefore w:val="0"/>
      <w:numPr>
        <w:numId w:val="0"/>
      </w:numPr>
      <w:tabs>
        <w:tab w:val="clear" w:pos="7655"/>
      </w:tabs>
      <w:autoSpaceDE/>
      <w:autoSpaceDN/>
      <w:adjustRightInd/>
      <w:spacing w:before="200" w:after="400" w:line="240" w:lineRule="auto"/>
      <w:ind w:left="1610" w:hanging="210"/>
      <w:jc w:val="center"/>
      <w:textAlignment w:val="auto"/>
    </w:pPr>
    <w:rPr>
      <w:rFonts w:ascii="Arial" w:eastAsia="華康楷書體W7" w:hAnsi="Arial"/>
      <w:b w:val="0"/>
      <w:noProof w:val="0"/>
      <w:kern w:val="52"/>
      <w:sz w:val="36"/>
    </w:rPr>
  </w:style>
  <w:style w:type="paragraph" w:customStyle="1" w:styleId="affffd">
    <w:name w:val="備註 + (中文) 標楷體"/>
    <w:aliases w:val="行距:  最小行高 0 pt,第一行"/>
    <w:basedOn w:val="a2"/>
    <w:uiPriority w:val="99"/>
    <w:rsid w:val="00746B97"/>
    <w:pPr>
      <w:kinsoku w:val="0"/>
      <w:snapToGrid/>
      <w:spacing w:line="0" w:lineRule="atLeast"/>
      <w:ind w:left="1704" w:hanging="1024"/>
    </w:pPr>
    <w:rPr>
      <w:position w:val="-24"/>
      <w:szCs w:val="24"/>
    </w:rPr>
  </w:style>
  <w:style w:type="paragraph" w:customStyle="1" w:styleId="1-1">
    <w:name w:val="1-1 字元 字元 字元 字元"/>
    <w:basedOn w:val="a2"/>
    <w:link w:val="1-10"/>
    <w:uiPriority w:val="99"/>
    <w:rsid w:val="00746B97"/>
    <w:pPr>
      <w:adjustRightInd/>
      <w:snapToGrid/>
      <w:spacing w:line="440" w:lineRule="exact"/>
      <w:ind w:leftChars="350" w:left="550" w:hangingChars="200" w:hanging="200"/>
      <w:textAlignment w:val="auto"/>
    </w:pPr>
    <w:rPr>
      <w:kern w:val="2"/>
      <w:szCs w:val="24"/>
    </w:rPr>
  </w:style>
  <w:style w:type="character" w:customStyle="1" w:styleId="1-10">
    <w:name w:val="1-1 字元 字元 字元 字元 字元"/>
    <w:basedOn w:val="a3"/>
    <w:link w:val="1-1"/>
    <w:uiPriority w:val="99"/>
    <w:rsid w:val="00746B97"/>
    <w:rPr>
      <w:rFonts w:ascii="Times New Roman" w:eastAsia="標楷體"/>
      <w:kern w:val="2"/>
      <w:sz w:val="24"/>
      <w:szCs w:val="24"/>
    </w:rPr>
  </w:style>
  <w:style w:type="paragraph" w:customStyle="1" w:styleId="1-11">
    <w:name w:val="1-1 字元 字元 字元 字元1 字元"/>
    <w:basedOn w:val="a2"/>
    <w:link w:val="1-110"/>
    <w:uiPriority w:val="99"/>
    <w:rsid w:val="00746B97"/>
    <w:pPr>
      <w:adjustRightInd/>
      <w:snapToGrid/>
      <w:spacing w:line="440" w:lineRule="exact"/>
      <w:ind w:leftChars="350" w:left="550" w:hangingChars="200" w:hanging="200"/>
      <w:textAlignment w:val="auto"/>
    </w:pPr>
    <w:rPr>
      <w:kern w:val="2"/>
      <w:szCs w:val="24"/>
    </w:rPr>
  </w:style>
  <w:style w:type="character" w:customStyle="1" w:styleId="1-110">
    <w:name w:val="1-1 字元 字元 字元 字元1 字元 字元"/>
    <w:basedOn w:val="a3"/>
    <w:link w:val="1-11"/>
    <w:uiPriority w:val="99"/>
    <w:rsid w:val="00746B97"/>
    <w:rPr>
      <w:rFonts w:ascii="Times New Roman" w:eastAsia="標楷體"/>
      <w:kern w:val="2"/>
      <w:sz w:val="24"/>
      <w:szCs w:val="24"/>
    </w:rPr>
  </w:style>
  <w:style w:type="paragraph" w:customStyle="1" w:styleId="310">
    <w:name w:val="樣式 標題 3 + 右:  1 字元"/>
    <w:basedOn w:val="31"/>
    <w:uiPriority w:val="99"/>
    <w:rsid w:val="00746B97"/>
    <w:pPr>
      <w:widowControl w:val="0"/>
      <w:numPr>
        <w:numId w:val="0"/>
      </w:numPr>
      <w:tabs>
        <w:tab w:val="num" w:pos="1134"/>
      </w:tabs>
      <w:autoSpaceDE/>
      <w:autoSpaceDN/>
      <w:adjustRightInd/>
      <w:spacing w:line="360" w:lineRule="auto"/>
      <w:ind w:leftChars="100" w:left="1134" w:rightChars="100" w:right="240" w:hanging="1134"/>
      <w:textAlignment w:val="auto"/>
    </w:pPr>
    <w:rPr>
      <w:rFonts w:cs="新細明體"/>
      <w:b/>
      <w:bCs/>
      <w:noProof w:val="0"/>
      <w:kern w:val="2"/>
      <w:sz w:val="28"/>
    </w:rPr>
  </w:style>
  <w:style w:type="character" w:customStyle="1" w:styleId="1e">
    <w:name w:val="標題1 字元"/>
    <w:basedOn w:val="11"/>
    <w:link w:val="1d"/>
    <w:rsid w:val="00746B97"/>
    <w:rPr>
      <w:rFonts w:ascii="Arial" w:eastAsia="新細明體" w:hAnsi="Arial"/>
      <w:b/>
      <w:noProof/>
      <w:sz w:val="36"/>
      <w:lang w:val="en-GB" w:eastAsia="en-US"/>
    </w:rPr>
  </w:style>
  <w:style w:type="paragraph" w:customStyle="1" w:styleId="1f4">
    <w:name w:val="項次1"/>
    <w:basedOn w:val="a2"/>
    <w:link w:val="1f5"/>
    <w:uiPriority w:val="99"/>
    <w:rsid w:val="00746B97"/>
    <w:pPr>
      <w:adjustRightInd/>
      <w:snapToGrid/>
      <w:spacing w:before="120"/>
      <w:ind w:left="768" w:hanging="480"/>
      <w:textAlignment w:val="auto"/>
    </w:pPr>
    <w:rPr>
      <w:rFonts w:ascii="Arial" w:hAnsi="Arial" w:cs="Arial"/>
      <w:kern w:val="2"/>
      <w:szCs w:val="24"/>
    </w:rPr>
  </w:style>
  <w:style w:type="character" w:customStyle="1" w:styleId="1f5">
    <w:name w:val="項次1 字元"/>
    <w:basedOn w:val="a3"/>
    <w:link w:val="1f4"/>
    <w:uiPriority w:val="99"/>
    <w:rsid w:val="00746B97"/>
    <w:rPr>
      <w:rFonts w:ascii="Arial" w:eastAsia="標楷體" w:hAnsi="Arial" w:cs="Arial"/>
      <w:kern w:val="2"/>
      <w:sz w:val="24"/>
      <w:szCs w:val="24"/>
    </w:rPr>
  </w:style>
  <w:style w:type="paragraph" w:customStyle="1" w:styleId="2f6">
    <w:name w:val="項次2"/>
    <w:basedOn w:val="1f4"/>
    <w:link w:val="2f7"/>
    <w:uiPriority w:val="99"/>
    <w:qFormat/>
    <w:rsid w:val="00746B97"/>
  </w:style>
  <w:style w:type="character" w:customStyle="1" w:styleId="2f7">
    <w:name w:val="項次2 字元"/>
    <w:basedOn w:val="1f5"/>
    <w:link w:val="2f6"/>
    <w:uiPriority w:val="99"/>
    <w:rsid w:val="00746B97"/>
    <w:rPr>
      <w:rFonts w:ascii="Arial" w:eastAsia="標楷體" w:hAnsi="Arial" w:cs="Arial"/>
      <w:kern w:val="2"/>
      <w:sz w:val="24"/>
      <w:szCs w:val="24"/>
    </w:rPr>
  </w:style>
  <w:style w:type="paragraph" w:customStyle="1" w:styleId="4d">
    <w:name w:val="標題4"/>
    <w:basedOn w:val="3f0"/>
    <w:link w:val="4e"/>
    <w:qFormat/>
    <w:rsid w:val="00746B97"/>
    <w:pPr>
      <w:numPr>
        <w:ilvl w:val="1"/>
      </w:numPr>
      <w:tabs>
        <w:tab w:val="left" w:pos="1701"/>
      </w:tabs>
      <w:spacing w:beforeLines="50" w:before="180"/>
      <w:ind w:left="992" w:hanging="567"/>
    </w:pPr>
  </w:style>
  <w:style w:type="character" w:customStyle="1" w:styleId="4e">
    <w:name w:val="標題4 字元"/>
    <w:basedOn w:val="3f1"/>
    <w:link w:val="4d"/>
    <w:rsid w:val="00746B97"/>
    <w:rPr>
      <w:rFonts w:ascii="Arial" w:eastAsia="標楷體" w:hAnsi="Arial" w:cs="Arial"/>
      <w:b/>
      <w:kern w:val="2"/>
      <w:sz w:val="28"/>
      <w:szCs w:val="28"/>
    </w:rPr>
  </w:style>
  <w:style w:type="character" w:customStyle="1" w:styleId="39">
    <w:name w:val="項目3 字元"/>
    <w:basedOn w:val="16"/>
    <w:link w:val="38"/>
    <w:uiPriority w:val="99"/>
    <w:rsid w:val="00746B97"/>
    <w:rPr>
      <w:rFonts w:ascii="標楷體" w:eastAsia="標楷體"/>
      <w:noProof/>
      <w:sz w:val="24"/>
    </w:rPr>
  </w:style>
  <w:style w:type="paragraph" w:customStyle="1" w:styleId="30">
    <w:name w:val="項次3"/>
    <w:basedOn w:val="1-1"/>
    <w:link w:val="3f5"/>
    <w:uiPriority w:val="99"/>
    <w:qFormat/>
    <w:rsid w:val="00746B97"/>
    <w:pPr>
      <w:numPr>
        <w:ilvl w:val="1"/>
        <w:numId w:val="25"/>
      </w:numPr>
      <w:tabs>
        <w:tab w:val="left" w:pos="1701"/>
      </w:tabs>
      <w:snapToGrid w:val="0"/>
      <w:spacing w:before="120" w:after="60" w:line="240" w:lineRule="auto"/>
      <w:ind w:leftChars="0" w:left="0" w:firstLineChars="0" w:firstLine="0"/>
    </w:pPr>
    <w:rPr>
      <w:rFonts w:ascii="Arial" w:hAnsi="標楷體" w:cs="Arial"/>
      <w:bCs/>
      <w:sz w:val="28"/>
      <w:szCs w:val="28"/>
    </w:rPr>
  </w:style>
  <w:style w:type="character" w:customStyle="1" w:styleId="3f5">
    <w:name w:val="項次3 字元"/>
    <w:basedOn w:val="1-10"/>
    <w:link w:val="30"/>
    <w:uiPriority w:val="99"/>
    <w:rsid w:val="00746B97"/>
    <w:rPr>
      <w:rFonts w:ascii="Arial" w:eastAsia="標楷體" w:hAnsi="標楷體" w:cs="Arial"/>
      <w:bCs/>
      <w:kern w:val="2"/>
      <w:sz w:val="28"/>
      <w:szCs w:val="28"/>
    </w:rPr>
  </w:style>
  <w:style w:type="paragraph" w:customStyle="1" w:styleId="4">
    <w:name w:val="項次4"/>
    <w:basedOn w:val="a2"/>
    <w:link w:val="4f"/>
    <w:uiPriority w:val="99"/>
    <w:qFormat/>
    <w:rsid w:val="00746B97"/>
    <w:pPr>
      <w:numPr>
        <w:ilvl w:val="1"/>
        <w:numId w:val="24"/>
      </w:numPr>
      <w:tabs>
        <w:tab w:val="left" w:pos="1985"/>
      </w:tabs>
      <w:adjustRightInd/>
      <w:spacing w:before="120" w:after="60"/>
      <w:textAlignment w:val="auto"/>
    </w:pPr>
    <w:rPr>
      <w:rFonts w:ascii="Arial" w:hAnsi="Arial" w:cs="Arial"/>
      <w:color w:val="000000"/>
      <w:kern w:val="2"/>
      <w:sz w:val="28"/>
      <w:szCs w:val="28"/>
    </w:rPr>
  </w:style>
  <w:style w:type="character" w:customStyle="1" w:styleId="4f">
    <w:name w:val="項次4 字元"/>
    <w:basedOn w:val="a3"/>
    <w:link w:val="4"/>
    <w:uiPriority w:val="99"/>
    <w:rsid w:val="00746B97"/>
    <w:rPr>
      <w:rFonts w:ascii="Arial" w:eastAsia="標楷體" w:hAnsi="Arial" w:cs="Arial"/>
      <w:color w:val="000000"/>
      <w:kern w:val="2"/>
      <w:sz w:val="28"/>
      <w:szCs w:val="28"/>
    </w:rPr>
  </w:style>
  <w:style w:type="character" w:customStyle="1" w:styleId="66">
    <w:name w:val="項目6 字元"/>
    <w:basedOn w:val="a3"/>
    <w:link w:val="65"/>
    <w:uiPriority w:val="99"/>
    <w:rsid w:val="00746B97"/>
    <w:rPr>
      <w:rFonts w:ascii="Arial" w:eastAsia="標楷體" w:hAnsi="標楷體" w:cs="Arial"/>
      <w:color w:val="000000"/>
      <w:kern w:val="2"/>
      <w:sz w:val="24"/>
      <w:szCs w:val="24"/>
    </w:rPr>
  </w:style>
  <w:style w:type="paragraph" w:customStyle="1" w:styleId="5a">
    <w:name w:val="項目5"/>
    <w:basedOn w:val="65"/>
    <w:link w:val="5b"/>
    <w:uiPriority w:val="99"/>
    <w:qFormat/>
    <w:rsid w:val="00746B97"/>
    <w:pPr>
      <w:numPr>
        <w:ilvl w:val="5"/>
      </w:numPr>
      <w:tabs>
        <w:tab w:val="left" w:pos="2127"/>
        <w:tab w:val="num" w:pos="2880"/>
      </w:tabs>
      <w:spacing w:before="120" w:after="120" w:line="240" w:lineRule="auto"/>
      <w:ind w:left="2880" w:hanging="480"/>
    </w:pPr>
    <w:rPr>
      <w:sz w:val="28"/>
      <w:szCs w:val="28"/>
    </w:rPr>
  </w:style>
  <w:style w:type="character" w:customStyle="1" w:styleId="5b">
    <w:name w:val="項目5 字元"/>
    <w:basedOn w:val="66"/>
    <w:link w:val="5a"/>
    <w:uiPriority w:val="99"/>
    <w:rsid w:val="00746B97"/>
    <w:rPr>
      <w:rFonts w:ascii="Arial" w:eastAsia="標楷體" w:hAnsi="標楷體" w:cs="Arial"/>
      <w:color w:val="000000"/>
      <w:kern w:val="2"/>
      <w:sz w:val="28"/>
      <w:szCs w:val="28"/>
    </w:rPr>
  </w:style>
  <w:style w:type="paragraph" w:customStyle="1" w:styleId="5TEXT1">
    <w:name w:val="項次5 TEXT"/>
    <w:basedOn w:val="a2"/>
    <w:link w:val="5TEXT2"/>
    <w:uiPriority w:val="99"/>
    <w:qFormat/>
    <w:rsid w:val="00746B97"/>
    <w:pPr>
      <w:adjustRightInd/>
      <w:spacing w:before="120" w:after="120"/>
      <w:ind w:left="1985" w:firstLine="567"/>
      <w:jc w:val="both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5TEXT2">
    <w:name w:val="項次5 TEXT 字元"/>
    <w:basedOn w:val="a3"/>
    <w:link w:val="5TEXT1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paragraph" w:customStyle="1" w:styleId="7TEXT0">
    <w:name w:val="項目7 TEXT"/>
    <w:basedOn w:val="a2"/>
    <w:link w:val="7TEXT1"/>
    <w:uiPriority w:val="99"/>
    <w:qFormat/>
    <w:rsid w:val="00746B97"/>
    <w:pPr>
      <w:adjustRightInd/>
      <w:spacing w:before="120" w:after="60"/>
      <w:ind w:left="2398"/>
      <w:jc w:val="both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7TEXT1">
    <w:name w:val="項目7 TEXT 字元"/>
    <w:basedOn w:val="a3"/>
    <w:link w:val="7TEXT0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paragraph" w:customStyle="1" w:styleId="1ulwu6">
    <w:name w:val="1ul wu6"/>
    <w:basedOn w:val="a2"/>
    <w:link w:val="1ulwu60"/>
    <w:uiPriority w:val="99"/>
    <w:rsid w:val="00746B97"/>
    <w:pPr>
      <w:tabs>
        <w:tab w:val="left" w:pos="1701"/>
      </w:tabs>
      <w:adjustRightInd/>
      <w:snapToGrid/>
      <w:ind w:left="1701" w:hanging="708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1ulwu60">
    <w:name w:val="1ul wu6 字元"/>
    <w:basedOn w:val="a3"/>
    <w:link w:val="1ulwu6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paragraph" w:customStyle="1" w:styleId="5c">
    <w:name w:val="標題5"/>
    <w:basedOn w:val="afa"/>
    <w:link w:val="5d"/>
    <w:qFormat/>
    <w:rsid w:val="00746B97"/>
    <w:pPr>
      <w:tabs>
        <w:tab w:val="left" w:pos="1985"/>
      </w:tabs>
      <w:snapToGrid w:val="0"/>
      <w:spacing w:before="120" w:after="120"/>
      <w:ind w:leftChars="0" w:left="1985" w:rightChars="0" w:right="0" w:hanging="764"/>
    </w:pPr>
    <w:rPr>
      <w:rFonts w:ascii="Arial" w:eastAsia="標楷體" w:hAnsi="Arial" w:cs="Arial"/>
      <w:bCs w:val="0"/>
      <w:sz w:val="28"/>
      <w:szCs w:val="28"/>
    </w:rPr>
  </w:style>
  <w:style w:type="character" w:customStyle="1" w:styleId="5d">
    <w:name w:val="標題5 字元"/>
    <w:basedOn w:val="1ulwu60"/>
    <w:link w:val="5c"/>
    <w:rsid w:val="00746B97"/>
    <w:rPr>
      <w:rFonts w:ascii="Arial" w:eastAsia="標楷體" w:hAnsi="Arial" w:cs="Arial"/>
      <w:kern w:val="2"/>
      <w:sz w:val="28"/>
      <w:szCs w:val="28"/>
    </w:rPr>
  </w:style>
  <w:style w:type="paragraph" w:customStyle="1" w:styleId="5TEXT3">
    <w:name w:val="標題5 TEXT"/>
    <w:basedOn w:val="a2"/>
    <w:link w:val="5TEXT4"/>
    <w:uiPriority w:val="99"/>
    <w:qFormat/>
    <w:rsid w:val="00746B97"/>
    <w:pPr>
      <w:adjustRightInd/>
      <w:spacing w:before="120"/>
      <w:ind w:leftChars="708" w:left="1699" w:firstLineChars="202" w:firstLine="566"/>
      <w:jc w:val="both"/>
      <w:textAlignment w:val="auto"/>
    </w:pPr>
    <w:rPr>
      <w:rFonts w:ascii="Arial" w:hAnsi="Arial" w:cs="Arial"/>
      <w:kern w:val="2"/>
      <w:sz w:val="28"/>
      <w:szCs w:val="28"/>
    </w:rPr>
  </w:style>
  <w:style w:type="character" w:customStyle="1" w:styleId="5TEXT4">
    <w:name w:val="標題5 TEXT 字元"/>
    <w:basedOn w:val="a3"/>
    <w:link w:val="5TEXT3"/>
    <w:uiPriority w:val="99"/>
    <w:rsid w:val="00746B97"/>
    <w:rPr>
      <w:rFonts w:ascii="Arial" w:eastAsia="標楷體" w:hAnsi="Arial" w:cs="Arial"/>
      <w:kern w:val="2"/>
      <w:sz w:val="28"/>
      <w:szCs w:val="28"/>
    </w:rPr>
  </w:style>
  <w:style w:type="paragraph" w:customStyle="1" w:styleId="4TEXT3">
    <w:name w:val="項目4 TEXT"/>
    <w:basedOn w:val="a2"/>
    <w:link w:val="4TEXT4"/>
    <w:uiPriority w:val="99"/>
    <w:qFormat/>
    <w:rsid w:val="00746B97"/>
    <w:pPr>
      <w:adjustRightInd/>
      <w:spacing w:before="120" w:after="120"/>
      <w:ind w:left="1418"/>
      <w:textAlignment w:val="auto"/>
    </w:pPr>
    <w:rPr>
      <w:rFonts w:ascii="Arial" w:hAnsi="標楷體" w:cs="Arial"/>
      <w:kern w:val="2"/>
      <w:sz w:val="28"/>
      <w:szCs w:val="28"/>
    </w:rPr>
  </w:style>
  <w:style w:type="character" w:customStyle="1" w:styleId="4TEXT4">
    <w:name w:val="項目4 TEXT 字元"/>
    <w:basedOn w:val="a3"/>
    <w:link w:val="4TEXT3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paragraph" w:customStyle="1" w:styleId="67">
    <w:name w:val="項次6"/>
    <w:basedOn w:val="58"/>
    <w:link w:val="68"/>
    <w:uiPriority w:val="99"/>
    <w:qFormat/>
    <w:rsid w:val="00746B97"/>
    <w:pPr>
      <w:tabs>
        <w:tab w:val="clear" w:pos="2127"/>
        <w:tab w:val="left" w:pos="1843"/>
      </w:tabs>
      <w:snapToGrid w:val="0"/>
      <w:spacing w:after="120"/>
      <w:jc w:val="both"/>
    </w:pPr>
    <w:rPr>
      <w:rFonts w:cs="Arial"/>
    </w:rPr>
  </w:style>
  <w:style w:type="character" w:customStyle="1" w:styleId="68">
    <w:name w:val="項次6 字元"/>
    <w:basedOn w:val="59"/>
    <w:link w:val="67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paragraph" w:customStyle="1" w:styleId="61">
    <w:name w:val="標題6"/>
    <w:basedOn w:val="67"/>
    <w:link w:val="69"/>
    <w:uiPriority w:val="99"/>
    <w:qFormat/>
    <w:rsid w:val="00746B97"/>
    <w:pPr>
      <w:numPr>
        <w:numId w:val="26"/>
      </w:numPr>
      <w:tabs>
        <w:tab w:val="clear" w:pos="1843"/>
        <w:tab w:val="left" w:pos="1560"/>
      </w:tabs>
    </w:pPr>
    <w:rPr>
      <w:b/>
    </w:rPr>
  </w:style>
  <w:style w:type="character" w:customStyle="1" w:styleId="69">
    <w:name w:val="標題6 字元"/>
    <w:basedOn w:val="68"/>
    <w:link w:val="61"/>
    <w:uiPriority w:val="99"/>
    <w:rsid w:val="00746B97"/>
    <w:rPr>
      <w:rFonts w:ascii="Arial" w:eastAsia="標楷體" w:hAnsi="標楷體" w:cs="Arial"/>
      <w:b/>
      <w:kern w:val="2"/>
      <w:sz w:val="28"/>
      <w:szCs w:val="28"/>
    </w:rPr>
  </w:style>
  <w:style w:type="paragraph" w:customStyle="1" w:styleId="6TEXT1">
    <w:name w:val="標題6 TEXT"/>
    <w:basedOn w:val="4TEXT1"/>
    <w:link w:val="6TEXT2"/>
    <w:uiPriority w:val="99"/>
    <w:qFormat/>
    <w:rsid w:val="00746B97"/>
    <w:pPr>
      <w:ind w:leftChars="650" w:left="1560" w:firstLineChars="202" w:firstLine="566"/>
    </w:pPr>
  </w:style>
  <w:style w:type="character" w:customStyle="1" w:styleId="6TEXT2">
    <w:name w:val="標題6 TEXT 字元"/>
    <w:basedOn w:val="4TEXT2"/>
    <w:link w:val="6TEXT1"/>
    <w:uiPriority w:val="99"/>
    <w:rsid w:val="00746B97"/>
    <w:rPr>
      <w:rFonts w:ascii="Arial" w:eastAsia="標楷體" w:hAnsi="標楷體" w:cs="Arial"/>
      <w:kern w:val="2"/>
      <w:sz w:val="28"/>
      <w:szCs w:val="28"/>
    </w:rPr>
  </w:style>
  <w:style w:type="character" w:customStyle="1" w:styleId="Heading2Char">
    <w:name w:val="Heading 2 Char"/>
    <w:aliases w:val="標題 2--1.1 Char,--1.1 Char,ISO標題 2 Char,章標題 Char,prob no Char,H2 Char,h2 Char,章 Char"/>
    <w:uiPriority w:val="99"/>
    <w:semiHidden/>
    <w:locked/>
    <w:rsid w:val="00746B97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Heading3Char">
    <w:name w:val="Heading 3 Char"/>
    <w:aliases w:val="--1.1.1. Char,小節標題 Char,sub pro Char,H3 Char,h3 Char"/>
    <w:uiPriority w:val="99"/>
    <w:semiHidden/>
    <w:locked/>
    <w:rsid w:val="00746B97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3">
    <w:name w:val="標題 4 字元"/>
    <w:aliases w:val="1 字元,--1. 字元,--1 字元,H4 字元,H41 字元,H42 字元,H43 字元,H44 字元,H45 字元,H46 字元,H47 字元,H48 字元,H49 字元,H410 字元,H411 字元,H421 字元,H431 字元,H441 字元,H451 字元,H461 字元,H471 字元,H481 字元,H491 字元,H4101 字元,H412 字元,H422 字元,H432 字元,H442 字元,H452 字元,H462 字元,H472 字元,H482 字元"/>
    <w:link w:val="40"/>
    <w:locked/>
    <w:rsid w:val="00746B97"/>
    <w:rPr>
      <w:rFonts w:ascii="Times New Roman" w:eastAsia="標楷體"/>
      <w:sz w:val="24"/>
    </w:rPr>
  </w:style>
  <w:style w:type="character" w:customStyle="1" w:styleId="51">
    <w:name w:val="標題 5 字元"/>
    <w:aliases w:val="--(1)1 字元,--(1) 字元"/>
    <w:link w:val="50"/>
    <w:locked/>
    <w:rsid w:val="00746B97"/>
    <w:rPr>
      <w:rFonts w:ascii="Times New Roman" w:eastAsia="標楷體"/>
      <w:sz w:val="24"/>
    </w:rPr>
  </w:style>
  <w:style w:type="character" w:customStyle="1" w:styleId="62">
    <w:name w:val="標題 6 字元"/>
    <w:aliases w:val="A 字元,--A 字元,參考文獻 字元,ref-items 字元"/>
    <w:link w:val="60"/>
    <w:locked/>
    <w:rsid w:val="00746B97"/>
    <w:rPr>
      <w:rFonts w:ascii="Times New Roman" w:eastAsia="標楷體"/>
      <w:sz w:val="24"/>
    </w:rPr>
  </w:style>
  <w:style w:type="character" w:customStyle="1" w:styleId="72">
    <w:name w:val="標題 7 字元"/>
    <w:aliases w:val="(A) 字元,--(a) 字元,--a 字元,標題 7-(a) 字元"/>
    <w:link w:val="70"/>
    <w:locked/>
    <w:rsid w:val="00746B97"/>
    <w:rPr>
      <w:rFonts w:ascii="Times New Roman" w:eastAsia="標楷體"/>
      <w:sz w:val="24"/>
    </w:rPr>
  </w:style>
  <w:style w:type="character" w:customStyle="1" w:styleId="81">
    <w:name w:val="標題 8 字元"/>
    <w:aliases w:val="a 字元,--. 字元"/>
    <w:link w:val="80"/>
    <w:locked/>
    <w:rsid w:val="00746B97"/>
    <w:rPr>
      <w:rFonts w:ascii="Times New Roman" w:eastAsia="標楷體"/>
      <w:sz w:val="24"/>
    </w:rPr>
  </w:style>
  <w:style w:type="character" w:customStyle="1" w:styleId="91">
    <w:name w:val="標題 9 字元"/>
    <w:aliases w:val="(a) 字元,--.. 字元"/>
    <w:link w:val="90"/>
    <w:uiPriority w:val="99"/>
    <w:locked/>
    <w:rsid w:val="00746B97"/>
    <w:rPr>
      <w:sz w:val="28"/>
    </w:rPr>
  </w:style>
  <w:style w:type="character" w:customStyle="1" w:styleId="1f6">
    <w:name w:val="註解文字 字元1"/>
    <w:uiPriority w:val="99"/>
    <w:semiHidden/>
    <w:locked/>
    <w:rsid w:val="00746B97"/>
    <w:rPr>
      <w:rFonts w:cs="Times New Roman"/>
      <w:kern w:val="2"/>
      <w:sz w:val="24"/>
    </w:rPr>
  </w:style>
  <w:style w:type="character" w:customStyle="1" w:styleId="2c">
    <w:name w:val="本文縮排 2 字元"/>
    <w:link w:val="2b"/>
    <w:uiPriority w:val="99"/>
    <w:locked/>
    <w:rsid w:val="00746B97"/>
    <w:rPr>
      <w:rFonts w:ascii="Times New Roman" w:eastAsia="新細明體"/>
      <w:sz w:val="24"/>
      <w:lang w:eastAsia="en-US"/>
    </w:rPr>
  </w:style>
  <w:style w:type="character" w:customStyle="1" w:styleId="affc">
    <w:name w:val="本文縮排 字元"/>
    <w:link w:val="affb"/>
    <w:uiPriority w:val="99"/>
    <w:locked/>
    <w:rsid w:val="00746B97"/>
    <w:rPr>
      <w:rFonts w:ascii="Times New Roman" w:eastAsia="標楷體"/>
      <w:sz w:val="24"/>
    </w:rPr>
  </w:style>
  <w:style w:type="character" w:customStyle="1" w:styleId="ab">
    <w:name w:val="日期 字元"/>
    <w:link w:val="aa"/>
    <w:uiPriority w:val="99"/>
    <w:locked/>
    <w:rsid w:val="00746B97"/>
    <w:rPr>
      <w:rFonts w:ascii="標楷體" w:eastAsia="標楷體"/>
      <w:sz w:val="24"/>
    </w:rPr>
  </w:style>
  <w:style w:type="character" w:customStyle="1" w:styleId="affffe">
    <w:name w:val="註解文字 字元"/>
    <w:uiPriority w:val="99"/>
    <w:semiHidden/>
    <w:rsid w:val="00746B97"/>
    <w:rPr>
      <w:rFonts w:ascii="Times New Roman" w:eastAsia="新細明體" w:hAnsi="Times New Roman"/>
      <w:sz w:val="24"/>
    </w:rPr>
  </w:style>
  <w:style w:type="paragraph" w:customStyle="1" w:styleId="110">
    <w:name w:val="內文11"/>
    <w:basedOn w:val="a2"/>
    <w:link w:val="Char"/>
    <w:uiPriority w:val="99"/>
    <w:rsid w:val="00746B97"/>
    <w:pPr>
      <w:adjustRightInd/>
      <w:snapToGrid/>
      <w:spacing w:line="500" w:lineRule="exact"/>
      <w:ind w:leftChars="200" w:left="480" w:firstLineChars="200" w:firstLine="560"/>
      <w:textAlignment w:val="auto"/>
    </w:pPr>
    <w:rPr>
      <w:kern w:val="2"/>
    </w:rPr>
  </w:style>
  <w:style w:type="character" w:customStyle="1" w:styleId="longtext1">
    <w:name w:val="long_text1"/>
    <w:uiPriority w:val="99"/>
    <w:rsid w:val="00746B97"/>
    <w:rPr>
      <w:sz w:val="22"/>
    </w:rPr>
  </w:style>
  <w:style w:type="character" w:customStyle="1" w:styleId="28">
    <w:name w:val="註解文字 字元2"/>
    <w:basedOn w:val="a3"/>
    <w:link w:val="afe"/>
    <w:uiPriority w:val="99"/>
    <w:semiHidden/>
    <w:rsid w:val="00746B97"/>
    <w:rPr>
      <w:rFonts w:ascii="Times New Roman" w:eastAsia="標楷體"/>
      <w:sz w:val="24"/>
    </w:rPr>
  </w:style>
  <w:style w:type="character" w:customStyle="1" w:styleId="affe">
    <w:name w:val="註解主旨 字元"/>
    <w:basedOn w:val="28"/>
    <w:link w:val="affd"/>
    <w:uiPriority w:val="99"/>
    <w:rsid w:val="00746B97"/>
    <w:rPr>
      <w:rFonts w:ascii="Times New Roman" w:eastAsia="標楷體"/>
      <w:b/>
      <w:bCs/>
      <w:sz w:val="24"/>
    </w:rPr>
  </w:style>
  <w:style w:type="paragraph" w:customStyle="1" w:styleId="CNParagraph">
    <w:name w:val="樣式 CN Paragraph + (中文) 新細明體"/>
    <w:basedOn w:val="a2"/>
    <w:link w:val="CNParagraph0"/>
    <w:uiPriority w:val="99"/>
    <w:rsid w:val="00746B97"/>
    <w:pPr>
      <w:widowControl/>
      <w:adjustRightInd/>
      <w:snapToGrid/>
      <w:spacing w:before="28" w:after="28"/>
      <w:jc w:val="both"/>
      <w:textAlignment w:val="auto"/>
    </w:pPr>
    <w:rPr>
      <w:lang w:eastAsia="en-US"/>
    </w:rPr>
  </w:style>
  <w:style w:type="character" w:customStyle="1" w:styleId="CNParagraph0">
    <w:name w:val="樣式 CN Paragraph + (中文) 新細明體 字元"/>
    <w:link w:val="CNParagraph"/>
    <w:uiPriority w:val="99"/>
    <w:locked/>
    <w:rsid w:val="00746B97"/>
    <w:rPr>
      <w:rFonts w:ascii="Times New Roman" w:eastAsia="標楷體"/>
      <w:sz w:val="24"/>
      <w:lang w:eastAsia="en-US"/>
    </w:rPr>
  </w:style>
  <w:style w:type="paragraph" w:customStyle="1" w:styleId="CNParagraph1">
    <w:name w:val="CN Paragraph"/>
    <w:link w:val="CNParagraph2"/>
    <w:uiPriority w:val="99"/>
    <w:rsid w:val="00746B97"/>
    <w:pPr>
      <w:spacing w:before="28" w:after="28"/>
      <w:jc w:val="both"/>
    </w:pPr>
    <w:rPr>
      <w:rFonts w:ascii="Times New Roman" w:eastAsia="標楷體"/>
      <w:sz w:val="22"/>
      <w:szCs w:val="22"/>
      <w:lang w:eastAsia="en-US"/>
    </w:rPr>
  </w:style>
  <w:style w:type="character" w:customStyle="1" w:styleId="CNParagraph2">
    <w:name w:val="CN Paragraph 字元"/>
    <w:link w:val="CNParagraph1"/>
    <w:uiPriority w:val="99"/>
    <w:locked/>
    <w:rsid w:val="00746B97"/>
    <w:rPr>
      <w:rFonts w:ascii="Times New Roman" w:eastAsia="標楷體"/>
      <w:sz w:val="22"/>
      <w:szCs w:val="22"/>
      <w:lang w:eastAsia="en-US"/>
    </w:rPr>
  </w:style>
  <w:style w:type="paragraph" w:customStyle="1" w:styleId="3f6">
    <w:name w:val="標題3內文"/>
    <w:basedOn w:val="a2"/>
    <w:link w:val="3f7"/>
    <w:uiPriority w:val="99"/>
    <w:rsid w:val="00746B97"/>
    <w:pPr>
      <w:spacing w:beforeLines="50" w:afterLines="25"/>
      <w:ind w:leftChars="400" w:left="400"/>
      <w:textAlignment w:val="auto"/>
    </w:pPr>
    <w:rPr>
      <w:kern w:val="2"/>
    </w:rPr>
  </w:style>
  <w:style w:type="character" w:customStyle="1" w:styleId="3f7">
    <w:name w:val="標題3內文 字元"/>
    <w:link w:val="3f6"/>
    <w:uiPriority w:val="99"/>
    <w:locked/>
    <w:rsid w:val="00746B97"/>
    <w:rPr>
      <w:rFonts w:ascii="Times New Roman" w:eastAsia="標楷體"/>
      <w:kern w:val="2"/>
      <w:sz w:val="24"/>
    </w:rPr>
  </w:style>
  <w:style w:type="paragraph" w:customStyle="1" w:styleId="4f0">
    <w:name w:val="內文(標題4)"/>
    <w:basedOn w:val="a2"/>
    <w:autoRedefine/>
    <w:uiPriority w:val="99"/>
    <w:rsid w:val="00746B97"/>
    <w:pPr>
      <w:ind w:left="1260"/>
      <w:textAlignment w:val="auto"/>
    </w:pPr>
    <w:rPr>
      <w:bCs/>
      <w:kern w:val="2"/>
      <w:sz w:val="28"/>
      <w:szCs w:val="24"/>
    </w:rPr>
  </w:style>
  <w:style w:type="paragraph" w:customStyle="1" w:styleId="esoon">
    <w:name w:val="esoon"/>
    <w:basedOn w:val="a2"/>
    <w:uiPriority w:val="99"/>
    <w:rsid w:val="00746B97"/>
    <w:pPr>
      <w:widowControl/>
      <w:adjustRightInd/>
      <w:snapToGrid/>
      <w:spacing w:before="60" w:after="60" w:line="240" w:lineRule="atLeast"/>
      <w:jc w:val="center"/>
      <w:textAlignment w:val="auto"/>
    </w:pPr>
    <w:rPr>
      <w:rFonts w:ascii="標楷體" w:hAnsi="標楷體" w:cs="新細明體"/>
      <w:szCs w:val="24"/>
    </w:rPr>
  </w:style>
  <w:style w:type="paragraph" w:customStyle="1" w:styleId="SDGII5">
    <w:name w:val="SDGII章節 5"/>
    <w:next w:val="aff2"/>
    <w:uiPriority w:val="99"/>
    <w:rsid w:val="00746B97"/>
    <w:pPr>
      <w:spacing w:line="560" w:lineRule="exact"/>
      <w:ind w:left="2551" w:hanging="850"/>
    </w:pPr>
    <w:rPr>
      <w:rFonts w:ascii="Times New Roman" w:eastAsia="標楷體"/>
      <w:noProof/>
      <w:sz w:val="28"/>
    </w:rPr>
  </w:style>
  <w:style w:type="paragraph" w:customStyle="1" w:styleId="a1">
    <w:name w:val="成就"/>
    <w:basedOn w:val="afa"/>
    <w:rsid w:val="00746B97"/>
    <w:pPr>
      <w:widowControl/>
      <w:numPr>
        <w:numId w:val="27"/>
      </w:numPr>
      <w:spacing w:after="60" w:line="220" w:lineRule="atLeast"/>
      <w:ind w:leftChars="0" w:left="0" w:rightChars="0" w:right="0"/>
      <w:jc w:val="both"/>
    </w:pPr>
    <w:rPr>
      <w:rFonts w:ascii="Arial" w:eastAsia="新細明體" w:hAnsi="Arial"/>
      <w:bCs w:val="0"/>
      <w:spacing w:val="-5"/>
      <w:kern w:val="0"/>
      <w:sz w:val="20"/>
      <w:szCs w:val="20"/>
      <w:lang w:bidi="he-IL"/>
    </w:rPr>
  </w:style>
  <w:style w:type="paragraph" w:customStyle="1" w:styleId="a0">
    <w:name w:val="公司行號"/>
    <w:basedOn w:val="a2"/>
    <w:next w:val="a2"/>
    <w:autoRedefine/>
    <w:rsid w:val="00746B97"/>
    <w:pPr>
      <w:widowControl/>
      <w:numPr>
        <w:numId w:val="28"/>
      </w:numPr>
      <w:tabs>
        <w:tab w:val="left" w:pos="2160"/>
        <w:tab w:val="right" w:pos="6480"/>
      </w:tabs>
      <w:adjustRightInd/>
      <w:snapToGrid/>
      <w:spacing w:before="240" w:after="40" w:line="220" w:lineRule="atLeast"/>
      <w:jc w:val="both"/>
      <w:textAlignment w:val="auto"/>
    </w:pPr>
    <w:rPr>
      <w:rFonts w:eastAsia="新細明體"/>
      <w:b/>
      <w:color w:val="333399"/>
      <w:kern w:val="1"/>
      <w:szCs w:val="24"/>
      <w:lang w:bidi="he-IL"/>
    </w:rPr>
  </w:style>
  <w:style w:type="character" w:customStyle="1" w:styleId="Char">
    <w:name w:val="內文 Char"/>
    <w:link w:val="110"/>
    <w:uiPriority w:val="99"/>
    <w:locked/>
    <w:rsid w:val="00746B97"/>
    <w:rPr>
      <w:rFonts w:ascii="Times New Roman" w:eastAsia="標楷體"/>
      <w:kern w:val="2"/>
      <w:sz w:val="24"/>
    </w:rPr>
  </w:style>
  <w:style w:type="paragraph" w:customStyle="1" w:styleId="afffff">
    <w:name w:val="內文居中加粗"/>
    <w:basedOn w:val="110"/>
    <w:link w:val="Char0"/>
    <w:autoRedefine/>
    <w:uiPriority w:val="99"/>
    <w:rsid w:val="00746B97"/>
    <w:pPr>
      <w:spacing w:line="240" w:lineRule="auto"/>
      <w:ind w:leftChars="0" w:left="0" w:firstLineChars="0" w:firstLine="0"/>
    </w:pPr>
    <w:rPr>
      <w:rFonts w:ascii="Arial" w:hAnsi="Arial" w:cs="Arial"/>
      <w:kern w:val="0"/>
      <w:sz w:val="28"/>
      <w:szCs w:val="28"/>
    </w:rPr>
  </w:style>
  <w:style w:type="character" w:customStyle="1" w:styleId="Char0">
    <w:name w:val="內文居中加粗 Char"/>
    <w:link w:val="afffff"/>
    <w:uiPriority w:val="99"/>
    <w:locked/>
    <w:rsid w:val="00746B97"/>
    <w:rPr>
      <w:rFonts w:ascii="Arial" w:eastAsia="標楷體" w:hAnsi="Arial" w:cs="Arial"/>
      <w:sz w:val="28"/>
      <w:szCs w:val="28"/>
    </w:rPr>
  </w:style>
  <w:style w:type="paragraph" w:customStyle="1" w:styleId="xl56">
    <w:name w:val="xl56"/>
    <w:basedOn w:val="a2"/>
    <w:uiPriority w:val="99"/>
    <w:rsid w:val="00746B97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adjustRightInd/>
      <w:snapToGrid/>
      <w:spacing w:before="100" w:beforeAutospacing="1" w:after="100" w:afterAutospacing="1"/>
      <w:jc w:val="center"/>
      <w:textAlignment w:val="auto"/>
    </w:pPr>
    <w:rPr>
      <w:rFonts w:eastAsia="新細明體"/>
      <w:sz w:val="28"/>
      <w:szCs w:val="28"/>
    </w:rPr>
  </w:style>
  <w:style w:type="character" w:styleId="HTML0">
    <w:name w:val="HTML Code"/>
    <w:uiPriority w:val="99"/>
    <w:rsid w:val="00746B97"/>
    <w:rPr>
      <w:rFonts w:ascii="細明體" w:eastAsia="細明體" w:hAnsi="細明體" w:cs="Times New Roman"/>
      <w:sz w:val="24"/>
    </w:rPr>
  </w:style>
  <w:style w:type="paragraph" w:customStyle="1" w:styleId="afffff0">
    <w:name w:val="主旨"/>
    <w:basedOn w:val="a2"/>
    <w:uiPriority w:val="99"/>
    <w:rsid w:val="00746B97"/>
    <w:pPr>
      <w:widowControl/>
      <w:adjustRightInd/>
      <w:snapToGrid/>
      <w:spacing w:after="200" w:line="500" w:lineRule="exact"/>
      <w:ind w:left="964" w:hanging="964"/>
      <w:textAlignment w:val="auto"/>
    </w:pPr>
    <w:rPr>
      <w:rFonts w:ascii="Calibri" w:hAnsi="Calibri"/>
      <w:sz w:val="32"/>
    </w:rPr>
  </w:style>
  <w:style w:type="paragraph" w:customStyle="1" w:styleId="afffff1">
    <w:name w:val="內文 + 標楷體"/>
    <w:aliases w:val="14 點,左右對齊,行距:  1.5 倍行高,左 6 字元"/>
    <w:basedOn w:val="a2"/>
    <w:uiPriority w:val="99"/>
    <w:rsid w:val="00746B97"/>
    <w:pPr>
      <w:widowControl/>
      <w:tabs>
        <w:tab w:val="num" w:pos="764"/>
      </w:tabs>
      <w:autoSpaceDE w:val="0"/>
      <w:autoSpaceDN w:val="0"/>
      <w:spacing w:after="200" w:line="360" w:lineRule="auto"/>
      <w:ind w:left="764" w:right="-29" w:hanging="480"/>
      <w:jc w:val="both"/>
    </w:pPr>
    <w:rPr>
      <w:rFonts w:ascii="Book Antiqua" w:hAnsi="標楷體" w:cs="標楷體"/>
      <w:sz w:val="28"/>
      <w:szCs w:val="28"/>
    </w:rPr>
  </w:style>
  <w:style w:type="table" w:styleId="1-12">
    <w:name w:val="Medium Shading 1 Accent 1"/>
    <w:basedOn w:val="a4"/>
    <w:uiPriority w:val="63"/>
    <w:rsid w:val="00746B97"/>
    <w:rPr>
      <w:rFonts w:ascii="Times New Roman" w:eastAsia="新細明體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le5">
    <w:name w:val="Title5"/>
    <w:basedOn w:val="a2"/>
    <w:rsid w:val="00746B97"/>
    <w:pPr>
      <w:numPr>
        <w:numId w:val="30"/>
      </w:numPr>
      <w:adjustRightInd/>
      <w:snapToGrid/>
      <w:textAlignment w:val="auto"/>
    </w:pPr>
    <w:rPr>
      <w:rFonts w:eastAsia="新細明體"/>
      <w:kern w:val="2"/>
      <w:sz w:val="28"/>
    </w:rPr>
  </w:style>
  <w:style w:type="paragraph" w:customStyle="1" w:styleId="BodyMS">
    <w:name w:val="Body MS"/>
    <w:qFormat/>
    <w:rsid w:val="004D05A2"/>
    <w:pPr>
      <w:spacing w:before="200" w:after="200" w:line="264" w:lineRule="auto"/>
    </w:pPr>
    <w:rPr>
      <w:rFonts w:ascii="Segoe Light" w:eastAsia="Calibri" w:hAnsi="Segoe Light"/>
      <w:lang w:eastAsia="en-US"/>
    </w:rPr>
  </w:style>
  <w:style w:type="paragraph" w:customStyle="1" w:styleId="2f8">
    <w:name w:val="清單段落2"/>
    <w:basedOn w:val="a2"/>
    <w:link w:val="afffff2"/>
    <w:uiPriority w:val="34"/>
    <w:qFormat/>
    <w:rsid w:val="009051EE"/>
    <w:pPr>
      <w:widowControl/>
      <w:adjustRightInd/>
      <w:snapToGrid/>
      <w:spacing w:after="200" w:line="276" w:lineRule="auto"/>
      <w:ind w:left="720"/>
      <w:contextualSpacing/>
      <w:textAlignment w:val="auto"/>
    </w:pPr>
    <w:rPr>
      <w:rFonts w:ascii="Calibri" w:eastAsia="Arial" w:hAnsi="Calibri"/>
      <w:sz w:val="20"/>
      <w:lang w:eastAsia="ja-JP"/>
    </w:rPr>
  </w:style>
  <w:style w:type="character" w:customStyle="1" w:styleId="afffff2">
    <w:name w:val="清單段落 字元"/>
    <w:link w:val="2f8"/>
    <w:uiPriority w:val="34"/>
    <w:locked/>
    <w:rsid w:val="009051EE"/>
    <w:rPr>
      <w:rFonts w:ascii="Calibri" w:eastAsia="Arial" w:hAnsi="Calibri"/>
      <w:lang w:eastAsia="ja-JP"/>
    </w:rPr>
  </w:style>
  <w:style w:type="paragraph" w:customStyle="1" w:styleId="CaptionMSFigure">
    <w:name w:val="Caption MS Figure"/>
    <w:qFormat/>
    <w:rsid w:val="005F0653"/>
    <w:pPr>
      <w:spacing w:before="40" w:after="200" w:line="276" w:lineRule="auto"/>
    </w:pPr>
    <w:rPr>
      <w:rFonts w:ascii="Segoe" w:eastAsia="Calibri" w:hAnsi="Segoe"/>
      <w:i/>
      <w:color w:val="525051"/>
      <w:sz w:val="16"/>
      <w:szCs w:val="16"/>
      <w:lang w:eastAsia="en-US"/>
    </w:rPr>
  </w:style>
  <w:style w:type="table" w:styleId="2f9">
    <w:name w:val="Table Simple 2"/>
    <w:basedOn w:val="a4"/>
    <w:rsid w:val="0068233C"/>
    <w:pPr>
      <w:widowControl w:val="0"/>
      <w:adjustRightInd w:val="0"/>
      <w:snapToGri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5">
    <w:name w:val="內容5"/>
    <w:basedOn w:val="a2"/>
    <w:rsid w:val="002040C4"/>
    <w:pPr>
      <w:widowControl/>
      <w:numPr>
        <w:ilvl w:val="2"/>
        <w:numId w:val="38"/>
      </w:numPr>
      <w:adjustRightInd/>
      <w:snapToGrid/>
      <w:jc w:val="both"/>
      <w:textAlignment w:val="auto"/>
    </w:pPr>
    <w:rPr>
      <w:color w:val="000000"/>
      <w:sz w:val="28"/>
      <w:szCs w:val="24"/>
    </w:rPr>
  </w:style>
  <w:style w:type="character" w:customStyle="1" w:styleId="sentence">
    <w:name w:val="sentence"/>
    <w:basedOn w:val="a3"/>
    <w:rsid w:val="00840CBF"/>
  </w:style>
  <w:style w:type="character" w:customStyle="1" w:styleId="parameter1">
    <w:name w:val="parameter1"/>
    <w:basedOn w:val="a3"/>
    <w:rsid w:val="00840CBF"/>
    <w:rPr>
      <w:rFonts w:ascii="Verdana" w:hAnsi="Verdana" w:hint="default"/>
      <w:i/>
      <w:iCs/>
      <w:sz w:val="24"/>
      <w:szCs w:val="24"/>
    </w:rPr>
  </w:style>
  <w:style w:type="paragraph" w:customStyle="1" w:styleId="afffff3">
    <w:name w:val="客戶名稱"/>
    <w:basedOn w:val="a2"/>
    <w:qFormat/>
    <w:rsid w:val="00616345"/>
    <w:pPr>
      <w:jc w:val="center"/>
    </w:pPr>
    <w:rPr>
      <w:rFonts w:ascii="微軟正黑體" w:eastAsia="微軟正黑體" w:hAnsi="微軟正黑體" w:cs="Arial"/>
      <w:b/>
      <w:color w:val="000000" w:themeColor="text1"/>
      <w:sz w:val="56"/>
      <w:szCs w:val="72"/>
      <w:lang w:val="en-GB"/>
    </w:rPr>
  </w:style>
  <w:style w:type="paragraph" w:customStyle="1" w:styleId="afffff4">
    <w:name w:val="系統名稱"/>
    <w:basedOn w:val="a2"/>
    <w:qFormat/>
    <w:rsid w:val="00616345"/>
    <w:pPr>
      <w:jc w:val="center"/>
    </w:pPr>
    <w:rPr>
      <w:rFonts w:ascii="微軟正黑體" w:eastAsia="微軟正黑體" w:hAnsi="微軟正黑體" w:cs="Arial"/>
      <w:b/>
      <w:color w:val="000000" w:themeColor="text1"/>
      <w:sz w:val="56"/>
      <w:szCs w:val="72"/>
      <w:lang w:val="en-GB"/>
    </w:rPr>
  </w:style>
  <w:style w:type="paragraph" w:customStyle="1" w:styleId="afffff5">
    <w:name w:val="樣式 文件名稱 + 微軟正黑體"/>
    <w:basedOn w:val="ae"/>
    <w:next w:val="ae"/>
    <w:rsid w:val="00616345"/>
    <w:rPr>
      <w:rFonts w:ascii="微軟正黑體" w:eastAsia="微軟正黑體" w:hAnsi="微軟正黑體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855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285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037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18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81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44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93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3832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186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6934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arCase_Storage\views\MDS\PC\PC_view1\P-MDS-91-01\CL2-&#20316;&#26989;&#35215;&#31684;\&#19977;&#38542;&#20316;&#26989;&#25351;&#23566;&#26360;\&#25991;&#20214;&#27171;&#29256;\CL2-&#23560;&#26696;&#22519;&#34892;&#35336;&#30059;&#27171;&#29256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09630-803D-4E02-BA4D-88D8EEF0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CL2-專案執行計畫樣版.dot</Template>
  <TotalTime>37</TotalTime>
  <Pages>1</Pages>
  <Words>21</Words>
  <Characters>123</Characters>
  <Application>Microsoft Office Word</Application>
  <DocSecurity>0</DocSecurity>
  <Lines>1</Lines>
  <Paragraphs>1</Paragraphs>
  <ScaleCrop>false</ScaleCrop>
  <Company>北祥</Company>
  <LinksUpToDate>false</LinksUpToDate>
  <CharactersWithSpaces>143</CharactersWithSpaces>
  <SharedDoc>false</SharedDoc>
  <HLinks>
    <vt:vector size="426" baseType="variant">
      <vt:variant>
        <vt:i4>2031665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_Toc301363586</vt:lpwstr>
      </vt:variant>
      <vt:variant>
        <vt:i4>2031665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_Toc301363585</vt:lpwstr>
      </vt:variant>
      <vt:variant>
        <vt:i4>2031665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_Toc301363584</vt:lpwstr>
      </vt:variant>
      <vt:variant>
        <vt:i4>2031665</vt:i4>
      </vt:variant>
      <vt:variant>
        <vt:i4>406</vt:i4>
      </vt:variant>
      <vt:variant>
        <vt:i4>0</vt:i4>
      </vt:variant>
      <vt:variant>
        <vt:i4>5</vt:i4>
      </vt:variant>
      <vt:variant>
        <vt:lpwstr/>
      </vt:variant>
      <vt:variant>
        <vt:lpwstr>_Toc301363583</vt:lpwstr>
      </vt:variant>
      <vt:variant>
        <vt:i4>2031665</vt:i4>
      </vt:variant>
      <vt:variant>
        <vt:i4>400</vt:i4>
      </vt:variant>
      <vt:variant>
        <vt:i4>0</vt:i4>
      </vt:variant>
      <vt:variant>
        <vt:i4>5</vt:i4>
      </vt:variant>
      <vt:variant>
        <vt:lpwstr/>
      </vt:variant>
      <vt:variant>
        <vt:lpwstr>_Toc301363582</vt:lpwstr>
      </vt:variant>
      <vt:variant>
        <vt:i4>2031665</vt:i4>
      </vt:variant>
      <vt:variant>
        <vt:i4>394</vt:i4>
      </vt:variant>
      <vt:variant>
        <vt:i4>0</vt:i4>
      </vt:variant>
      <vt:variant>
        <vt:i4>5</vt:i4>
      </vt:variant>
      <vt:variant>
        <vt:lpwstr/>
      </vt:variant>
      <vt:variant>
        <vt:lpwstr>_Toc301363581</vt:lpwstr>
      </vt:variant>
      <vt:variant>
        <vt:i4>2031665</vt:i4>
      </vt:variant>
      <vt:variant>
        <vt:i4>388</vt:i4>
      </vt:variant>
      <vt:variant>
        <vt:i4>0</vt:i4>
      </vt:variant>
      <vt:variant>
        <vt:i4>5</vt:i4>
      </vt:variant>
      <vt:variant>
        <vt:lpwstr/>
      </vt:variant>
      <vt:variant>
        <vt:lpwstr>_Toc301363580</vt:lpwstr>
      </vt:variant>
      <vt:variant>
        <vt:i4>1048625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_Toc301363579</vt:lpwstr>
      </vt:variant>
      <vt:variant>
        <vt:i4>1048625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_Toc301363578</vt:lpwstr>
      </vt:variant>
      <vt:variant>
        <vt:i4>1048625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_Toc301363577</vt:lpwstr>
      </vt:variant>
      <vt:variant>
        <vt:i4>1048625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_Toc301363576</vt:lpwstr>
      </vt:variant>
      <vt:variant>
        <vt:i4>1048625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_Toc301363575</vt:lpwstr>
      </vt:variant>
      <vt:variant>
        <vt:i4>1048625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_Toc301363574</vt:lpwstr>
      </vt:variant>
      <vt:variant>
        <vt:i4>1048625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_Toc301363573</vt:lpwstr>
      </vt:variant>
      <vt:variant>
        <vt:i4>1048625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_Toc301363572</vt:lpwstr>
      </vt:variant>
      <vt:variant>
        <vt:i4>1048625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_Toc301363571</vt:lpwstr>
      </vt:variant>
      <vt:variant>
        <vt:i4>1048625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_Toc301363570</vt:lpwstr>
      </vt:variant>
      <vt:variant>
        <vt:i4>1114161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_Toc301363569</vt:lpwstr>
      </vt:variant>
      <vt:variant>
        <vt:i4>1114161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_Toc301363568</vt:lpwstr>
      </vt:variant>
      <vt:variant>
        <vt:i4>1114161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_Toc301363567</vt:lpwstr>
      </vt:variant>
      <vt:variant>
        <vt:i4>1114161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_Toc301363566</vt:lpwstr>
      </vt:variant>
      <vt:variant>
        <vt:i4>1114161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_Toc301363565</vt:lpwstr>
      </vt:variant>
      <vt:variant>
        <vt:i4>1114161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_Toc301363564</vt:lpwstr>
      </vt:variant>
      <vt:variant>
        <vt:i4>1114161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_Toc301363563</vt:lpwstr>
      </vt:variant>
      <vt:variant>
        <vt:i4>1114161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_Toc301363562</vt:lpwstr>
      </vt:variant>
      <vt:variant>
        <vt:i4>1114161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_Toc301363561</vt:lpwstr>
      </vt:variant>
      <vt:variant>
        <vt:i4>1114161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_Toc301363560</vt:lpwstr>
      </vt:variant>
      <vt:variant>
        <vt:i4>1179697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_Toc301363559</vt:lpwstr>
      </vt:variant>
      <vt:variant>
        <vt:i4>1179697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_Toc301363558</vt:lpwstr>
      </vt:variant>
      <vt:variant>
        <vt:i4>1179697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_Toc301363557</vt:lpwstr>
      </vt:variant>
      <vt:variant>
        <vt:i4>1179697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_Toc301363556</vt:lpwstr>
      </vt:variant>
      <vt:variant>
        <vt:i4>1179697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_Toc301363555</vt:lpwstr>
      </vt:variant>
      <vt:variant>
        <vt:i4>1179697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_Toc301363554</vt:lpwstr>
      </vt:variant>
      <vt:variant>
        <vt:i4>1179697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_Toc301363553</vt:lpwstr>
      </vt:variant>
      <vt:variant>
        <vt:i4>1179697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_Toc301363552</vt:lpwstr>
      </vt:variant>
      <vt:variant>
        <vt:i4>1179697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_Toc301363551</vt:lpwstr>
      </vt:variant>
      <vt:variant>
        <vt:i4>1179697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_Toc301363550</vt:lpwstr>
      </vt:variant>
      <vt:variant>
        <vt:i4>1245233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_Toc301363549</vt:lpwstr>
      </vt:variant>
      <vt:variant>
        <vt:i4>1245233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_Toc301363548</vt:lpwstr>
      </vt:variant>
      <vt:variant>
        <vt:i4>1245233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_Toc301363547</vt:lpwstr>
      </vt:variant>
      <vt:variant>
        <vt:i4>1245233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_Toc301363546</vt:lpwstr>
      </vt:variant>
      <vt:variant>
        <vt:i4>1245233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_Toc301363545</vt:lpwstr>
      </vt:variant>
      <vt:variant>
        <vt:i4>1245233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_Toc301363544</vt:lpwstr>
      </vt:variant>
      <vt:variant>
        <vt:i4>1245233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_Toc301363543</vt:lpwstr>
      </vt:variant>
      <vt:variant>
        <vt:i4>1245233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_Toc301363542</vt:lpwstr>
      </vt:variant>
      <vt:variant>
        <vt:i4>1245233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_Toc301363541</vt:lpwstr>
      </vt:variant>
      <vt:variant>
        <vt:i4>1245233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_Toc301363540</vt:lpwstr>
      </vt:variant>
      <vt:variant>
        <vt:i4>1310769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_Toc301363539</vt:lpwstr>
      </vt:variant>
      <vt:variant>
        <vt:i4>1310769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_Toc301363538</vt:lpwstr>
      </vt:variant>
      <vt:variant>
        <vt:i4>1310769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_Toc301363537</vt:lpwstr>
      </vt:variant>
      <vt:variant>
        <vt:i4>1310769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_Toc301363536</vt:lpwstr>
      </vt:variant>
      <vt:variant>
        <vt:i4>1310769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_Toc301363535</vt:lpwstr>
      </vt:variant>
      <vt:variant>
        <vt:i4>1310769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_Toc301363534</vt:lpwstr>
      </vt:variant>
      <vt:variant>
        <vt:i4>1310769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_Toc301363533</vt:lpwstr>
      </vt:variant>
      <vt:variant>
        <vt:i4>1310769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_Toc301363532</vt:lpwstr>
      </vt:variant>
      <vt:variant>
        <vt:i4>1310769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_Toc301363531</vt:lpwstr>
      </vt:variant>
      <vt:variant>
        <vt:i4>1310769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_Toc301363530</vt:lpwstr>
      </vt:variant>
      <vt:variant>
        <vt:i4>1376305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_Toc301363529</vt:lpwstr>
      </vt:variant>
      <vt:variant>
        <vt:i4>1376305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_Toc301363528</vt:lpwstr>
      </vt:variant>
      <vt:variant>
        <vt:i4>1376305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_Toc301363527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_Toc301363526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_Toc301363525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_Toc301363524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_Toc301363523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_Toc301363522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_Toc301363521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_Toc301363520</vt:lpwstr>
      </vt:variant>
      <vt:variant>
        <vt:i4>1441841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_Toc301363519</vt:lpwstr>
      </vt:variant>
      <vt:variant>
        <vt:i4>1441841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_Toc301363518</vt:lpwstr>
      </vt:variant>
      <vt:variant>
        <vt:i4>1441841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_Toc301363517</vt:lpwstr>
      </vt:variant>
      <vt:variant>
        <vt:i4>1441841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_Toc301363516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creator>Echo</dc:creator>
  <cp:lastModifiedBy>Windows 使用者</cp:lastModifiedBy>
  <cp:revision>25</cp:revision>
  <cp:lastPrinted>2012-01-31T09:27:00Z</cp:lastPrinted>
  <dcterms:created xsi:type="dcterms:W3CDTF">2012-10-26T02:01:00Z</dcterms:created>
  <dcterms:modified xsi:type="dcterms:W3CDTF">2017-04-25T05:52:00Z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文件編號">
    <vt:lpwstr>PSD-2003-007-PEP</vt:lpwstr>
  </property>
  <property fmtid="{D5CDD505-2E9C-101B-9397-08002B2CF9AE}" pid="3" name="_文件日期">
    <vt:lpwstr>92年1月3日</vt:lpwstr>
  </property>
  <property fmtid="{D5CDD505-2E9C-101B-9397-08002B2CF9AE}" pid="4" name="_版次">
    <vt:lpwstr>1.0</vt:lpwstr>
  </property>
  <property fmtid="{D5CDD505-2E9C-101B-9397-08002B2CF9AE}" pid="5" name="_甲方">
    <vt:lpwstr>第一銀行</vt:lpwstr>
  </property>
  <property fmtid="{D5CDD505-2E9C-101B-9397-08002B2CF9AE}" pid="6" name="_乙方">
    <vt:lpwstr>精業股份有限公司</vt:lpwstr>
  </property>
  <property fmtid="{D5CDD505-2E9C-101B-9397-08002B2CF9AE}" pid="7" name="_專案名稱">
    <vt:lpwstr>進口信用狀開狀系統提昇作業</vt:lpwstr>
  </property>
  <property fmtid="{D5CDD505-2E9C-101B-9397-08002B2CF9AE}" pid="8" name="_甲方簡稱">
    <vt:lpwstr>第一銀行</vt:lpwstr>
  </property>
  <property fmtid="{D5CDD505-2E9C-101B-9397-08002B2CF9AE}" pid="9" name="_交付系統名稱">
    <vt:lpwstr>進口信用狀開狀系統提昇作業</vt:lpwstr>
  </property>
  <property fmtid="{D5CDD505-2E9C-101B-9397-08002B2CF9AE}" pid="10" name="Order">
    <vt:lpwstr>18700.0000000000</vt:lpwstr>
  </property>
</Properties>
</file>